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555576"/>
        <w:docPartObj>
          <w:docPartGallery w:val="Cover Pages"/>
          <w:docPartUnique/>
        </w:docPartObj>
      </w:sdtPr>
      <w:sdtEndPr>
        <w:rPr>
          <w:rFonts w:cs="Arial"/>
        </w:rPr>
      </w:sdtEndPr>
      <w:sdtContent>
        <w:p w14:paraId="684AF17E" w14:textId="0991341E" w:rsidR="00F91AED" w:rsidRPr="00637F5A" w:rsidRDefault="00F31964" w:rsidP="00637F5A">
          <w:pPr>
            <w:rPr>
              <w:rFonts w:cs="Arial"/>
              <w:sz w:val="28"/>
              <w:lang w:val="en-IE"/>
            </w:rPr>
            <w:sectPr w:rsidR="00F91AED" w:rsidRPr="00637F5A" w:rsidSect="00F91AED">
              <w:footerReference w:type="even" r:id="rId8"/>
              <w:footerReference w:type="default" r:id="rId9"/>
              <w:footerReference w:type="first" r:id="rId10"/>
              <w:pgSz w:w="12240" w:h="15840" w:code="1"/>
              <w:pgMar w:top="1440" w:right="1797" w:bottom="1440" w:left="1797" w:header="709" w:footer="709" w:gutter="0"/>
              <w:cols w:space="708"/>
              <w:titlePg/>
              <w:docGrid w:linePitch="360"/>
            </w:sectPr>
          </w:pPr>
          <w:r>
            <w:rPr>
              <w:rFonts w:cs="Arial"/>
              <w:noProof/>
              <w:lang w:val="en-US"/>
            </w:rPr>
            <mc:AlternateContent>
              <mc:Choice Requires="wps">
                <w:drawing>
                  <wp:anchor distT="0" distB="0" distL="114300" distR="114300" simplePos="0" relativeHeight="251661312" behindDoc="0" locked="0" layoutInCell="1" allowOverlap="1" wp14:anchorId="4CD5D158" wp14:editId="7B68E092">
                    <wp:simplePos x="0" y="0"/>
                    <wp:positionH relativeFrom="column">
                      <wp:posOffset>739775</wp:posOffset>
                    </wp:positionH>
                    <wp:positionV relativeFrom="paragraph">
                      <wp:posOffset>2396490</wp:posOffset>
                    </wp:positionV>
                    <wp:extent cx="4343400" cy="44602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4343400" cy="4460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1AD26A" w14:textId="77777777" w:rsidR="008E5591" w:rsidRDefault="008E5591" w:rsidP="000E296F">
                                <w:pPr>
                                  <w:pStyle w:val="TitleName"/>
                                  <w:rPr>
                                    <w:rFonts w:cs="Arial"/>
                                    <w:b/>
                                  </w:rPr>
                                </w:pPr>
                                <w:bookmarkStart w:id="0" w:name="_GoBack"/>
                                <w:r w:rsidRPr="00C4088C">
                                  <w:rPr>
                                    <w:rFonts w:cs="Arial"/>
                                    <w:b/>
                                  </w:rPr>
                                  <w:t>National College of Ireland</w:t>
                                </w:r>
                              </w:p>
                              <w:p w14:paraId="5468CF38" w14:textId="77777777" w:rsidR="008E5591" w:rsidRPr="00C4088C" w:rsidRDefault="008E5591" w:rsidP="000E296F">
                                <w:pPr>
                                  <w:pStyle w:val="TitleName"/>
                                  <w:rPr>
                                    <w:rFonts w:cs="Arial"/>
                                    <w:b/>
                                  </w:rPr>
                                </w:pPr>
                              </w:p>
                              <w:p w14:paraId="1C06E648" w14:textId="5645FE8D" w:rsidR="008E5591" w:rsidRDefault="008E5591" w:rsidP="000E296F">
                                <w:pPr>
                                  <w:pStyle w:val="TitleName"/>
                                  <w:rPr>
                                    <w:rFonts w:cs="Arial"/>
                                    <w:b/>
                                  </w:rPr>
                                </w:pPr>
                                <w:r w:rsidRPr="00C4088C">
                                  <w:rPr>
                                    <w:rFonts w:cs="Arial"/>
                                    <w:b/>
                                  </w:rPr>
                                  <w:t>BSc</w:t>
                                </w:r>
                                <w:r>
                                  <w:rPr>
                                    <w:rFonts w:cs="Arial"/>
                                    <w:b/>
                                  </w:rPr>
                                  <w:t>(Hons)</w:t>
                                </w:r>
                                <w:r w:rsidRPr="00C4088C">
                                  <w:rPr>
                                    <w:rFonts w:cs="Arial"/>
                                    <w:b/>
                                  </w:rPr>
                                  <w:t xml:space="preserve"> in Computing(Data Analytics)</w:t>
                                </w:r>
                              </w:p>
                              <w:p w14:paraId="45582276" w14:textId="77777777" w:rsidR="008E5591" w:rsidRPr="00C4088C" w:rsidRDefault="008E5591" w:rsidP="000E296F">
                                <w:pPr>
                                  <w:pStyle w:val="TitleName"/>
                                  <w:rPr>
                                    <w:rFonts w:cs="Arial"/>
                                    <w:b/>
                                  </w:rPr>
                                </w:pPr>
                              </w:p>
                              <w:p w14:paraId="40C40E9E" w14:textId="2328F5A4" w:rsidR="008E5591" w:rsidRPr="00C4088C" w:rsidRDefault="008E5591" w:rsidP="000E296F">
                                <w:pPr>
                                  <w:pStyle w:val="TitleName"/>
                                  <w:rPr>
                                    <w:rFonts w:cs="Arial"/>
                                    <w:b/>
                                  </w:rPr>
                                </w:pPr>
                                <w:r w:rsidRPr="00C4088C">
                                  <w:rPr>
                                    <w:rFonts w:cs="Arial"/>
                                    <w:b/>
                                  </w:rPr>
                                  <w:t>2016/2017</w:t>
                                </w:r>
                              </w:p>
                              <w:p w14:paraId="3C71A8ED" w14:textId="77777777" w:rsidR="008E5591" w:rsidRDefault="008E5591" w:rsidP="00EA6407">
                                <w:pPr>
                                  <w:pStyle w:val="Title"/>
                                  <w:jc w:val="center"/>
                                </w:pPr>
                                <w:bookmarkStart w:id="1" w:name="_Toc468296105"/>
                                <w:bookmarkStart w:id="2" w:name="_Toc469042679"/>
                                <w:bookmarkStart w:id="3" w:name="_Toc469078211"/>
                                <w:r>
                                  <w:t>Identifying new Health Centre Locations in Ireland</w:t>
                                </w:r>
                                <w:bookmarkEnd w:id="1"/>
                                <w:bookmarkEnd w:id="2"/>
                                <w:bookmarkEnd w:id="3"/>
                              </w:p>
                              <w:p w14:paraId="65BF077A" w14:textId="0670797B" w:rsidR="008E5591" w:rsidRPr="00B2291E" w:rsidRDefault="008E5591" w:rsidP="00BD6D28">
                                <w:r>
                                  <w:rPr>
                                    <w:noProof/>
                                    <w:lang w:val="en-US"/>
                                  </w:rPr>
                                  <w:drawing>
                                    <wp:inline distT="0" distB="0" distL="0" distR="0" wp14:anchorId="23F119DC" wp14:editId="7379CCE8">
                                      <wp:extent cx="3454400" cy="1958340"/>
                                      <wp:effectExtent l="25400" t="25400" r="2540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ci_outside.gif"/>
                                              <pic:cNvPicPr/>
                                            </pic:nvPicPr>
                                            <pic:blipFill>
                                              <a:blip r:embed="rId11">
                                                <a:extLst>
                                                  <a:ext uri="{28A0092B-C50C-407E-A947-70E740481C1C}">
                                                    <a14:useLocalDpi xmlns:a14="http://schemas.microsoft.com/office/drawing/2010/main" val="0"/>
                                                  </a:ext>
                                                </a:extLst>
                                              </a:blip>
                                              <a:stretch>
                                                <a:fillRect/>
                                              </a:stretch>
                                            </pic:blipFill>
                                            <pic:spPr>
                                              <a:xfrm>
                                                <a:off x="0" y="0"/>
                                                <a:ext cx="3454400" cy="1958340"/>
                                              </a:xfrm>
                                              <a:prstGeom prst="rect">
                                                <a:avLst/>
                                              </a:prstGeom>
                                              <a:ln>
                                                <a:solidFill>
                                                  <a:schemeClr val="accent1"/>
                                                </a:solidFill>
                                              </a:ln>
                                            </pic:spPr>
                                          </pic:pic>
                                        </a:graphicData>
                                      </a:graphic>
                                    </wp:inline>
                                  </w:drawing>
                                </w:r>
                              </w:p>
                              <w:p w14:paraId="7C616B27" w14:textId="7D0FEE33" w:rsidR="008E5591" w:rsidRDefault="008E5591" w:rsidP="00EA6407">
                                <w:pPr>
                                  <w:jc w:val="center"/>
                                  <w:rPr>
                                    <w:lang w:val="en-IE"/>
                                  </w:rPr>
                                </w:pPr>
                              </w:p>
                              <w:p w14:paraId="26159144" w14:textId="77777777" w:rsidR="008E5591" w:rsidRDefault="008E5591" w:rsidP="000E296F">
                                <w:pPr>
                                  <w:rPr>
                                    <w:lang w:val="en-IE"/>
                                  </w:rPr>
                                </w:pPr>
                              </w:p>
                              <w:p w14:paraId="4058ADC8" w14:textId="70C3B72E" w:rsidR="008E5591" w:rsidRDefault="008E5591" w:rsidP="000E296F">
                                <w:pPr>
                                  <w:jc w:val="center"/>
                                  <w:rPr>
                                    <w:lang w:val="en-IE"/>
                                  </w:rPr>
                                </w:pPr>
                              </w:p>
                              <w:p w14:paraId="4C1E48F7" w14:textId="77777777" w:rsidR="008E5591" w:rsidRDefault="008E5591"/>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D5D158" id="_x0000_t202" coordsize="21600,21600" o:spt="202" path="m0,0l0,21600,21600,21600,21600,0xe">
                    <v:stroke joinstyle="miter"/>
                    <v:path gradientshapeok="t" o:connecttype="rect"/>
                  </v:shapetype>
                  <v:shape id="Text Box 6" o:spid="_x0000_s1026" type="#_x0000_t202" style="position:absolute;left:0;text-align:left;margin-left:58.25pt;margin-top:188.7pt;width:342pt;height:35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" filled="f" stroked="f">
                    <v:textbox>
                      <w:txbxContent>
                        <w:p w14:paraId="2C1AD26A" w14:textId="77777777" w:rsidR="008E5591" w:rsidRDefault="008E5591" w:rsidP="000E296F">
                          <w:pPr>
                            <w:pStyle w:val="TitleName"/>
                            <w:rPr>
                              <w:rFonts w:cs="Arial"/>
                              <w:b/>
                            </w:rPr>
                          </w:pPr>
                          <w:bookmarkStart w:id="4" w:name="_GoBack"/>
                          <w:r w:rsidRPr="00C4088C">
                            <w:rPr>
                              <w:rFonts w:cs="Arial"/>
                              <w:b/>
                            </w:rPr>
                            <w:t>National College of Ireland</w:t>
                          </w:r>
                        </w:p>
                        <w:p w14:paraId="5468CF38" w14:textId="77777777" w:rsidR="008E5591" w:rsidRPr="00C4088C" w:rsidRDefault="008E5591" w:rsidP="000E296F">
                          <w:pPr>
                            <w:pStyle w:val="TitleName"/>
                            <w:rPr>
                              <w:rFonts w:cs="Arial"/>
                              <w:b/>
                            </w:rPr>
                          </w:pPr>
                        </w:p>
                        <w:p w14:paraId="1C06E648" w14:textId="5645FE8D" w:rsidR="008E5591" w:rsidRDefault="008E5591" w:rsidP="000E296F">
                          <w:pPr>
                            <w:pStyle w:val="TitleName"/>
                            <w:rPr>
                              <w:rFonts w:cs="Arial"/>
                              <w:b/>
                            </w:rPr>
                          </w:pPr>
                          <w:r w:rsidRPr="00C4088C">
                            <w:rPr>
                              <w:rFonts w:cs="Arial"/>
                              <w:b/>
                            </w:rPr>
                            <w:t>BSc</w:t>
                          </w:r>
                          <w:r>
                            <w:rPr>
                              <w:rFonts w:cs="Arial"/>
                              <w:b/>
                            </w:rPr>
                            <w:t>(Hons)</w:t>
                          </w:r>
                          <w:r w:rsidRPr="00C4088C">
                            <w:rPr>
                              <w:rFonts w:cs="Arial"/>
                              <w:b/>
                            </w:rPr>
                            <w:t xml:space="preserve"> in Computing(Data Analytics)</w:t>
                          </w:r>
                        </w:p>
                        <w:p w14:paraId="45582276" w14:textId="77777777" w:rsidR="008E5591" w:rsidRPr="00C4088C" w:rsidRDefault="008E5591" w:rsidP="000E296F">
                          <w:pPr>
                            <w:pStyle w:val="TitleName"/>
                            <w:rPr>
                              <w:rFonts w:cs="Arial"/>
                              <w:b/>
                            </w:rPr>
                          </w:pPr>
                        </w:p>
                        <w:p w14:paraId="40C40E9E" w14:textId="2328F5A4" w:rsidR="008E5591" w:rsidRPr="00C4088C" w:rsidRDefault="008E5591" w:rsidP="000E296F">
                          <w:pPr>
                            <w:pStyle w:val="TitleName"/>
                            <w:rPr>
                              <w:rFonts w:cs="Arial"/>
                              <w:b/>
                            </w:rPr>
                          </w:pPr>
                          <w:r w:rsidRPr="00C4088C">
                            <w:rPr>
                              <w:rFonts w:cs="Arial"/>
                              <w:b/>
                            </w:rPr>
                            <w:t>2016/2017</w:t>
                          </w:r>
                        </w:p>
                        <w:p w14:paraId="3C71A8ED" w14:textId="77777777" w:rsidR="008E5591" w:rsidRDefault="008E5591" w:rsidP="00EA6407">
                          <w:pPr>
                            <w:pStyle w:val="Title"/>
                            <w:jc w:val="center"/>
                          </w:pPr>
                          <w:bookmarkStart w:id="5" w:name="_Toc468296105"/>
                          <w:bookmarkStart w:id="6" w:name="_Toc469042679"/>
                          <w:bookmarkStart w:id="7" w:name="_Toc469078211"/>
                          <w:r>
                            <w:t>Identifying new Health Centre Locations in Ireland</w:t>
                          </w:r>
                          <w:bookmarkEnd w:id="5"/>
                          <w:bookmarkEnd w:id="6"/>
                          <w:bookmarkEnd w:id="7"/>
                        </w:p>
                        <w:p w14:paraId="65BF077A" w14:textId="0670797B" w:rsidR="008E5591" w:rsidRPr="00B2291E" w:rsidRDefault="008E5591" w:rsidP="00BD6D28">
                          <w:r>
                            <w:rPr>
                              <w:noProof/>
                              <w:lang w:val="en-US"/>
                            </w:rPr>
                            <w:drawing>
                              <wp:inline distT="0" distB="0" distL="0" distR="0" wp14:anchorId="23F119DC" wp14:editId="7379CCE8">
                                <wp:extent cx="3454400" cy="1958340"/>
                                <wp:effectExtent l="25400" t="25400" r="2540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ci_outside.gif"/>
                                        <pic:cNvPicPr/>
                                      </pic:nvPicPr>
                                      <pic:blipFill>
                                        <a:blip r:embed="rId11">
                                          <a:extLst>
                                            <a:ext uri="{28A0092B-C50C-407E-A947-70E740481C1C}">
                                              <a14:useLocalDpi xmlns:a14="http://schemas.microsoft.com/office/drawing/2010/main" val="0"/>
                                            </a:ext>
                                          </a:extLst>
                                        </a:blip>
                                        <a:stretch>
                                          <a:fillRect/>
                                        </a:stretch>
                                      </pic:blipFill>
                                      <pic:spPr>
                                        <a:xfrm>
                                          <a:off x="0" y="0"/>
                                          <a:ext cx="3454400" cy="1958340"/>
                                        </a:xfrm>
                                        <a:prstGeom prst="rect">
                                          <a:avLst/>
                                        </a:prstGeom>
                                        <a:ln>
                                          <a:solidFill>
                                            <a:schemeClr val="accent1"/>
                                          </a:solidFill>
                                        </a:ln>
                                      </pic:spPr>
                                    </pic:pic>
                                  </a:graphicData>
                                </a:graphic>
                              </wp:inline>
                            </w:drawing>
                          </w:r>
                        </w:p>
                        <w:p w14:paraId="7C616B27" w14:textId="7D0FEE33" w:rsidR="008E5591" w:rsidRDefault="008E5591" w:rsidP="00EA6407">
                          <w:pPr>
                            <w:jc w:val="center"/>
                            <w:rPr>
                              <w:lang w:val="en-IE"/>
                            </w:rPr>
                          </w:pPr>
                        </w:p>
                        <w:p w14:paraId="26159144" w14:textId="77777777" w:rsidR="008E5591" w:rsidRDefault="008E5591" w:rsidP="000E296F">
                          <w:pPr>
                            <w:rPr>
                              <w:lang w:val="en-IE"/>
                            </w:rPr>
                          </w:pPr>
                        </w:p>
                        <w:p w14:paraId="4058ADC8" w14:textId="70C3B72E" w:rsidR="008E5591" w:rsidRDefault="008E5591" w:rsidP="000E296F">
                          <w:pPr>
                            <w:jc w:val="center"/>
                            <w:rPr>
                              <w:lang w:val="en-IE"/>
                            </w:rPr>
                          </w:pPr>
                        </w:p>
                        <w:p w14:paraId="4C1E48F7" w14:textId="77777777" w:rsidR="008E5591" w:rsidRDefault="008E5591"/>
                        <w:bookmarkEnd w:id="4"/>
                      </w:txbxContent>
                    </v:textbox>
                    <w10:wrap type="square"/>
                  </v:shape>
                </w:pict>
              </mc:Fallback>
            </mc:AlternateContent>
          </w:r>
          <w:r w:rsidR="00A65289">
            <w:rPr>
              <w:noProof/>
              <w:lang w:val="en-US"/>
            </w:rPr>
            <mc:AlternateContent>
              <mc:Choice Requires="wps">
                <w:drawing>
                  <wp:anchor distT="0" distB="0" distL="114300" distR="114300" simplePos="0" relativeHeight="251665408" behindDoc="0" locked="0" layoutInCell="1" allowOverlap="1" wp14:anchorId="107AF2EB" wp14:editId="5B4F638D">
                    <wp:simplePos x="0" y="0"/>
                    <wp:positionH relativeFrom="column">
                      <wp:posOffset>4853940</wp:posOffset>
                    </wp:positionH>
                    <wp:positionV relativeFrom="paragraph">
                      <wp:posOffset>-683260</wp:posOffset>
                    </wp:positionV>
                    <wp:extent cx="1600835" cy="1485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600835"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E72CC" w14:textId="72886708" w:rsidR="008E5591" w:rsidRDefault="008E5591">
                                <w:r>
                                  <w:rPr>
                                    <w:noProof/>
                                    <w:lang w:val="en-US"/>
                                  </w:rPr>
                                  <w:drawing>
                                    <wp:inline distT="0" distB="0" distL="0" distR="0" wp14:anchorId="75E5841B" wp14:editId="5C18FCA6">
                                      <wp:extent cx="1394460" cy="1394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tional_College_of_Ireland.png"/>
                                              <pic:cNvPicPr/>
                                            </pic:nvPicPr>
                                            <pic:blipFill>
                                              <a:blip r:embed="rId12">
                                                <a:extLst>
                                                  <a:ext uri="{28A0092B-C50C-407E-A947-70E740481C1C}">
                                                    <a14:useLocalDpi xmlns:a14="http://schemas.microsoft.com/office/drawing/2010/main" val="0"/>
                                                  </a:ext>
                                                </a:extLst>
                                              </a:blip>
                                              <a:stretch>
                                                <a:fillRect/>
                                              </a:stretch>
                                            </pic:blipFill>
                                            <pic:spPr>
                                              <a:xfrm>
                                                <a:off x="0" y="0"/>
                                                <a:ext cx="1394460" cy="139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7AF2EB" id="Text Box 2" o:spid="_x0000_s1027" type="#_x0000_t202" style="position:absolute;left:0;text-align:left;margin-left:382.2pt;margin-top:-53.75pt;width:126.05pt;height:11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" filled="f" stroked="f">
                    <v:textbox>
                      <w:txbxContent>
                        <w:p w14:paraId="295E72CC" w14:textId="72886708" w:rsidR="008E5591" w:rsidRDefault="008E5591">
                          <w:r>
                            <w:rPr>
                              <w:noProof/>
                              <w:lang w:val="en-US"/>
                            </w:rPr>
                            <w:drawing>
                              <wp:inline distT="0" distB="0" distL="0" distR="0" wp14:anchorId="75E5841B" wp14:editId="5C18FCA6">
                                <wp:extent cx="1394460" cy="1394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tional_College_of_Ireland.png"/>
                                        <pic:cNvPicPr/>
                                      </pic:nvPicPr>
                                      <pic:blipFill>
                                        <a:blip r:embed="rId12">
                                          <a:extLst>
                                            <a:ext uri="{28A0092B-C50C-407E-A947-70E740481C1C}">
                                              <a14:useLocalDpi xmlns:a14="http://schemas.microsoft.com/office/drawing/2010/main" val="0"/>
                                            </a:ext>
                                          </a:extLst>
                                        </a:blip>
                                        <a:stretch>
                                          <a:fillRect/>
                                        </a:stretch>
                                      </pic:blipFill>
                                      <pic:spPr>
                                        <a:xfrm>
                                          <a:off x="0" y="0"/>
                                          <a:ext cx="1394460" cy="1394460"/>
                                        </a:xfrm>
                                        <a:prstGeom prst="rect">
                                          <a:avLst/>
                                        </a:prstGeom>
                                      </pic:spPr>
                                    </pic:pic>
                                  </a:graphicData>
                                </a:graphic>
                              </wp:inline>
                            </w:drawing>
                          </w:r>
                        </w:p>
                      </w:txbxContent>
                    </v:textbox>
                    <w10:wrap type="square"/>
                  </v:shape>
                </w:pict>
              </mc:Fallback>
            </mc:AlternateContent>
          </w:r>
          <w:r w:rsidR="00D80338">
            <w:rPr>
              <w:noProof/>
              <w:lang w:val="en-US"/>
            </w:rPr>
            <mc:AlternateContent>
              <mc:Choice Requires="wpg">
                <w:drawing>
                  <wp:anchor distT="0" distB="0" distL="114300" distR="114300" simplePos="0" relativeHeight="251659264" behindDoc="0" locked="0" layoutInCell="1" allowOverlap="1" wp14:anchorId="00A032A2" wp14:editId="1E49EC3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7474EE1D" w14:textId="740A2572" w:rsidR="008E5591" w:rsidRDefault="008E5591">
                                  <w:pPr>
                                    <w:pStyle w:val="NoSpacing"/>
                                    <w:spacing w:after="240" w:line="216" w:lineRule="auto"/>
                                    <w:rPr>
                                      <w:rFonts w:asciiTheme="majorHAnsi" w:hAnsiTheme="majorHAnsi"/>
                                      <w:color w:val="1F497D" w:themeColor="text2"/>
                                      <w:spacing w:val="10"/>
                                      <w:sz w:val="36"/>
                                      <w:szCs w:val="36"/>
                                    </w:rPr>
                                  </w:pPr>
                                </w:p>
                                <w:sdt>
                                  <w:sdtPr>
                                    <w:rPr>
                                      <w:rFonts w:asciiTheme="majorHAnsi" w:hAnsiTheme="majorHAnsi"/>
                                      <w:caps/>
                                      <w:color w:val="1F497D" w:themeColor="text2"/>
                                      <w:sz w:val="96"/>
                                      <w:szCs w:val="96"/>
                                    </w:rPr>
                                    <w:alias w:val="Title"/>
                                    <w:tag w:val=""/>
                                    <w:id w:val="155049162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FB902" w14:textId="18240466" w:rsidR="008E5591" w:rsidRDefault="008E5591" w:rsidP="00EA6407">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Technical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A032A2" id="Group 459" o:spid="_x0000_s1028" alt="Title: Title and subtitle with crop mark graphic" style="position:absolute;left:0;text-align:left;margin-left:0;margin-top:0;width:502.55pt;height:267.85pt;z-index:251659264;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c2In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Gc5XkO/Kf1uBQNRePSJG2xqEhitGaPQK0b9j/up/x3v8J8KmTv/ip3919Ps2aI7/27n8Bw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e3c2InQFAAAjEgAADgAAAAAAAAAAAAAAAAAsAgAAZHJzL2Uyb0RvYy54bWxQSwECLQAU&#10;AAYACAAAACEA6g23fd0AAAAGAQAADwAAAAAAAAAAAAAAAADMBwAAZHJzL2Rvd25yZXYueG1sUEsF&#10;BgAAAAAEAAQA8wAAANYIAAAAAA==&#10;">
                    <v:group id="Group 460" o:spid="_x0000_s1029"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0"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 462" o:spid="_x0000_s1031"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 id="Text Box 463" o:spid="_x0000_s1032"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p w14:paraId="7474EE1D" w14:textId="740A2572" w:rsidR="008E5591" w:rsidRDefault="008E5591">
                            <w:pPr>
                              <w:pStyle w:val="NoSpacing"/>
                              <w:spacing w:after="240" w:line="216" w:lineRule="auto"/>
                              <w:rPr>
                                <w:rFonts w:asciiTheme="majorHAnsi" w:hAnsiTheme="majorHAnsi"/>
                                <w:color w:val="1F497D" w:themeColor="text2"/>
                                <w:spacing w:val="10"/>
                                <w:sz w:val="36"/>
                                <w:szCs w:val="36"/>
                              </w:rPr>
                            </w:pPr>
                          </w:p>
                          <w:sdt>
                            <w:sdtPr>
                              <w:rPr>
                                <w:rFonts w:asciiTheme="majorHAnsi" w:hAnsiTheme="majorHAnsi"/>
                                <w:caps/>
                                <w:color w:val="1F497D" w:themeColor="text2"/>
                                <w:sz w:val="96"/>
                                <w:szCs w:val="96"/>
                              </w:rPr>
                              <w:alias w:val="Title"/>
                              <w:tag w:val=""/>
                              <w:id w:val="155049162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FB902" w14:textId="18240466" w:rsidR="008E5591" w:rsidRDefault="008E5591" w:rsidP="00EA6407">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Technical Report</w:t>
                                </w:r>
                              </w:p>
                            </w:sdtContent>
                          </w:sdt>
                        </w:txbxContent>
                      </v:textbox>
                    </v:shape>
                    <w10:wrap anchorx="page" anchory="page"/>
                  </v:group>
                </w:pict>
              </mc:Fallback>
            </mc:AlternateContent>
          </w:r>
          <w:r w:rsidR="00D80338">
            <w:rPr>
              <w:noProof/>
              <w:lang w:val="en-US"/>
            </w:rPr>
            <mc:AlternateContent>
              <mc:Choice Requires="wps">
                <w:drawing>
                  <wp:anchor distT="0" distB="0" distL="114300" distR="114300" simplePos="0" relativeHeight="251658240" behindDoc="1" locked="0" layoutInCell="1" allowOverlap="1" wp14:anchorId="04782627" wp14:editId="686FEA1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FBFB277"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eece1 [3214]" stroked="f">
                    <w10:wrap anchorx="page" anchory="page"/>
                  </v:rect>
                </w:pict>
              </mc:Fallback>
            </mc:AlternateContent>
          </w:r>
          <w:r w:rsidR="00FD2DB1">
            <w:rPr>
              <w:rFonts w:cs="Arial"/>
              <w:noProof/>
              <w:lang w:val="en-US"/>
            </w:rPr>
            <mc:AlternateContent>
              <mc:Choice Requires="wps">
                <w:drawing>
                  <wp:anchor distT="0" distB="0" distL="114300" distR="114300" simplePos="0" relativeHeight="251664384" behindDoc="0" locked="0" layoutInCell="1" allowOverlap="1" wp14:anchorId="66556411" wp14:editId="228908D0">
                    <wp:simplePos x="0" y="0"/>
                    <wp:positionH relativeFrom="column">
                      <wp:posOffset>2453005</wp:posOffset>
                    </wp:positionH>
                    <wp:positionV relativeFrom="paragraph">
                      <wp:posOffset>6292850</wp:posOffset>
                    </wp:positionV>
                    <wp:extent cx="3657600" cy="17043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57600" cy="170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AFC20A" w14:textId="77777777" w:rsidR="008E5591" w:rsidRDefault="008E5591" w:rsidP="002A4EF4">
                                <w:pPr>
                                  <w:ind w:left="720"/>
                                  <w:rPr>
                                    <w:b/>
                                  </w:rPr>
                                </w:pPr>
                              </w:p>
                              <w:p w14:paraId="6CD1F843" w14:textId="77777777" w:rsidR="008E5591" w:rsidRPr="00E33C26" w:rsidRDefault="008E5591" w:rsidP="002A4EF4">
                                <w:pPr>
                                  <w:ind w:left="720"/>
                                  <w:rPr>
                                    <w:b/>
                                  </w:rPr>
                                </w:pPr>
                                <w:r w:rsidRPr="00E33C26">
                                  <w:rPr>
                                    <w:b/>
                                  </w:rPr>
                                  <w:t>Student: Declan Barnes</w:t>
                                </w:r>
                              </w:p>
                              <w:p w14:paraId="4E2E259D" w14:textId="77777777" w:rsidR="008E5591" w:rsidRPr="00E33C26" w:rsidRDefault="008E5591" w:rsidP="002A4EF4">
                                <w:pPr>
                                  <w:ind w:left="720"/>
                                  <w:rPr>
                                    <w:b/>
                                  </w:rPr>
                                </w:pPr>
                                <w:r w:rsidRPr="00E33C26">
                                  <w:rPr>
                                    <w:b/>
                                  </w:rPr>
                                  <w:t>Email: Declan.Barnes@student.ncirl.ie</w:t>
                                </w:r>
                              </w:p>
                              <w:p w14:paraId="5B65DADD" w14:textId="77777777" w:rsidR="008E5591" w:rsidRDefault="008E5591" w:rsidP="002A4EF4">
                                <w:pPr>
                                  <w:ind w:left="720"/>
                                  <w:rPr>
                                    <w:b/>
                                  </w:rPr>
                                </w:pPr>
                                <w:r w:rsidRPr="00E33C26">
                                  <w:rPr>
                                    <w:b/>
                                  </w:rPr>
                                  <w:t>Student No: x13114352</w:t>
                                </w:r>
                              </w:p>
                              <w:p w14:paraId="07479461" w14:textId="0DCCBDF6" w:rsidR="008E5591" w:rsidRDefault="008E5591" w:rsidP="002A4EF4">
                                <w:pPr>
                                  <w:ind w:left="720"/>
                                  <w:rPr>
                                    <w:b/>
                                  </w:rPr>
                                </w:pPr>
                                <w:r>
                                  <w:rPr>
                                    <w:b/>
                                  </w:rPr>
                                  <w:t>Supervisor: Paul Stynes</w:t>
                                </w:r>
                              </w:p>
                              <w:p w14:paraId="3711EA51" w14:textId="77777777" w:rsidR="008E5591" w:rsidRPr="00E33C26" w:rsidRDefault="008E5591" w:rsidP="002A4EF4">
                                <w:pPr>
                                  <w:ind w:left="720"/>
                                  <w:rPr>
                                    <w:b/>
                                  </w:rPr>
                                </w:pPr>
                              </w:p>
                              <w:p w14:paraId="6496E886" w14:textId="1C4A6358" w:rsidR="008E5591" w:rsidRDefault="008E55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56411" id="Text Box 13" o:spid="_x0000_s1033" type="#_x0000_t202" style="position:absolute;left:0;text-align:left;margin-left:193.15pt;margin-top:495.5pt;width:4in;height:13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" filled="f" stroked="f">
                    <v:textbox>
                      <w:txbxContent>
                        <w:p w14:paraId="0CAFC20A" w14:textId="77777777" w:rsidR="008E5591" w:rsidRDefault="008E5591" w:rsidP="002A4EF4">
                          <w:pPr>
                            <w:ind w:left="720"/>
                            <w:rPr>
                              <w:b/>
                            </w:rPr>
                          </w:pPr>
                        </w:p>
                        <w:p w14:paraId="6CD1F843" w14:textId="77777777" w:rsidR="008E5591" w:rsidRPr="00E33C26" w:rsidRDefault="008E5591" w:rsidP="002A4EF4">
                          <w:pPr>
                            <w:ind w:left="720"/>
                            <w:rPr>
                              <w:b/>
                            </w:rPr>
                          </w:pPr>
                          <w:r w:rsidRPr="00E33C26">
                            <w:rPr>
                              <w:b/>
                            </w:rPr>
                            <w:t>Student: Declan Barnes</w:t>
                          </w:r>
                        </w:p>
                        <w:p w14:paraId="4E2E259D" w14:textId="77777777" w:rsidR="008E5591" w:rsidRPr="00E33C26" w:rsidRDefault="008E5591" w:rsidP="002A4EF4">
                          <w:pPr>
                            <w:ind w:left="720"/>
                            <w:rPr>
                              <w:b/>
                            </w:rPr>
                          </w:pPr>
                          <w:r w:rsidRPr="00E33C26">
                            <w:rPr>
                              <w:b/>
                            </w:rPr>
                            <w:t>Email: Declan.Barnes@student.ncirl.ie</w:t>
                          </w:r>
                        </w:p>
                        <w:p w14:paraId="5B65DADD" w14:textId="77777777" w:rsidR="008E5591" w:rsidRDefault="008E5591" w:rsidP="002A4EF4">
                          <w:pPr>
                            <w:ind w:left="720"/>
                            <w:rPr>
                              <w:b/>
                            </w:rPr>
                          </w:pPr>
                          <w:r w:rsidRPr="00E33C26">
                            <w:rPr>
                              <w:b/>
                            </w:rPr>
                            <w:t>Student No: x13114352</w:t>
                          </w:r>
                        </w:p>
                        <w:p w14:paraId="07479461" w14:textId="0DCCBDF6" w:rsidR="008E5591" w:rsidRDefault="008E5591" w:rsidP="002A4EF4">
                          <w:pPr>
                            <w:ind w:left="720"/>
                            <w:rPr>
                              <w:b/>
                            </w:rPr>
                          </w:pPr>
                          <w:r>
                            <w:rPr>
                              <w:b/>
                            </w:rPr>
                            <w:t>Supervisor: Paul Stynes</w:t>
                          </w:r>
                        </w:p>
                        <w:p w14:paraId="3711EA51" w14:textId="77777777" w:rsidR="008E5591" w:rsidRPr="00E33C26" w:rsidRDefault="008E5591" w:rsidP="002A4EF4">
                          <w:pPr>
                            <w:ind w:left="720"/>
                            <w:rPr>
                              <w:b/>
                            </w:rPr>
                          </w:pPr>
                        </w:p>
                        <w:p w14:paraId="6496E886" w14:textId="1C4A6358" w:rsidR="008E5591" w:rsidRDefault="008E5591"/>
                      </w:txbxContent>
                    </v:textbox>
                    <w10:wrap type="square"/>
                  </v:shape>
                </w:pict>
              </mc:Fallback>
            </mc:AlternateContent>
          </w:r>
          <w:r w:rsidR="00E33C26">
            <w:rPr>
              <w:rFonts w:cs="Arial"/>
              <w:noProof/>
              <w:lang w:val="en-US"/>
            </w:rPr>
            <mc:AlternateContent>
              <mc:Choice Requires="wpg">
                <w:drawing>
                  <wp:anchor distT="0" distB="0" distL="114300" distR="114300" simplePos="0" relativeHeight="251663360" behindDoc="0" locked="0" layoutInCell="1" allowOverlap="1" wp14:anchorId="20903070" wp14:editId="761457E4">
                    <wp:simplePos x="0" y="0"/>
                    <wp:positionH relativeFrom="page">
                      <wp:posOffset>5137483</wp:posOffset>
                    </wp:positionH>
                    <wp:positionV relativeFrom="paragraph">
                      <wp:posOffset>5426710</wp:posOffset>
                    </wp:positionV>
                    <wp:extent cx="2633902" cy="3374136"/>
                    <wp:effectExtent l="0" t="0" r="8255" b="4445"/>
                    <wp:wrapTight wrapText="bothSides">
                      <wp:wrapPolygon edited="0">
                        <wp:start x="14792" y="0"/>
                        <wp:lineTo x="1250" y="163"/>
                        <wp:lineTo x="417" y="325"/>
                        <wp:lineTo x="0" y="16587"/>
                        <wp:lineTo x="0" y="18376"/>
                        <wp:lineTo x="417" y="21466"/>
                        <wp:lineTo x="21043" y="21466"/>
                        <wp:lineTo x="21459" y="650"/>
                        <wp:lineTo x="20626" y="163"/>
                        <wp:lineTo x="17709" y="0"/>
                        <wp:lineTo x="14792" y="0"/>
                      </wp:wrapPolygon>
                    </wp:wrapTight>
                    <wp:docPr id="455" name="Group 455"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55950F" id="Group 455" o:spid="_x0000_s1026" alt="Title: Crop mark graphic" style="position:absolute;margin-left:404.55pt;margin-top:427.3pt;width:207.4pt;height:265.7pt;z-index:251663360;mso-position-horizontal-relative:page" coordsize="2628900,3371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">
                    <v:shape id="Freeform 456" o:spid="_x0000_s1027"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 457" o:spid="_x0000_s1028"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w10:wrap type="tight" anchorx="page"/>
                  </v:group>
                </w:pict>
              </mc:Fallback>
            </mc:AlternateContent>
          </w:r>
        </w:p>
      </w:sdtContent>
    </w:sdt>
    <w:bookmarkStart w:id="8" w:name="_Toc469042680" w:displacedByCustomXml="next"/>
    <w:bookmarkStart w:id="9" w:name="_Toc468296106" w:displacedByCustomXml="next"/>
    <w:sdt>
      <w:sdtPr>
        <w:rPr>
          <w:rFonts w:ascii="Arial" w:eastAsia="Times New Roman" w:hAnsi="Arial" w:cs="Times New Roman"/>
          <w:color w:val="auto"/>
          <w:sz w:val="24"/>
          <w:szCs w:val="24"/>
        </w:rPr>
        <w:id w:val="-1464808760"/>
        <w:docPartObj>
          <w:docPartGallery w:val="Table of Contents"/>
          <w:docPartUnique/>
        </w:docPartObj>
      </w:sdtPr>
      <w:sdtEndPr>
        <w:rPr>
          <w:b/>
          <w:bCs/>
          <w:noProof/>
        </w:rPr>
      </w:sdtEndPr>
      <w:sdtContent>
        <w:p w14:paraId="6DEFDB1F" w14:textId="555260CE" w:rsidR="00637F5A" w:rsidRDefault="00637F5A">
          <w:pPr>
            <w:pStyle w:val="TOCHeading"/>
          </w:pPr>
          <w:r>
            <w:t>Table of Contents</w:t>
          </w:r>
        </w:p>
        <w:p w14:paraId="227BDB80" w14:textId="77777777" w:rsidR="00B11F53" w:rsidRDefault="00637F5A">
          <w:pPr>
            <w:pStyle w:val="TOC1"/>
            <w:tabs>
              <w:tab w:val="right" w:leader="dot" w:pos="8636"/>
            </w:tabs>
            <w:rPr>
              <w:rFonts w:eastAsiaTheme="minorEastAsia" w:cstheme="minorBidi"/>
              <w:b w:val="0"/>
              <w:bCs w:val="0"/>
              <w:noProof/>
              <w:lang w:val="en-US"/>
            </w:rPr>
          </w:pPr>
          <w:r>
            <w:rPr>
              <w:b w:val="0"/>
              <w:bCs w:val="0"/>
            </w:rPr>
            <w:fldChar w:fldCharType="begin"/>
          </w:r>
          <w:r>
            <w:instrText xml:space="preserve"> TOC \o "1-3" \h \z \u </w:instrText>
          </w:r>
          <w:r>
            <w:rPr>
              <w:b w:val="0"/>
              <w:bCs w:val="0"/>
            </w:rPr>
            <w:fldChar w:fldCharType="separate"/>
          </w:r>
          <w:hyperlink r:id="rId13" w:anchor="_Toc469078211" w:history="1">
            <w:r w:rsidR="00B11F53" w:rsidRPr="00B8244F">
              <w:rPr>
                <w:rStyle w:val="Hyperlink"/>
                <w:noProof/>
              </w:rPr>
              <w:t>Identifying new Health Centre Locations in Ireland</w:t>
            </w:r>
            <w:r w:rsidR="00B11F53">
              <w:rPr>
                <w:noProof/>
                <w:webHidden/>
              </w:rPr>
              <w:tab/>
            </w:r>
            <w:r w:rsidR="00B11F53">
              <w:rPr>
                <w:noProof/>
                <w:webHidden/>
              </w:rPr>
              <w:fldChar w:fldCharType="begin"/>
            </w:r>
            <w:r w:rsidR="00B11F53">
              <w:rPr>
                <w:noProof/>
                <w:webHidden/>
              </w:rPr>
              <w:instrText xml:space="preserve"> PAGEREF _Toc469078211 \h </w:instrText>
            </w:r>
            <w:r w:rsidR="00B11F53">
              <w:rPr>
                <w:noProof/>
                <w:webHidden/>
              </w:rPr>
            </w:r>
            <w:r w:rsidR="00B11F53">
              <w:rPr>
                <w:noProof/>
                <w:webHidden/>
              </w:rPr>
              <w:fldChar w:fldCharType="separate"/>
            </w:r>
            <w:r w:rsidR="00B11F53">
              <w:rPr>
                <w:noProof/>
                <w:webHidden/>
              </w:rPr>
              <w:t>1</w:t>
            </w:r>
            <w:r w:rsidR="00B11F53">
              <w:rPr>
                <w:noProof/>
                <w:webHidden/>
              </w:rPr>
              <w:fldChar w:fldCharType="end"/>
            </w:r>
          </w:hyperlink>
        </w:p>
        <w:p w14:paraId="04A0880F" w14:textId="77777777" w:rsidR="00B11F53" w:rsidRDefault="00B11F53">
          <w:pPr>
            <w:pStyle w:val="TOC1"/>
            <w:tabs>
              <w:tab w:val="right" w:leader="dot" w:pos="8636"/>
            </w:tabs>
            <w:rPr>
              <w:rFonts w:eastAsiaTheme="minorEastAsia" w:cstheme="minorBidi"/>
              <w:b w:val="0"/>
              <w:bCs w:val="0"/>
              <w:noProof/>
              <w:lang w:val="en-US"/>
            </w:rPr>
          </w:pPr>
          <w:hyperlink w:anchor="_Toc469078212" w:history="1">
            <w:r w:rsidRPr="00B8244F">
              <w:rPr>
                <w:rStyle w:val="Hyperlink"/>
                <w:noProof/>
                <w:lang w:val="en-IE"/>
              </w:rPr>
              <w:t>Executive Summary</w:t>
            </w:r>
            <w:r>
              <w:rPr>
                <w:noProof/>
                <w:webHidden/>
              </w:rPr>
              <w:tab/>
            </w:r>
            <w:r>
              <w:rPr>
                <w:noProof/>
                <w:webHidden/>
              </w:rPr>
              <w:fldChar w:fldCharType="begin"/>
            </w:r>
            <w:r>
              <w:rPr>
                <w:noProof/>
                <w:webHidden/>
              </w:rPr>
              <w:instrText xml:space="preserve"> PAGEREF _Toc469078212 \h </w:instrText>
            </w:r>
            <w:r>
              <w:rPr>
                <w:noProof/>
                <w:webHidden/>
              </w:rPr>
            </w:r>
            <w:r>
              <w:rPr>
                <w:noProof/>
                <w:webHidden/>
              </w:rPr>
              <w:fldChar w:fldCharType="separate"/>
            </w:r>
            <w:r>
              <w:rPr>
                <w:noProof/>
                <w:webHidden/>
              </w:rPr>
              <w:t>4</w:t>
            </w:r>
            <w:r>
              <w:rPr>
                <w:noProof/>
                <w:webHidden/>
              </w:rPr>
              <w:fldChar w:fldCharType="end"/>
            </w:r>
          </w:hyperlink>
        </w:p>
        <w:p w14:paraId="1D9050AA"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13" w:history="1">
            <w:r w:rsidRPr="00B8244F">
              <w:rPr>
                <w:rStyle w:val="Hyperlink"/>
                <w:noProof/>
                <w:lang w:val="en-IE"/>
              </w:rPr>
              <w:t>1</w:t>
            </w:r>
            <w:r>
              <w:rPr>
                <w:rFonts w:eastAsiaTheme="minorEastAsia" w:cstheme="minorBidi"/>
                <w:b w:val="0"/>
                <w:bCs w:val="0"/>
                <w:noProof/>
                <w:lang w:val="en-US"/>
              </w:rPr>
              <w:tab/>
            </w:r>
            <w:r w:rsidRPr="00B8244F">
              <w:rPr>
                <w:rStyle w:val="Hyperlink"/>
                <w:noProof/>
                <w:lang w:val="en-IE"/>
              </w:rPr>
              <w:t>Introduction</w:t>
            </w:r>
            <w:r>
              <w:rPr>
                <w:noProof/>
                <w:webHidden/>
              </w:rPr>
              <w:tab/>
            </w:r>
            <w:r>
              <w:rPr>
                <w:noProof/>
                <w:webHidden/>
              </w:rPr>
              <w:fldChar w:fldCharType="begin"/>
            </w:r>
            <w:r>
              <w:rPr>
                <w:noProof/>
                <w:webHidden/>
              </w:rPr>
              <w:instrText xml:space="preserve"> PAGEREF _Toc469078213 \h </w:instrText>
            </w:r>
            <w:r>
              <w:rPr>
                <w:noProof/>
                <w:webHidden/>
              </w:rPr>
            </w:r>
            <w:r>
              <w:rPr>
                <w:noProof/>
                <w:webHidden/>
              </w:rPr>
              <w:fldChar w:fldCharType="separate"/>
            </w:r>
            <w:r>
              <w:rPr>
                <w:noProof/>
                <w:webHidden/>
              </w:rPr>
              <w:t>5</w:t>
            </w:r>
            <w:r>
              <w:rPr>
                <w:noProof/>
                <w:webHidden/>
              </w:rPr>
              <w:fldChar w:fldCharType="end"/>
            </w:r>
          </w:hyperlink>
        </w:p>
        <w:p w14:paraId="4473397D"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14" w:history="1">
            <w:r w:rsidRPr="00B8244F">
              <w:rPr>
                <w:rStyle w:val="Hyperlink"/>
                <w:noProof/>
                <w:lang w:val="en-IE"/>
              </w:rPr>
              <w:t>1.1</w:t>
            </w:r>
            <w:r>
              <w:rPr>
                <w:rFonts w:eastAsiaTheme="minorEastAsia" w:cstheme="minorBidi"/>
                <w:b w:val="0"/>
                <w:bCs w:val="0"/>
                <w:noProof/>
                <w:sz w:val="24"/>
                <w:szCs w:val="24"/>
                <w:lang w:val="en-US"/>
              </w:rPr>
              <w:tab/>
            </w:r>
            <w:r w:rsidRPr="00B8244F">
              <w:rPr>
                <w:rStyle w:val="Hyperlink"/>
                <w:noProof/>
                <w:lang w:val="en-IE"/>
              </w:rPr>
              <w:t>Background</w:t>
            </w:r>
            <w:r>
              <w:rPr>
                <w:noProof/>
                <w:webHidden/>
              </w:rPr>
              <w:tab/>
            </w:r>
            <w:r>
              <w:rPr>
                <w:noProof/>
                <w:webHidden/>
              </w:rPr>
              <w:fldChar w:fldCharType="begin"/>
            </w:r>
            <w:r>
              <w:rPr>
                <w:noProof/>
                <w:webHidden/>
              </w:rPr>
              <w:instrText xml:space="preserve"> PAGEREF _Toc469078214 \h </w:instrText>
            </w:r>
            <w:r>
              <w:rPr>
                <w:noProof/>
                <w:webHidden/>
              </w:rPr>
            </w:r>
            <w:r>
              <w:rPr>
                <w:noProof/>
                <w:webHidden/>
              </w:rPr>
              <w:fldChar w:fldCharType="separate"/>
            </w:r>
            <w:r>
              <w:rPr>
                <w:noProof/>
                <w:webHidden/>
              </w:rPr>
              <w:t>5</w:t>
            </w:r>
            <w:r>
              <w:rPr>
                <w:noProof/>
                <w:webHidden/>
              </w:rPr>
              <w:fldChar w:fldCharType="end"/>
            </w:r>
          </w:hyperlink>
        </w:p>
        <w:p w14:paraId="13713EF0"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15" w:history="1">
            <w:r w:rsidRPr="00B8244F">
              <w:rPr>
                <w:rStyle w:val="Hyperlink"/>
                <w:noProof/>
              </w:rPr>
              <w:t>1.1.1</w:t>
            </w:r>
            <w:r>
              <w:rPr>
                <w:rFonts w:eastAsiaTheme="minorEastAsia" w:cstheme="minorBidi"/>
                <w:noProof/>
                <w:sz w:val="24"/>
                <w:szCs w:val="24"/>
                <w:lang w:val="en-US"/>
              </w:rPr>
              <w:tab/>
            </w:r>
            <w:r w:rsidRPr="00B8244F">
              <w:rPr>
                <w:rStyle w:val="Hyperlink"/>
                <w:noProof/>
              </w:rPr>
              <w:t>Research</w:t>
            </w:r>
            <w:r>
              <w:rPr>
                <w:noProof/>
                <w:webHidden/>
              </w:rPr>
              <w:tab/>
            </w:r>
            <w:r>
              <w:rPr>
                <w:noProof/>
                <w:webHidden/>
              </w:rPr>
              <w:fldChar w:fldCharType="begin"/>
            </w:r>
            <w:r>
              <w:rPr>
                <w:noProof/>
                <w:webHidden/>
              </w:rPr>
              <w:instrText xml:space="preserve"> PAGEREF _Toc469078215 \h </w:instrText>
            </w:r>
            <w:r>
              <w:rPr>
                <w:noProof/>
                <w:webHidden/>
              </w:rPr>
            </w:r>
            <w:r>
              <w:rPr>
                <w:noProof/>
                <w:webHidden/>
              </w:rPr>
              <w:fldChar w:fldCharType="separate"/>
            </w:r>
            <w:r>
              <w:rPr>
                <w:noProof/>
                <w:webHidden/>
              </w:rPr>
              <w:t>7</w:t>
            </w:r>
            <w:r>
              <w:rPr>
                <w:noProof/>
                <w:webHidden/>
              </w:rPr>
              <w:fldChar w:fldCharType="end"/>
            </w:r>
          </w:hyperlink>
        </w:p>
        <w:p w14:paraId="7A883E72"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16" w:history="1">
            <w:r w:rsidRPr="00B8244F">
              <w:rPr>
                <w:rStyle w:val="Hyperlink"/>
                <w:noProof/>
                <w:lang w:val="en-IE"/>
              </w:rPr>
              <w:t>1.2</w:t>
            </w:r>
            <w:r>
              <w:rPr>
                <w:rFonts w:eastAsiaTheme="minorEastAsia" w:cstheme="minorBidi"/>
                <w:b w:val="0"/>
                <w:bCs w:val="0"/>
                <w:noProof/>
                <w:sz w:val="24"/>
                <w:szCs w:val="24"/>
                <w:lang w:val="en-US"/>
              </w:rPr>
              <w:tab/>
            </w:r>
            <w:r w:rsidRPr="00B8244F">
              <w:rPr>
                <w:rStyle w:val="Hyperlink"/>
                <w:noProof/>
                <w:lang w:val="en-IE"/>
              </w:rPr>
              <w:t>Aims</w:t>
            </w:r>
            <w:r>
              <w:rPr>
                <w:noProof/>
                <w:webHidden/>
              </w:rPr>
              <w:tab/>
            </w:r>
            <w:r>
              <w:rPr>
                <w:noProof/>
                <w:webHidden/>
              </w:rPr>
              <w:fldChar w:fldCharType="begin"/>
            </w:r>
            <w:r>
              <w:rPr>
                <w:noProof/>
                <w:webHidden/>
              </w:rPr>
              <w:instrText xml:space="preserve"> PAGEREF _Toc469078216 \h </w:instrText>
            </w:r>
            <w:r>
              <w:rPr>
                <w:noProof/>
                <w:webHidden/>
              </w:rPr>
            </w:r>
            <w:r>
              <w:rPr>
                <w:noProof/>
                <w:webHidden/>
              </w:rPr>
              <w:fldChar w:fldCharType="separate"/>
            </w:r>
            <w:r>
              <w:rPr>
                <w:noProof/>
                <w:webHidden/>
              </w:rPr>
              <w:t>8</w:t>
            </w:r>
            <w:r>
              <w:rPr>
                <w:noProof/>
                <w:webHidden/>
              </w:rPr>
              <w:fldChar w:fldCharType="end"/>
            </w:r>
          </w:hyperlink>
        </w:p>
        <w:p w14:paraId="57D0A3A2"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17" w:history="1">
            <w:r w:rsidRPr="00B8244F">
              <w:rPr>
                <w:rStyle w:val="Hyperlink"/>
                <w:noProof/>
                <w:lang w:val="en-IE"/>
              </w:rPr>
              <w:t>1.3</w:t>
            </w:r>
            <w:r>
              <w:rPr>
                <w:rFonts w:eastAsiaTheme="minorEastAsia" w:cstheme="minorBidi"/>
                <w:b w:val="0"/>
                <w:bCs w:val="0"/>
                <w:noProof/>
                <w:sz w:val="24"/>
                <w:szCs w:val="24"/>
                <w:lang w:val="en-US"/>
              </w:rPr>
              <w:tab/>
            </w:r>
            <w:r w:rsidRPr="00B8244F">
              <w:rPr>
                <w:rStyle w:val="Hyperlink"/>
                <w:noProof/>
                <w:lang w:val="en-IE"/>
              </w:rPr>
              <w:t>Technologies</w:t>
            </w:r>
            <w:r>
              <w:rPr>
                <w:noProof/>
                <w:webHidden/>
              </w:rPr>
              <w:tab/>
            </w:r>
            <w:r>
              <w:rPr>
                <w:noProof/>
                <w:webHidden/>
              </w:rPr>
              <w:fldChar w:fldCharType="begin"/>
            </w:r>
            <w:r>
              <w:rPr>
                <w:noProof/>
                <w:webHidden/>
              </w:rPr>
              <w:instrText xml:space="preserve"> PAGEREF _Toc469078217 \h </w:instrText>
            </w:r>
            <w:r>
              <w:rPr>
                <w:noProof/>
                <w:webHidden/>
              </w:rPr>
            </w:r>
            <w:r>
              <w:rPr>
                <w:noProof/>
                <w:webHidden/>
              </w:rPr>
              <w:fldChar w:fldCharType="separate"/>
            </w:r>
            <w:r>
              <w:rPr>
                <w:noProof/>
                <w:webHidden/>
              </w:rPr>
              <w:t>9</w:t>
            </w:r>
            <w:r>
              <w:rPr>
                <w:noProof/>
                <w:webHidden/>
              </w:rPr>
              <w:fldChar w:fldCharType="end"/>
            </w:r>
          </w:hyperlink>
        </w:p>
        <w:p w14:paraId="7A226061"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18" w:history="1">
            <w:r w:rsidRPr="00B8244F">
              <w:rPr>
                <w:rStyle w:val="Hyperlink"/>
                <w:noProof/>
                <w:lang w:val="en-IE"/>
              </w:rPr>
              <w:t>1.4</w:t>
            </w:r>
            <w:r>
              <w:rPr>
                <w:rFonts w:eastAsiaTheme="minorEastAsia" w:cstheme="minorBidi"/>
                <w:b w:val="0"/>
                <w:bCs w:val="0"/>
                <w:noProof/>
                <w:sz w:val="24"/>
                <w:szCs w:val="24"/>
                <w:lang w:val="en-US"/>
              </w:rPr>
              <w:tab/>
            </w:r>
            <w:r w:rsidRPr="00B8244F">
              <w:rPr>
                <w:rStyle w:val="Hyperlink"/>
                <w:noProof/>
                <w:lang w:val="en-IE"/>
              </w:rPr>
              <w:t>Structure</w:t>
            </w:r>
            <w:r>
              <w:rPr>
                <w:noProof/>
                <w:webHidden/>
              </w:rPr>
              <w:tab/>
            </w:r>
            <w:r>
              <w:rPr>
                <w:noProof/>
                <w:webHidden/>
              </w:rPr>
              <w:fldChar w:fldCharType="begin"/>
            </w:r>
            <w:r>
              <w:rPr>
                <w:noProof/>
                <w:webHidden/>
              </w:rPr>
              <w:instrText xml:space="preserve"> PAGEREF _Toc469078218 \h </w:instrText>
            </w:r>
            <w:r>
              <w:rPr>
                <w:noProof/>
                <w:webHidden/>
              </w:rPr>
            </w:r>
            <w:r>
              <w:rPr>
                <w:noProof/>
                <w:webHidden/>
              </w:rPr>
              <w:fldChar w:fldCharType="separate"/>
            </w:r>
            <w:r>
              <w:rPr>
                <w:noProof/>
                <w:webHidden/>
              </w:rPr>
              <w:t>10</w:t>
            </w:r>
            <w:r>
              <w:rPr>
                <w:noProof/>
                <w:webHidden/>
              </w:rPr>
              <w:fldChar w:fldCharType="end"/>
            </w:r>
          </w:hyperlink>
        </w:p>
        <w:p w14:paraId="13D863F9"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19" w:history="1">
            <w:r w:rsidRPr="00B8244F">
              <w:rPr>
                <w:rStyle w:val="Hyperlink"/>
                <w:noProof/>
                <w:lang w:val="en-IE"/>
              </w:rPr>
              <w:t>2</w:t>
            </w:r>
            <w:r>
              <w:rPr>
                <w:rFonts w:eastAsiaTheme="minorEastAsia" w:cstheme="minorBidi"/>
                <w:b w:val="0"/>
                <w:bCs w:val="0"/>
                <w:noProof/>
                <w:lang w:val="en-US"/>
              </w:rPr>
              <w:tab/>
            </w:r>
            <w:r w:rsidRPr="00B8244F">
              <w:rPr>
                <w:rStyle w:val="Hyperlink"/>
                <w:noProof/>
                <w:lang w:val="en-IE"/>
              </w:rPr>
              <w:t>System</w:t>
            </w:r>
            <w:r>
              <w:rPr>
                <w:noProof/>
                <w:webHidden/>
              </w:rPr>
              <w:tab/>
            </w:r>
            <w:r>
              <w:rPr>
                <w:noProof/>
                <w:webHidden/>
              </w:rPr>
              <w:fldChar w:fldCharType="begin"/>
            </w:r>
            <w:r>
              <w:rPr>
                <w:noProof/>
                <w:webHidden/>
              </w:rPr>
              <w:instrText xml:space="preserve"> PAGEREF _Toc469078219 \h </w:instrText>
            </w:r>
            <w:r>
              <w:rPr>
                <w:noProof/>
                <w:webHidden/>
              </w:rPr>
            </w:r>
            <w:r>
              <w:rPr>
                <w:noProof/>
                <w:webHidden/>
              </w:rPr>
              <w:fldChar w:fldCharType="separate"/>
            </w:r>
            <w:r>
              <w:rPr>
                <w:noProof/>
                <w:webHidden/>
              </w:rPr>
              <w:t>11</w:t>
            </w:r>
            <w:r>
              <w:rPr>
                <w:noProof/>
                <w:webHidden/>
              </w:rPr>
              <w:fldChar w:fldCharType="end"/>
            </w:r>
          </w:hyperlink>
        </w:p>
        <w:p w14:paraId="6F800F50"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20" w:history="1">
            <w:r w:rsidRPr="00B8244F">
              <w:rPr>
                <w:rStyle w:val="Hyperlink"/>
                <w:noProof/>
                <w:lang w:val="en-IE"/>
              </w:rPr>
              <w:t>2.1</w:t>
            </w:r>
            <w:r>
              <w:rPr>
                <w:rFonts w:eastAsiaTheme="minorEastAsia" w:cstheme="minorBidi"/>
                <w:b w:val="0"/>
                <w:bCs w:val="0"/>
                <w:noProof/>
                <w:sz w:val="24"/>
                <w:szCs w:val="24"/>
                <w:lang w:val="en-US"/>
              </w:rPr>
              <w:tab/>
            </w:r>
            <w:r w:rsidRPr="00B8244F">
              <w:rPr>
                <w:rStyle w:val="Hyperlink"/>
                <w:noProof/>
                <w:lang w:val="en-IE"/>
              </w:rPr>
              <w:t>Functional Requirements</w:t>
            </w:r>
            <w:r>
              <w:rPr>
                <w:noProof/>
                <w:webHidden/>
              </w:rPr>
              <w:tab/>
            </w:r>
            <w:r>
              <w:rPr>
                <w:noProof/>
                <w:webHidden/>
              </w:rPr>
              <w:fldChar w:fldCharType="begin"/>
            </w:r>
            <w:r>
              <w:rPr>
                <w:noProof/>
                <w:webHidden/>
              </w:rPr>
              <w:instrText xml:space="preserve"> PAGEREF _Toc469078220 \h </w:instrText>
            </w:r>
            <w:r>
              <w:rPr>
                <w:noProof/>
                <w:webHidden/>
              </w:rPr>
            </w:r>
            <w:r>
              <w:rPr>
                <w:noProof/>
                <w:webHidden/>
              </w:rPr>
              <w:fldChar w:fldCharType="separate"/>
            </w:r>
            <w:r>
              <w:rPr>
                <w:noProof/>
                <w:webHidden/>
              </w:rPr>
              <w:t>11</w:t>
            </w:r>
            <w:r>
              <w:rPr>
                <w:noProof/>
                <w:webHidden/>
              </w:rPr>
              <w:fldChar w:fldCharType="end"/>
            </w:r>
          </w:hyperlink>
        </w:p>
        <w:p w14:paraId="1ED85152"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1" w:history="1">
            <w:r w:rsidRPr="00B8244F">
              <w:rPr>
                <w:rStyle w:val="Hyperlink"/>
                <w:noProof/>
                <w:lang w:eastAsia="en-IE"/>
              </w:rPr>
              <w:t>2.1.1</w:t>
            </w:r>
            <w:r>
              <w:rPr>
                <w:rFonts w:eastAsiaTheme="minorEastAsia" w:cstheme="minorBidi"/>
                <w:noProof/>
                <w:sz w:val="24"/>
                <w:szCs w:val="24"/>
                <w:lang w:val="en-US"/>
              </w:rPr>
              <w:tab/>
            </w:r>
            <w:r w:rsidRPr="00B8244F">
              <w:rPr>
                <w:rStyle w:val="Hyperlink"/>
                <w:noProof/>
                <w:lang w:eastAsia="en-IE"/>
              </w:rPr>
              <w:t>Output Requirements</w:t>
            </w:r>
            <w:r>
              <w:rPr>
                <w:noProof/>
                <w:webHidden/>
              </w:rPr>
              <w:tab/>
            </w:r>
            <w:r>
              <w:rPr>
                <w:noProof/>
                <w:webHidden/>
              </w:rPr>
              <w:fldChar w:fldCharType="begin"/>
            </w:r>
            <w:r>
              <w:rPr>
                <w:noProof/>
                <w:webHidden/>
              </w:rPr>
              <w:instrText xml:space="preserve"> PAGEREF _Toc469078221 \h </w:instrText>
            </w:r>
            <w:r>
              <w:rPr>
                <w:noProof/>
                <w:webHidden/>
              </w:rPr>
            </w:r>
            <w:r>
              <w:rPr>
                <w:noProof/>
                <w:webHidden/>
              </w:rPr>
              <w:fldChar w:fldCharType="separate"/>
            </w:r>
            <w:r>
              <w:rPr>
                <w:noProof/>
                <w:webHidden/>
              </w:rPr>
              <w:t>11</w:t>
            </w:r>
            <w:r>
              <w:rPr>
                <w:noProof/>
                <w:webHidden/>
              </w:rPr>
              <w:fldChar w:fldCharType="end"/>
            </w:r>
          </w:hyperlink>
        </w:p>
        <w:p w14:paraId="6BB487EF"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2" w:history="1">
            <w:r w:rsidRPr="00B8244F">
              <w:rPr>
                <w:rStyle w:val="Hyperlink"/>
                <w:noProof/>
                <w:lang w:val="en-IE"/>
              </w:rPr>
              <w:t>2.1.2</w:t>
            </w:r>
            <w:r>
              <w:rPr>
                <w:rFonts w:eastAsiaTheme="minorEastAsia" w:cstheme="minorBidi"/>
                <w:noProof/>
                <w:sz w:val="24"/>
                <w:szCs w:val="24"/>
                <w:lang w:val="en-US"/>
              </w:rPr>
              <w:tab/>
            </w:r>
            <w:r w:rsidRPr="00B8244F">
              <w:rPr>
                <w:rStyle w:val="Hyperlink"/>
                <w:noProof/>
                <w:lang w:val="en-IE"/>
              </w:rPr>
              <w:t>User requirements</w:t>
            </w:r>
            <w:r>
              <w:rPr>
                <w:noProof/>
                <w:webHidden/>
              </w:rPr>
              <w:tab/>
            </w:r>
            <w:r>
              <w:rPr>
                <w:noProof/>
                <w:webHidden/>
              </w:rPr>
              <w:fldChar w:fldCharType="begin"/>
            </w:r>
            <w:r>
              <w:rPr>
                <w:noProof/>
                <w:webHidden/>
              </w:rPr>
              <w:instrText xml:space="preserve"> PAGEREF _Toc469078222 \h </w:instrText>
            </w:r>
            <w:r>
              <w:rPr>
                <w:noProof/>
                <w:webHidden/>
              </w:rPr>
            </w:r>
            <w:r>
              <w:rPr>
                <w:noProof/>
                <w:webHidden/>
              </w:rPr>
              <w:fldChar w:fldCharType="separate"/>
            </w:r>
            <w:r>
              <w:rPr>
                <w:noProof/>
                <w:webHidden/>
              </w:rPr>
              <w:t>12</w:t>
            </w:r>
            <w:r>
              <w:rPr>
                <w:noProof/>
                <w:webHidden/>
              </w:rPr>
              <w:fldChar w:fldCharType="end"/>
            </w:r>
          </w:hyperlink>
        </w:p>
        <w:p w14:paraId="07CFD12A"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3" w:history="1">
            <w:r w:rsidRPr="00B8244F">
              <w:rPr>
                <w:rStyle w:val="Hyperlink"/>
                <w:noProof/>
                <w:lang w:val="en-IE"/>
              </w:rPr>
              <w:t>2.1.3</w:t>
            </w:r>
            <w:r>
              <w:rPr>
                <w:rFonts w:eastAsiaTheme="minorEastAsia" w:cstheme="minorBidi"/>
                <w:noProof/>
                <w:sz w:val="24"/>
                <w:szCs w:val="24"/>
                <w:lang w:val="en-US"/>
              </w:rPr>
              <w:tab/>
            </w:r>
            <w:r w:rsidRPr="00B8244F">
              <w:rPr>
                <w:rStyle w:val="Hyperlink"/>
                <w:noProof/>
                <w:lang w:val="en-IE"/>
              </w:rPr>
              <w:t>Data requirements</w:t>
            </w:r>
            <w:r>
              <w:rPr>
                <w:noProof/>
                <w:webHidden/>
              </w:rPr>
              <w:tab/>
            </w:r>
            <w:r>
              <w:rPr>
                <w:noProof/>
                <w:webHidden/>
              </w:rPr>
              <w:fldChar w:fldCharType="begin"/>
            </w:r>
            <w:r>
              <w:rPr>
                <w:noProof/>
                <w:webHidden/>
              </w:rPr>
              <w:instrText xml:space="preserve"> PAGEREF _Toc469078223 \h </w:instrText>
            </w:r>
            <w:r>
              <w:rPr>
                <w:noProof/>
                <w:webHidden/>
              </w:rPr>
            </w:r>
            <w:r>
              <w:rPr>
                <w:noProof/>
                <w:webHidden/>
              </w:rPr>
              <w:fldChar w:fldCharType="separate"/>
            </w:r>
            <w:r>
              <w:rPr>
                <w:noProof/>
                <w:webHidden/>
              </w:rPr>
              <w:t>12</w:t>
            </w:r>
            <w:r>
              <w:rPr>
                <w:noProof/>
                <w:webHidden/>
              </w:rPr>
              <w:fldChar w:fldCharType="end"/>
            </w:r>
          </w:hyperlink>
        </w:p>
        <w:p w14:paraId="4A97FD1E"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4" w:history="1">
            <w:r w:rsidRPr="00B8244F">
              <w:rPr>
                <w:rStyle w:val="Hyperlink"/>
                <w:noProof/>
                <w:lang w:val="en-IE"/>
              </w:rPr>
              <w:t>2.1.4</w:t>
            </w:r>
            <w:r>
              <w:rPr>
                <w:rFonts w:eastAsiaTheme="minorEastAsia" w:cstheme="minorBidi"/>
                <w:noProof/>
                <w:sz w:val="24"/>
                <w:szCs w:val="24"/>
                <w:lang w:val="en-US"/>
              </w:rPr>
              <w:tab/>
            </w:r>
            <w:r w:rsidRPr="00B8244F">
              <w:rPr>
                <w:rStyle w:val="Hyperlink"/>
                <w:noProof/>
              </w:rPr>
              <w:t>Use Case Diagram- Overall System</w:t>
            </w:r>
            <w:r>
              <w:rPr>
                <w:noProof/>
                <w:webHidden/>
              </w:rPr>
              <w:tab/>
            </w:r>
            <w:r>
              <w:rPr>
                <w:noProof/>
                <w:webHidden/>
              </w:rPr>
              <w:fldChar w:fldCharType="begin"/>
            </w:r>
            <w:r>
              <w:rPr>
                <w:noProof/>
                <w:webHidden/>
              </w:rPr>
              <w:instrText xml:space="preserve"> PAGEREF _Toc469078224 \h </w:instrText>
            </w:r>
            <w:r>
              <w:rPr>
                <w:noProof/>
                <w:webHidden/>
              </w:rPr>
            </w:r>
            <w:r>
              <w:rPr>
                <w:noProof/>
                <w:webHidden/>
              </w:rPr>
              <w:fldChar w:fldCharType="separate"/>
            </w:r>
            <w:r>
              <w:rPr>
                <w:noProof/>
                <w:webHidden/>
              </w:rPr>
              <w:t>13</w:t>
            </w:r>
            <w:r>
              <w:rPr>
                <w:noProof/>
                <w:webHidden/>
              </w:rPr>
              <w:fldChar w:fldCharType="end"/>
            </w:r>
          </w:hyperlink>
        </w:p>
        <w:p w14:paraId="43D63EF7"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5" w:history="1">
            <w:r w:rsidRPr="00B8244F">
              <w:rPr>
                <w:rStyle w:val="Hyperlink"/>
                <w:noProof/>
                <w:lang w:val="en-IE"/>
              </w:rPr>
              <w:t>2.1.5</w:t>
            </w:r>
            <w:r>
              <w:rPr>
                <w:rFonts w:eastAsiaTheme="minorEastAsia" w:cstheme="minorBidi"/>
                <w:noProof/>
                <w:sz w:val="24"/>
                <w:szCs w:val="24"/>
                <w:lang w:val="en-US"/>
              </w:rPr>
              <w:tab/>
            </w:r>
            <w:r w:rsidRPr="00B8244F">
              <w:rPr>
                <w:rStyle w:val="Hyperlink"/>
                <w:noProof/>
              </w:rPr>
              <w:t>R</w:t>
            </w:r>
            <w:r w:rsidRPr="00B8244F">
              <w:rPr>
                <w:rStyle w:val="Hyperlink"/>
                <w:noProof/>
                <w:lang w:val="en-IE"/>
              </w:rPr>
              <w:t>1: Identify Health Centre locations</w:t>
            </w:r>
            <w:r>
              <w:rPr>
                <w:noProof/>
                <w:webHidden/>
              </w:rPr>
              <w:tab/>
            </w:r>
            <w:r>
              <w:rPr>
                <w:noProof/>
                <w:webHidden/>
              </w:rPr>
              <w:fldChar w:fldCharType="begin"/>
            </w:r>
            <w:r>
              <w:rPr>
                <w:noProof/>
                <w:webHidden/>
              </w:rPr>
              <w:instrText xml:space="preserve"> PAGEREF _Toc469078225 \h </w:instrText>
            </w:r>
            <w:r>
              <w:rPr>
                <w:noProof/>
                <w:webHidden/>
              </w:rPr>
            </w:r>
            <w:r>
              <w:rPr>
                <w:noProof/>
                <w:webHidden/>
              </w:rPr>
              <w:fldChar w:fldCharType="separate"/>
            </w:r>
            <w:r>
              <w:rPr>
                <w:noProof/>
                <w:webHidden/>
              </w:rPr>
              <w:t>14</w:t>
            </w:r>
            <w:r>
              <w:rPr>
                <w:noProof/>
                <w:webHidden/>
              </w:rPr>
              <w:fldChar w:fldCharType="end"/>
            </w:r>
          </w:hyperlink>
        </w:p>
        <w:p w14:paraId="0D3A661F"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6" w:history="1">
            <w:r w:rsidRPr="00B8244F">
              <w:rPr>
                <w:rStyle w:val="Hyperlink"/>
                <w:noProof/>
                <w:lang w:val="en-IE"/>
              </w:rPr>
              <w:t>2.1.6</w:t>
            </w:r>
            <w:r>
              <w:rPr>
                <w:rFonts w:eastAsiaTheme="minorEastAsia" w:cstheme="minorBidi"/>
                <w:noProof/>
                <w:sz w:val="24"/>
                <w:szCs w:val="24"/>
                <w:lang w:val="en-US"/>
              </w:rPr>
              <w:tab/>
            </w:r>
            <w:r w:rsidRPr="00B8244F">
              <w:rPr>
                <w:rStyle w:val="Hyperlink"/>
                <w:noProof/>
                <w:lang w:val="en-IE"/>
              </w:rPr>
              <w:t>R2: Identify locations of people with specific disabilities</w:t>
            </w:r>
            <w:r>
              <w:rPr>
                <w:noProof/>
                <w:webHidden/>
              </w:rPr>
              <w:tab/>
            </w:r>
            <w:r>
              <w:rPr>
                <w:noProof/>
                <w:webHidden/>
              </w:rPr>
              <w:fldChar w:fldCharType="begin"/>
            </w:r>
            <w:r>
              <w:rPr>
                <w:noProof/>
                <w:webHidden/>
              </w:rPr>
              <w:instrText xml:space="preserve"> PAGEREF _Toc469078226 \h </w:instrText>
            </w:r>
            <w:r>
              <w:rPr>
                <w:noProof/>
                <w:webHidden/>
              </w:rPr>
            </w:r>
            <w:r>
              <w:rPr>
                <w:noProof/>
                <w:webHidden/>
              </w:rPr>
              <w:fldChar w:fldCharType="separate"/>
            </w:r>
            <w:r>
              <w:rPr>
                <w:noProof/>
                <w:webHidden/>
              </w:rPr>
              <w:t>16</w:t>
            </w:r>
            <w:r>
              <w:rPr>
                <w:noProof/>
                <w:webHidden/>
              </w:rPr>
              <w:fldChar w:fldCharType="end"/>
            </w:r>
          </w:hyperlink>
        </w:p>
        <w:p w14:paraId="146C6551"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27" w:history="1">
            <w:r w:rsidRPr="00B8244F">
              <w:rPr>
                <w:rStyle w:val="Hyperlink"/>
                <w:noProof/>
              </w:rPr>
              <w:t>2.2</w:t>
            </w:r>
            <w:r>
              <w:rPr>
                <w:rFonts w:eastAsiaTheme="minorEastAsia" w:cstheme="minorBidi"/>
                <w:b w:val="0"/>
                <w:bCs w:val="0"/>
                <w:noProof/>
                <w:sz w:val="24"/>
                <w:szCs w:val="24"/>
                <w:lang w:val="en-US"/>
              </w:rPr>
              <w:tab/>
            </w:r>
            <w:r w:rsidRPr="00B8244F">
              <w:rPr>
                <w:rStyle w:val="Hyperlink"/>
                <w:noProof/>
              </w:rPr>
              <w:t>Non-Functional Requirements</w:t>
            </w:r>
            <w:r>
              <w:rPr>
                <w:noProof/>
                <w:webHidden/>
              </w:rPr>
              <w:tab/>
            </w:r>
            <w:r>
              <w:rPr>
                <w:noProof/>
                <w:webHidden/>
              </w:rPr>
              <w:fldChar w:fldCharType="begin"/>
            </w:r>
            <w:r>
              <w:rPr>
                <w:noProof/>
                <w:webHidden/>
              </w:rPr>
              <w:instrText xml:space="preserve"> PAGEREF _Toc469078227 \h </w:instrText>
            </w:r>
            <w:r>
              <w:rPr>
                <w:noProof/>
                <w:webHidden/>
              </w:rPr>
            </w:r>
            <w:r>
              <w:rPr>
                <w:noProof/>
                <w:webHidden/>
              </w:rPr>
              <w:fldChar w:fldCharType="separate"/>
            </w:r>
            <w:r>
              <w:rPr>
                <w:noProof/>
                <w:webHidden/>
              </w:rPr>
              <w:t>18</w:t>
            </w:r>
            <w:r>
              <w:rPr>
                <w:noProof/>
                <w:webHidden/>
              </w:rPr>
              <w:fldChar w:fldCharType="end"/>
            </w:r>
          </w:hyperlink>
        </w:p>
        <w:p w14:paraId="1D7794CB"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8" w:history="1">
            <w:r w:rsidRPr="00B8244F">
              <w:rPr>
                <w:rStyle w:val="Hyperlink"/>
                <w:noProof/>
              </w:rPr>
              <w:t>2.2.1</w:t>
            </w:r>
            <w:r>
              <w:rPr>
                <w:rFonts w:eastAsiaTheme="minorEastAsia" w:cstheme="minorBidi"/>
                <w:noProof/>
                <w:sz w:val="24"/>
                <w:szCs w:val="24"/>
                <w:lang w:val="en-US"/>
              </w:rPr>
              <w:tab/>
            </w:r>
            <w:r w:rsidRPr="00B8244F">
              <w:rPr>
                <w:rStyle w:val="Hyperlink"/>
                <w:noProof/>
              </w:rPr>
              <w:t>Performance/Response time requirement</w:t>
            </w:r>
            <w:r>
              <w:rPr>
                <w:noProof/>
                <w:webHidden/>
              </w:rPr>
              <w:tab/>
            </w:r>
            <w:r>
              <w:rPr>
                <w:noProof/>
                <w:webHidden/>
              </w:rPr>
              <w:fldChar w:fldCharType="begin"/>
            </w:r>
            <w:r>
              <w:rPr>
                <w:noProof/>
                <w:webHidden/>
              </w:rPr>
              <w:instrText xml:space="preserve"> PAGEREF _Toc469078228 \h </w:instrText>
            </w:r>
            <w:r>
              <w:rPr>
                <w:noProof/>
                <w:webHidden/>
              </w:rPr>
            </w:r>
            <w:r>
              <w:rPr>
                <w:noProof/>
                <w:webHidden/>
              </w:rPr>
              <w:fldChar w:fldCharType="separate"/>
            </w:r>
            <w:r>
              <w:rPr>
                <w:noProof/>
                <w:webHidden/>
              </w:rPr>
              <w:t>18</w:t>
            </w:r>
            <w:r>
              <w:rPr>
                <w:noProof/>
                <w:webHidden/>
              </w:rPr>
              <w:fldChar w:fldCharType="end"/>
            </w:r>
          </w:hyperlink>
        </w:p>
        <w:p w14:paraId="0F93E459"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29" w:history="1">
            <w:r w:rsidRPr="00B8244F">
              <w:rPr>
                <w:rStyle w:val="Hyperlink"/>
                <w:noProof/>
              </w:rPr>
              <w:t>2.2.2</w:t>
            </w:r>
            <w:r>
              <w:rPr>
                <w:rFonts w:eastAsiaTheme="minorEastAsia" w:cstheme="minorBidi"/>
                <w:noProof/>
                <w:sz w:val="24"/>
                <w:szCs w:val="24"/>
                <w:lang w:val="en-US"/>
              </w:rPr>
              <w:tab/>
            </w:r>
            <w:r w:rsidRPr="00B8244F">
              <w:rPr>
                <w:rStyle w:val="Hyperlink"/>
                <w:noProof/>
              </w:rPr>
              <w:t>Availability requirement</w:t>
            </w:r>
            <w:r>
              <w:rPr>
                <w:noProof/>
                <w:webHidden/>
              </w:rPr>
              <w:tab/>
            </w:r>
            <w:r>
              <w:rPr>
                <w:noProof/>
                <w:webHidden/>
              </w:rPr>
              <w:fldChar w:fldCharType="begin"/>
            </w:r>
            <w:r>
              <w:rPr>
                <w:noProof/>
                <w:webHidden/>
              </w:rPr>
              <w:instrText xml:space="preserve"> PAGEREF _Toc469078229 \h </w:instrText>
            </w:r>
            <w:r>
              <w:rPr>
                <w:noProof/>
                <w:webHidden/>
              </w:rPr>
            </w:r>
            <w:r>
              <w:rPr>
                <w:noProof/>
                <w:webHidden/>
              </w:rPr>
              <w:fldChar w:fldCharType="separate"/>
            </w:r>
            <w:r>
              <w:rPr>
                <w:noProof/>
                <w:webHidden/>
              </w:rPr>
              <w:t>18</w:t>
            </w:r>
            <w:r>
              <w:rPr>
                <w:noProof/>
                <w:webHidden/>
              </w:rPr>
              <w:fldChar w:fldCharType="end"/>
            </w:r>
          </w:hyperlink>
        </w:p>
        <w:p w14:paraId="37ABF171"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0" w:history="1">
            <w:r w:rsidRPr="00B8244F">
              <w:rPr>
                <w:rStyle w:val="Hyperlink"/>
                <w:noProof/>
              </w:rPr>
              <w:t>2.2.3</w:t>
            </w:r>
            <w:r>
              <w:rPr>
                <w:rFonts w:eastAsiaTheme="minorEastAsia" w:cstheme="minorBidi"/>
                <w:noProof/>
                <w:sz w:val="24"/>
                <w:szCs w:val="24"/>
                <w:lang w:val="en-US"/>
              </w:rPr>
              <w:tab/>
            </w:r>
            <w:r w:rsidRPr="00B8244F">
              <w:rPr>
                <w:rStyle w:val="Hyperlink"/>
                <w:noProof/>
              </w:rPr>
              <w:t>Recover requirement</w:t>
            </w:r>
            <w:r>
              <w:rPr>
                <w:noProof/>
                <w:webHidden/>
              </w:rPr>
              <w:tab/>
            </w:r>
            <w:r>
              <w:rPr>
                <w:noProof/>
                <w:webHidden/>
              </w:rPr>
              <w:fldChar w:fldCharType="begin"/>
            </w:r>
            <w:r>
              <w:rPr>
                <w:noProof/>
                <w:webHidden/>
              </w:rPr>
              <w:instrText xml:space="preserve"> PAGEREF _Toc469078230 \h </w:instrText>
            </w:r>
            <w:r>
              <w:rPr>
                <w:noProof/>
                <w:webHidden/>
              </w:rPr>
            </w:r>
            <w:r>
              <w:rPr>
                <w:noProof/>
                <w:webHidden/>
              </w:rPr>
              <w:fldChar w:fldCharType="separate"/>
            </w:r>
            <w:r>
              <w:rPr>
                <w:noProof/>
                <w:webHidden/>
              </w:rPr>
              <w:t>18</w:t>
            </w:r>
            <w:r>
              <w:rPr>
                <w:noProof/>
                <w:webHidden/>
              </w:rPr>
              <w:fldChar w:fldCharType="end"/>
            </w:r>
          </w:hyperlink>
        </w:p>
        <w:p w14:paraId="5A5A3DFD"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1" w:history="1">
            <w:r w:rsidRPr="00B8244F">
              <w:rPr>
                <w:rStyle w:val="Hyperlink"/>
                <w:noProof/>
              </w:rPr>
              <w:t>2.2.4</w:t>
            </w:r>
            <w:r>
              <w:rPr>
                <w:rFonts w:eastAsiaTheme="minorEastAsia" w:cstheme="minorBidi"/>
                <w:noProof/>
                <w:sz w:val="24"/>
                <w:szCs w:val="24"/>
                <w:lang w:val="en-US"/>
              </w:rPr>
              <w:tab/>
            </w:r>
            <w:r w:rsidRPr="00B8244F">
              <w:rPr>
                <w:rStyle w:val="Hyperlink"/>
                <w:noProof/>
              </w:rPr>
              <w:t>Robustness requirement</w:t>
            </w:r>
            <w:r>
              <w:rPr>
                <w:noProof/>
                <w:webHidden/>
              </w:rPr>
              <w:tab/>
            </w:r>
            <w:r>
              <w:rPr>
                <w:noProof/>
                <w:webHidden/>
              </w:rPr>
              <w:fldChar w:fldCharType="begin"/>
            </w:r>
            <w:r>
              <w:rPr>
                <w:noProof/>
                <w:webHidden/>
              </w:rPr>
              <w:instrText xml:space="preserve"> PAGEREF _Toc469078231 \h </w:instrText>
            </w:r>
            <w:r>
              <w:rPr>
                <w:noProof/>
                <w:webHidden/>
              </w:rPr>
            </w:r>
            <w:r>
              <w:rPr>
                <w:noProof/>
                <w:webHidden/>
              </w:rPr>
              <w:fldChar w:fldCharType="separate"/>
            </w:r>
            <w:r>
              <w:rPr>
                <w:noProof/>
                <w:webHidden/>
              </w:rPr>
              <w:t>18</w:t>
            </w:r>
            <w:r>
              <w:rPr>
                <w:noProof/>
                <w:webHidden/>
              </w:rPr>
              <w:fldChar w:fldCharType="end"/>
            </w:r>
          </w:hyperlink>
        </w:p>
        <w:p w14:paraId="5308E6C1"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2" w:history="1">
            <w:r w:rsidRPr="00B8244F">
              <w:rPr>
                <w:rStyle w:val="Hyperlink"/>
                <w:noProof/>
              </w:rPr>
              <w:t>2.2.5</w:t>
            </w:r>
            <w:r>
              <w:rPr>
                <w:rFonts w:eastAsiaTheme="minorEastAsia" w:cstheme="minorBidi"/>
                <w:noProof/>
                <w:sz w:val="24"/>
                <w:szCs w:val="24"/>
                <w:lang w:val="en-US"/>
              </w:rPr>
              <w:tab/>
            </w:r>
            <w:r w:rsidRPr="00B8244F">
              <w:rPr>
                <w:rStyle w:val="Hyperlink"/>
                <w:noProof/>
              </w:rPr>
              <w:t>Security requirement</w:t>
            </w:r>
            <w:r>
              <w:rPr>
                <w:noProof/>
                <w:webHidden/>
              </w:rPr>
              <w:tab/>
            </w:r>
            <w:r>
              <w:rPr>
                <w:noProof/>
                <w:webHidden/>
              </w:rPr>
              <w:fldChar w:fldCharType="begin"/>
            </w:r>
            <w:r>
              <w:rPr>
                <w:noProof/>
                <w:webHidden/>
              </w:rPr>
              <w:instrText xml:space="preserve"> PAGEREF _Toc469078232 \h </w:instrText>
            </w:r>
            <w:r>
              <w:rPr>
                <w:noProof/>
                <w:webHidden/>
              </w:rPr>
            </w:r>
            <w:r>
              <w:rPr>
                <w:noProof/>
                <w:webHidden/>
              </w:rPr>
              <w:fldChar w:fldCharType="separate"/>
            </w:r>
            <w:r>
              <w:rPr>
                <w:noProof/>
                <w:webHidden/>
              </w:rPr>
              <w:t>18</w:t>
            </w:r>
            <w:r>
              <w:rPr>
                <w:noProof/>
                <w:webHidden/>
              </w:rPr>
              <w:fldChar w:fldCharType="end"/>
            </w:r>
          </w:hyperlink>
        </w:p>
        <w:p w14:paraId="17895DC5"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3" w:history="1">
            <w:r w:rsidRPr="00B8244F">
              <w:rPr>
                <w:rStyle w:val="Hyperlink"/>
                <w:noProof/>
              </w:rPr>
              <w:t>2.2.6</w:t>
            </w:r>
            <w:r>
              <w:rPr>
                <w:rFonts w:eastAsiaTheme="minorEastAsia" w:cstheme="minorBidi"/>
                <w:noProof/>
                <w:sz w:val="24"/>
                <w:szCs w:val="24"/>
                <w:lang w:val="en-US"/>
              </w:rPr>
              <w:tab/>
            </w:r>
            <w:r w:rsidRPr="00B8244F">
              <w:rPr>
                <w:rStyle w:val="Hyperlink"/>
                <w:noProof/>
              </w:rPr>
              <w:t>Reliability requirement</w:t>
            </w:r>
            <w:r>
              <w:rPr>
                <w:noProof/>
                <w:webHidden/>
              </w:rPr>
              <w:tab/>
            </w:r>
            <w:r>
              <w:rPr>
                <w:noProof/>
                <w:webHidden/>
              </w:rPr>
              <w:fldChar w:fldCharType="begin"/>
            </w:r>
            <w:r>
              <w:rPr>
                <w:noProof/>
                <w:webHidden/>
              </w:rPr>
              <w:instrText xml:space="preserve"> PAGEREF _Toc469078233 \h </w:instrText>
            </w:r>
            <w:r>
              <w:rPr>
                <w:noProof/>
                <w:webHidden/>
              </w:rPr>
            </w:r>
            <w:r>
              <w:rPr>
                <w:noProof/>
                <w:webHidden/>
              </w:rPr>
              <w:fldChar w:fldCharType="separate"/>
            </w:r>
            <w:r>
              <w:rPr>
                <w:noProof/>
                <w:webHidden/>
              </w:rPr>
              <w:t>18</w:t>
            </w:r>
            <w:r>
              <w:rPr>
                <w:noProof/>
                <w:webHidden/>
              </w:rPr>
              <w:fldChar w:fldCharType="end"/>
            </w:r>
          </w:hyperlink>
        </w:p>
        <w:p w14:paraId="0BDF1860"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4" w:history="1">
            <w:r w:rsidRPr="00B8244F">
              <w:rPr>
                <w:rStyle w:val="Hyperlink"/>
                <w:noProof/>
              </w:rPr>
              <w:t>2.2.7</w:t>
            </w:r>
            <w:r>
              <w:rPr>
                <w:rFonts w:eastAsiaTheme="minorEastAsia" w:cstheme="minorBidi"/>
                <w:noProof/>
                <w:sz w:val="24"/>
                <w:szCs w:val="24"/>
                <w:lang w:val="en-US"/>
              </w:rPr>
              <w:tab/>
            </w:r>
            <w:r w:rsidRPr="00B8244F">
              <w:rPr>
                <w:rStyle w:val="Hyperlink"/>
                <w:noProof/>
              </w:rPr>
              <w:t>Maintainability requirement</w:t>
            </w:r>
            <w:r>
              <w:rPr>
                <w:noProof/>
                <w:webHidden/>
              </w:rPr>
              <w:tab/>
            </w:r>
            <w:r>
              <w:rPr>
                <w:noProof/>
                <w:webHidden/>
              </w:rPr>
              <w:fldChar w:fldCharType="begin"/>
            </w:r>
            <w:r>
              <w:rPr>
                <w:noProof/>
                <w:webHidden/>
              </w:rPr>
              <w:instrText xml:space="preserve"> PAGEREF _Toc469078234 \h </w:instrText>
            </w:r>
            <w:r>
              <w:rPr>
                <w:noProof/>
                <w:webHidden/>
              </w:rPr>
            </w:r>
            <w:r>
              <w:rPr>
                <w:noProof/>
                <w:webHidden/>
              </w:rPr>
              <w:fldChar w:fldCharType="separate"/>
            </w:r>
            <w:r>
              <w:rPr>
                <w:noProof/>
                <w:webHidden/>
              </w:rPr>
              <w:t>19</w:t>
            </w:r>
            <w:r>
              <w:rPr>
                <w:noProof/>
                <w:webHidden/>
              </w:rPr>
              <w:fldChar w:fldCharType="end"/>
            </w:r>
          </w:hyperlink>
        </w:p>
        <w:p w14:paraId="08B6CB22"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5" w:history="1">
            <w:r w:rsidRPr="00B8244F">
              <w:rPr>
                <w:rStyle w:val="Hyperlink"/>
                <w:noProof/>
              </w:rPr>
              <w:t>2.2.8</w:t>
            </w:r>
            <w:r>
              <w:rPr>
                <w:rFonts w:eastAsiaTheme="minorEastAsia" w:cstheme="minorBidi"/>
                <w:noProof/>
                <w:sz w:val="24"/>
                <w:szCs w:val="24"/>
                <w:lang w:val="en-US"/>
              </w:rPr>
              <w:tab/>
            </w:r>
            <w:r w:rsidRPr="00B8244F">
              <w:rPr>
                <w:rStyle w:val="Hyperlink"/>
                <w:noProof/>
              </w:rPr>
              <w:t>Extendibility requirement</w:t>
            </w:r>
            <w:r>
              <w:rPr>
                <w:noProof/>
                <w:webHidden/>
              </w:rPr>
              <w:tab/>
            </w:r>
            <w:r>
              <w:rPr>
                <w:noProof/>
                <w:webHidden/>
              </w:rPr>
              <w:fldChar w:fldCharType="begin"/>
            </w:r>
            <w:r>
              <w:rPr>
                <w:noProof/>
                <w:webHidden/>
              </w:rPr>
              <w:instrText xml:space="preserve"> PAGEREF _Toc469078235 \h </w:instrText>
            </w:r>
            <w:r>
              <w:rPr>
                <w:noProof/>
                <w:webHidden/>
              </w:rPr>
            </w:r>
            <w:r>
              <w:rPr>
                <w:noProof/>
                <w:webHidden/>
              </w:rPr>
              <w:fldChar w:fldCharType="separate"/>
            </w:r>
            <w:r>
              <w:rPr>
                <w:noProof/>
                <w:webHidden/>
              </w:rPr>
              <w:t>19</w:t>
            </w:r>
            <w:r>
              <w:rPr>
                <w:noProof/>
                <w:webHidden/>
              </w:rPr>
              <w:fldChar w:fldCharType="end"/>
            </w:r>
          </w:hyperlink>
        </w:p>
        <w:p w14:paraId="679B89ED" w14:textId="77777777" w:rsidR="00B11F53" w:rsidRDefault="00B11F53">
          <w:pPr>
            <w:pStyle w:val="TOC3"/>
            <w:tabs>
              <w:tab w:val="left" w:pos="1200"/>
              <w:tab w:val="right" w:leader="dot" w:pos="8636"/>
            </w:tabs>
            <w:rPr>
              <w:rFonts w:eastAsiaTheme="minorEastAsia" w:cstheme="minorBidi"/>
              <w:noProof/>
              <w:sz w:val="24"/>
              <w:szCs w:val="24"/>
              <w:lang w:val="en-US"/>
            </w:rPr>
          </w:pPr>
          <w:hyperlink w:anchor="_Toc469078236" w:history="1">
            <w:r w:rsidRPr="00B8244F">
              <w:rPr>
                <w:rStyle w:val="Hyperlink"/>
                <w:noProof/>
              </w:rPr>
              <w:t>2.2.9</w:t>
            </w:r>
            <w:r>
              <w:rPr>
                <w:rFonts w:eastAsiaTheme="minorEastAsia" w:cstheme="minorBidi"/>
                <w:noProof/>
                <w:sz w:val="24"/>
                <w:szCs w:val="24"/>
                <w:lang w:val="en-US"/>
              </w:rPr>
              <w:tab/>
            </w:r>
            <w:r w:rsidRPr="00B8244F">
              <w:rPr>
                <w:rStyle w:val="Hyperlink"/>
                <w:noProof/>
              </w:rPr>
              <w:t>Reusability requirement</w:t>
            </w:r>
            <w:r>
              <w:rPr>
                <w:noProof/>
                <w:webHidden/>
              </w:rPr>
              <w:tab/>
            </w:r>
            <w:r>
              <w:rPr>
                <w:noProof/>
                <w:webHidden/>
              </w:rPr>
              <w:fldChar w:fldCharType="begin"/>
            </w:r>
            <w:r>
              <w:rPr>
                <w:noProof/>
                <w:webHidden/>
              </w:rPr>
              <w:instrText xml:space="preserve"> PAGEREF _Toc469078236 \h </w:instrText>
            </w:r>
            <w:r>
              <w:rPr>
                <w:noProof/>
                <w:webHidden/>
              </w:rPr>
            </w:r>
            <w:r>
              <w:rPr>
                <w:noProof/>
                <w:webHidden/>
              </w:rPr>
              <w:fldChar w:fldCharType="separate"/>
            </w:r>
            <w:r>
              <w:rPr>
                <w:noProof/>
                <w:webHidden/>
              </w:rPr>
              <w:t>19</w:t>
            </w:r>
            <w:r>
              <w:rPr>
                <w:noProof/>
                <w:webHidden/>
              </w:rPr>
              <w:fldChar w:fldCharType="end"/>
            </w:r>
          </w:hyperlink>
        </w:p>
        <w:p w14:paraId="55073A3D" w14:textId="77777777" w:rsidR="00B11F53" w:rsidRDefault="00B11F53">
          <w:pPr>
            <w:pStyle w:val="TOC3"/>
            <w:tabs>
              <w:tab w:val="left" w:pos="1440"/>
              <w:tab w:val="right" w:leader="dot" w:pos="8636"/>
            </w:tabs>
            <w:rPr>
              <w:rFonts w:eastAsiaTheme="minorEastAsia" w:cstheme="minorBidi"/>
              <w:noProof/>
              <w:sz w:val="24"/>
              <w:szCs w:val="24"/>
              <w:lang w:val="en-US"/>
            </w:rPr>
          </w:pPr>
          <w:hyperlink w:anchor="_Toc469078237" w:history="1">
            <w:r w:rsidRPr="00B8244F">
              <w:rPr>
                <w:rStyle w:val="Hyperlink"/>
                <w:noProof/>
              </w:rPr>
              <w:t>2.2.10</w:t>
            </w:r>
            <w:r>
              <w:rPr>
                <w:rFonts w:eastAsiaTheme="minorEastAsia" w:cstheme="minorBidi"/>
                <w:noProof/>
                <w:sz w:val="24"/>
                <w:szCs w:val="24"/>
                <w:lang w:val="en-US"/>
              </w:rPr>
              <w:tab/>
            </w:r>
            <w:r w:rsidRPr="00B8244F">
              <w:rPr>
                <w:rStyle w:val="Hyperlink"/>
                <w:noProof/>
              </w:rPr>
              <w:t>Resource utilization requirement</w:t>
            </w:r>
            <w:r>
              <w:rPr>
                <w:noProof/>
                <w:webHidden/>
              </w:rPr>
              <w:tab/>
            </w:r>
            <w:r>
              <w:rPr>
                <w:noProof/>
                <w:webHidden/>
              </w:rPr>
              <w:fldChar w:fldCharType="begin"/>
            </w:r>
            <w:r>
              <w:rPr>
                <w:noProof/>
                <w:webHidden/>
              </w:rPr>
              <w:instrText xml:space="preserve"> PAGEREF _Toc469078237 \h </w:instrText>
            </w:r>
            <w:r>
              <w:rPr>
                <w:noProof/>
                <w:webHidden/>
              </w:rPr>
            </w:r>
            <w:r>
              <w:rPr>
                <w:noProof/>
                <w:webHidden/>
              </w:rPr>
              <w:fldChar w:fldCharType="separate"/>
            </w:r>
            <w:r>
              <w:rPr>
                <w:noProof/>
                <w:webHidden/>
              </w:rPr>
              <w:t>19</w:t>
            </w:r>
            <w:r>
              <w:rPr>
                <w:noProof/>
                <w:webHidden/>
              </w:rPr>
              <w:fldChar w:fldCharType="end"/>
            </w:r>
          </w:hyperlink>
        </w:p>
        <w:p w14:paraId="11521AA4"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38" w:history="1">
            <w:r w:rsidRPr="00B8244F">
              <w:rPr>
                <w:rStyle w:val="Hyperlink"/>
                <w:noProof/>
                <w:lang w:val="en-IE"/>
              </w:rPr>
              <w:t>2.3</w:t>
            </w:r>
            <w:r>
              <w:rPr>
                <w:rFonts w:eastAsiaTheme="minorEastAsia" w:cstheme="minorBidi"/>
                <w:b w:val="0"/>
                <w:bCs w:val="0"/>
                <w:noProof/>
                <w:sz w:val="24"/>
                <w:szCs w:val="24"/>
                <w:lang w:val="en-US"/>
              </w:rPr>
              <w:tab/>
            </w:r>
            <w:r w:rsidRPr="00B8244F">
              <w:rPr>
                <w:rStyle w:val="Hyperlink"/>
                <w:noProof/>
                <w:lang w:val="en-IE"/>
              </w:rPr>
              <w:t>Design and Architecture</w:t>
            </w:r>
            <w:r>
              <w:rPr>
                <w:noProof/>
                <w:webHidden/>
              </w:rPr>
              <w:tab/>
            </w:r>
            <w:r>
              <w:rPr>
                <w:noProof/>
                <w:webHidden/>
              </w:rPr>
              <w:fldChar w:fldCharType="begin"/>
            </w:r>
            <w:r>
              <w:rPr>
                <w:noProof/>
                <w:webHidden/>
              </w:rPr>
              <w:instrText xml:space="preserve"> PAGEREF _Toc469078238 \h </w:instrText>
            </w:r>
            <w:r>
              <w:rPr>
                <w:noProof/>
                <w:webHidden/>
              </w:rPr>
            </w:r>
            <w:r>
              <w:rPr>
                <w:noProof/>
                <w:webHidden/>
              </w:rPr>
              <w:fldChar w:fldCharType="separate"/>
            </w:r>
            <w:r>
              <w:rPr>
                <w:noProof/>
                <w:webHidden/>
              </w:rPr>
              <w:t>19</w:t>
            </w:r>
            <w:r>
              <w:rPr>
                <w:noProof/>
                <w:webHidden/>
              </w:rPr>
              <w:fldChar w:fldCharType="end"/>
            </w:r>
          </w:hyperlink>
        </w:p>
        <w:p w14:paraId="15D4CF4F"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39" w:history="1">
            <w:r w:rsidRPr="00B8244F">
              <w:rPr>
                <w:rStyle w:val="Hyperlink"/>
                <w:noProof/>
                <w:lang w:val="en-IE"/>
              </w:rPr>
              <w:t>2.4</w:t>
            </w:r>
            <w:r>
              <w:rPr>
                <w:rFonts w:eastAsiaTheme="minorEastAsia" w:cstheme="minorBidi"/>
                <w:b w:val="0"/>
                <w:bCs w:val="0"/>
                <w:noProof/>
                <w:sz w:val="24"/>
                <w:szCs w:val="24"/>
                <w:lang w:val="en-US"/>
              </w:rPr>
              <w:tab/>
            </w:r>
            <w:r w:rsidRPr="00B8244F">
              <w:rPr>
                <w:rStyle w:val="Hyperlink"/>
                <w:noProof/>
                <w:lang w:val="en-IE"/>
              </w:rPr>
              <w:t>System Evolution</w:t>
            </w:r>
            <w:r>
              <w:rPr>
                <w:noProof/>
                <w:webHidden/>
              </w:rPr>
              <w:tab/>
            </w:r>
            <w:r>
              <w:rPr>
                <w:noProof/>
                <w:webHidden/>
              </w:rPr>
              <w:fldChar w:fldCharType="begin"/>
            </w:r>
            <w:r>
              <w:rPr>
                <w:noProof/>
                <w:webHidden/>
              </w:rPr>
              <w:instrText xml:space="preserve"> PAGEREF _Toc469078239 \h </w:instrText>
            </w:r>
            <w:r>
              <w:rPr>
                <w:noProof/>
                <w:webHidden/>
              </w:rPr>
            </w:r>
            <w:r>
              <w:rPr>
                <w:noProof/>
                <w:webHidden/>
              </w:rPr>
              <w:fldChar w:fldCharType="separate"/>
            </w:r>
            <w:r>
              <w:rPr>
                <w:noProof/>
                <w:webHidden/>
              </w:rPr>
              <w:t>21</w:t>
            </w:r>
            <w:r>
              <w:rPr>
                <w:noProof/>
                <w:webHidden/>
              </w:rPr>
              <w:fldChar w:fldCharType="end"/>
            </w:r>
          </w:hyperlink>
        </w:p>
        <w:p w14:paraId="2021D95A"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40" w:history="1">
            <w:r w:rsidRPr="00B8244F">
              <w:rPr>
                <w:rStyle w:val="Hyperlink"/>
                <w:noProof/>
                <w:lang w:val="en-IE"/>
              </w:rPr>
              <w:t>2.5</w:t>
            </w:r>
            <w:r>
              <w:rPr>
                <w:rFonts w:eastAsiaTheme="minorEastAsia" w:cstheme="minorBidi"/>
                <w:b w:val="0"/>
                <w:bCs w:val="0"/>
                <w:noProof/>
                <w:sz w:val="24"/>
                <w:szCs w:val="24"/>
                <w:lang w:val="en-US"/>
              </w:rPr>
              <w:tab/>
            </w:r>
            <w:r w:rsidRPr="00B8244F">
              <w:rPr>
                <w:rStyle w:val="Hyperlink"/>
                <w:noProof/>
                <w:lang w:val="en-IE"/>
              </w:rPr>
              <w:t>Implementation</w:t>
            </w:r>
            <w:r>
              <w:rPr>
                <w:noProof/>
                <w:webHidden/>
              </w:rPr>
              <w:tab/>
            </w:r>
            <w:r>
              <w:rPr>
                <w:noProof/>
                <w:webHidden/>
              </w:rPr>
              <w:fldChar w:fldCharType="begin"/>
            </w:r>
            <w:r>
              <w:rPr>
                <w:noProof/>
                <w:webHidden/>
              </w:rPr>
              <w:instrText xml:space="preserve"> PAGEREF _Toc469078240 \h </w:instrText>
            </w:r>
            <w:r>
              <w:rPr>
                <w:noProof/>
                <w:webHidden/>
              </w:rPr>
            </w:r>
            <w:r>
              <w:rPr>
                <w:noProof/>
                <w:webHidden/>
              </w:rPr>
              <w:fldChar w:fldCharType="separate"/>
            </w:r>
            <w:r>
              <w:rPr>
                <w:noProof/>
                <w:webHidden/>
              </w:rPr>
              <w:t>22</w:t>
            </w:r>
            <w:r>
              <w:rPr>
                <w:noProof/>
                <w:webHidden/>
              </w:rPr>
              <w:fldChar w:fldCharType="end"/>
            </w:r>
          </w:hyperlink>
        </w:p>
        <w:p w14:paraId="4D9C0864"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41" w:history="1">
            <w:r w:rsidRPr="00B8244F">
              <w:rPr>
                <w:rStyle w:val="Hyperlink"/>
                <w:noProof/>
                <w:lang w:val="en-IE"/>
              </w:rPr>
              <w:t>2.6</w:t>
            </w:r>
            <w:r>
              <w:rPr>
                <w:rFonts w:eastAsiaTheme="minorEastAsia" w:cstheme="minorBidi"/>
                <w:b w:val="0"/>
                <w:bCs w:val="0"/>
                <w:noProof/>
                <w:sz w:val="24"/>
                <w:szCs w:val="24"/>
                <w:lang w:val="en-US"/>
              </w:rPr>
              <w:tab/>
            </w:r>
            <w:r w:rsidRPr="00B8244F">
              <w:rPr>
                <w:rStyle w:val="Hyperlink"/>
                <w:noProof/>
                <w:lang w:val="en-IE"/>
              </w:rPr>
              <w:t>Graphical User Interface (GUI) Layout</w:t>
            </w:r>
            <w:r>
              <w:rPr>
                <w:noProof/>
                <w:webHidden/>
              </w:rPr>
              <w:tab/>
            </w:r>
            <w:r>
              <w:rPr>
                <w:noProof/>
                <w:webHidden/>
              </w:rPr>
              <w:fldChar w:fldCharType="begin"/>
            </w:r>
            <w:r>
              <w:rPr>
                <w:noProof/>
                <w:webHidden/>
              </w:rPr>
              <w:instrText xml:space="preserve"> PAGEREF _Toc469078241 \h </w:instrText>
            </w:r>
            <w:r>
              <w:rPr>
                <w:noProof/>
                <w:webHidden/>
              </w:rPr>
            </w:r>
            <w:r>
              <w:rPr>
                <w:noProof/>
                <w:webHidden/>
              </w:rPr>
              <w:fldChar w:fldCharType="separate"/>
            </w:r>
            <w:r>
              <w:rPr>
                <w:noProof/>
                <w:webHidden/>
              </w:rPr>
              <w:t>22</w:t>
            </w:r>
            <w:r>
              <w:rPr>
                <w:noProof/>
                <w:webHidden/>
              </w:rPr>
              <w:fldChar w:fldCharType="end"/>
            </w:r>
          </w:hyperlink>
        </w:p>
        <w:p w14:paraId="75FAD518"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42" w:history="1">
            <w:r w:rsidRPr="00B8244F">
              <w:rPr>
                <w:rStyle w:val="Hyperlink"/>
                <w:noProof/>
                <w:lang w:val="en-IE"/>
              </w:rPr>
              <w:t>2.7</w:t>
            </w:r>
            <w:r>
              <w:rPr>
                <w:rFonts w:eastAsiaTheme="minorEastAsia" w:cstheme="minorBidi"/>
                <w:b w:val="0"/>
                <w:bCs w:val="0"/>
                <w:noProof/>
                <w:sz w:val="24"/>
                <w:szCs w:val="24"/>
                <w:lang w:val="en-US"/>
              </w:rPr>
              <w:tab/>
            </w:r>
            <w:r w:rsidRPr="00B8244F">
              <w:rPr>
                <w:rStyle w:val="Hyperlink"/>
                <w:noProof/>
                <w:lang w:val="en-IE"/>
              </w:rPr>
              <w:t>Testing(TO BE DONE AT A LATER STAGE)</w:t>
            </w:r>
            <w:r>
              <w:rPr>
                <w:noProof/>
                <w:webHidden/>
              </w:rPr>
              <w:tab/>
            </w:r>
            <w:r>
              <w:rPr>
                <w:noProof/>
                <w:webHidden/>
              </w:rPr>
              <w:fldChar w:fldCharType="begin"/>
            </w:r>
            <w:r>
              <w:rPr>
                <w:noProof/>
                <w:webHidden/>
              </w:rPr>
              <w:instrText xml:space="preserve"> PAGEREF _Toc469078242 \h </w:instrText>
            </w:r>
            <w:r>
              <w:rPr>
                <w:noProof/>
                <w:webHidden/>
              </w:rPr>
            </w:r>
            <w:r>
              <w:rPr>
                <w:noProof/>
                <w:webHidden/>
              </w:rPr>
              <w:fldChar w:fldCharType="separate"/>
            </w:r>
            <w:r>
              <w:rPr>
                <w:noProof/>
                <w:webHidden/>
              </w:rPr>
              <w:t>24</w:t>
            </w:r>
            <w:r>
              <w:rPr>
                <w:noProof/>
                <w:webHidden/>
              </w:rPr>
              <w:fldChar w:fldCharType="end"/>
            </w:r>
          </w:hyperlink>
        </w:p>
        <w:p w14:paraId="32CDE1B8"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43" w:history="1">
            <w:r w:rsidRPr="00B8244F">
              <w:rPr>
                <w:rStyle w:val="Hyperlink"/>
                <w:noProof/>
                <w:lang w:val="en-IE"/>
              </w:rPr>
              <w:t>2.8</w:t>
            </w:r>
            <w:r>
              <w:rPr>
                <w:rFonts w:eastAsiaTheme="minorEastAsia" w:cstheme="minorBidi"/>
                <w:b w:val="0"/>
                <w:bCs w:val="0"/>
                <w:noProof/>
                <w:sz w:val="24"/>
                <w:szCs w:val="24"/>
                <w:lang w:val="en-US"/>
              </w:rPr>
              <w:tab/>
            </w:r>
            <w:r w:rsidRPr="00B8244F">
              <w:rPr>
                <w:rStyle w:val="Hyperlink"/>
                <w:noProof/>
                <w:lang w:val="en-IE"/>
              </w:rPr>
              <w:t>Customer testing(TO BE DONE AT A LATER STAGE)</w:t>
            </w:r>
            <w:r>
              <w:rPr>
                <w:noProof/>
                <w:webHidden/>
              </w:rPr>
              <w:tab/>
            </w:r>
            <w:r>
              <w:rPr>
                <w:noProof/>
                <w:webHidden/>
              </w:rPr>
              <w:fldChar w:fldCharType="begin"/>
            </w:r>
            <w:r>
              <w:rPr>
                <w:noProof/>
                <w:webHidden/>
              </w:rPr>
              <w:instrText xml:space="preserve"> PAGEREF _Toc469078243 \h </w:instrText>
            </w:r>
            <w:r>
              <w:rPr>
                <w:noProof/>
                <w:webHidden/>
              </w:rPr>
            </w:r>
            <w:r>
              <w:rPr>
                <w:noProof/>
                <w:webHidden/>
              </w:rPr>
              <w:fldChar w:fldCharType="separate"/>
            </w:r>
            <w:r>
              <w:rPr>
                <w:noProof/>
                <w:webHidden/>
              </w:rPr>
              <w:t>24</w:t>
            </w:r>
            <w:r>
              <w:rPr>
                <w:noProof/>
                <w:webHidden/>
              </w:rPr>
              <w:fldChar w:fldCharType="end"/>
            </w:r>
          </w:hyperlink>
        </w:p>
        <w:p w14:paraId="1F592E2E"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44" w:history="1">
            <w:r w:rsidRPr="00B8244F">
              <w:rPr>
                <w:rStyle w:val="Hyperlink"/>
                <w:noProof/>
                <w:lang w:val="en-IE"/>
              </w:rPr>
              <w:t>2.9</w:t>
            </w:r>
            <w:r>
              <w:rPr>
                <w:rFonts w:eastAsiaTheme="minorEastAsia" w:cstheme="minorBidi"/>
                <w:b w:val="0"/>
                <w:bCs w:val="0"/>
                <w:noProof/>
                <w:sz w:val="24"/>
                <w:szCs w:val="24"/>
                <w:lang w:val="en-US"/>
              </w:rPr>
              <w:tab/>
            </w:r>
            <w:r w:rsidRPr="00B8244F">
              <w:rPr>
                <w:rStyle w:val="Hyperlink"/>
                <w:noProof/>
                <w:lang w:val="en-IE"/>
              </w:rPr>
              <w:t>Evaluation(TO BE DONE AT A LATER STAGE)</w:t>
            </w:r>
            <w:r>
              <w:rPr>
                <w:noProof/>
                <w:webHidden/>
              </w:rPr>
              <w:tab/>
            </w:r>
            <w:r>
              <w:rPr>
                <w:noProof/>
                <w:webHidden/>
              </w:rPr>
              <w:fldChar w:fldCharType="begin"/>
            </w:r>
            <w:r>
              <w:rPr>
                <w:noProof/>
                <w:webHidden/>
              </w:rPr>
              <w:instrText xml:space="preserve"> PAGEREF _Toc469078244 \h </w:instrText>
            </w:r>
            <w:r>
              <w:rPr>
                <w:noProof/>
                <w:webHidden/>
              </w:rPr>
            </w:r>
            <w:r>
              <w:rPr>
                <w:noProof/>
                <w:webHidden/>
              </w:rPr>
              <w:fldChar w:fldCharType="separate"/>
            </w:r>
            <w:r>
              <w:rPr>
                <w:noProof/>
                <w:webHidden/>
              </w:rPr>
              <w:t>24</w:t>
            </w:r>
            <w:r>
              <w:rPr>
                <w:noProof/>
                <w:webHidden/>
              </w:rPr>
              <w:fldChar w:fldCharType="end"/>
            </w:r>
          </w:hyperlink>
        </w:p>
        <w:p w14:paraId="3B4D687D"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45" w:history="1">
            <w:r w:rsidRPr="00B8244F">
              <w:rPr>
                <w:rStyle w:val="Hyperlink"/>
                <w:noProof/>
                <w:lang w:val="en-IE"/>
              </w:rPr>
              <w:t>3</w:t>
            </w:r>
            <w:r>
              <w:rPr>
                <w:rFonts w:eastAsiaTheme="minorEastAsia" w:cstheme="minorBidi"/>
                <w:b w:val="0"/>
                <w:bCs w:val="0"/>
                <w:noProof/>
                <w:lang w:val="en-US"/>
              </w:rPr>
              <w:tab/>
            </w:r>
            <w:r w:rsidRPr="00B8244F">
              <w:rPr>
                <w:rStyle w:val="Hyperlink"/>
                <w:noProof/>
                <w:lang w:val="en-IE"/>
              </w:rPr>
              <w:t>Conclusions</w:t>
            </w:r>
            <w:r>
              <w:rPr>
                <w:noProof/>
                <w:webHidden/>
              </w:rPr>
              <w:tab/>
            </w:r>
            <w:r>
              <w:rPr>
                <w:noProof/>
                <w:webHidden/>
              </w:rPr>
              <w:fldChar w:fldCharType="begin"/>
            </w:r>
            <w:r>
              <w:rPr>
                <w:noProof/>
                <w:webHidden/>
              </w:rPr>
              <w:instrText xml:space="preserve"> PAGEREF _Toc469078245 \h </w:instrText>
            </w:r>
            <w:r>
              <w:rPr>
                <w:noProof/>
                <w:webHidden/>
              </w:rPr>
            </w:r>
            <w:r>
              <w:rPr>
                <w:noProof/>
                <w:webHidden/>
              </w:rPr>
              <w:fldChar w:fldCharType="separate"/>
            </w:r>
            <w:r>
              <w:rPr>
                <w:noProof/>
                <w:webHidden/>
              </w:rPr>
              <w:t>26</w:t>
            </w:r>
            <w:r>
              <w:rPr>
                <w:noProof/>
                <w:webHidden/>
              </w:rPr>
              <w:fldChar w:fldCharType="end"/>
            </w:r>
          </w:hyperlink>
        </w:p>
        <w:p w14:paraId="23AE4BB8"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46" w:history="1">
            <w:r w:rsidRPr="00B8244F">
              <w:rPr>
                <w:rStyle w:val="Hyperlink"/>
                <w:noProof/>
                <w:lang w:val="en-IE"/>
              </w:rPr>
              <w:t>4</w:t>
            </w:r>
            <w:r>
              <w:rPr>
                <w:rFonts w:eastAsiaTheme="minorEastAsia" w:cstheme="minorBidi"/>
                <w:b w:val="0"/>
                <w:bCs w:val="0"/>
                <w:noProof/>
                <w:lang w:val="en-US"/>
              </w:rPr>
              <w:tab/>
            </w:r>
            <w:r w:rsidRPr="00B8244F">
              <w:rPr>
                <w:rStyle w:val="Hyperlink"/>
                <w:noProof/>
                <w:lang w:val="en-IE"/>
              </w:rPr>
              <w:t>Further development or research</w:t>
            </w:r>
            <w:r>
              <w:rPr>
                <w:noProof/>
                <w:webHidden/>
              </w:rPr>
              <w:tab/>
            </w:r>
            <w:r>
              <w:rPr>
                <w:noProof/>
                <w:webHidden/>
              </w:rPr>
              <w:fldChar w:fldCharType="begin"/>
            </w:r>
            <w:r>
              <w:rPr>
                <w:noProof/>
                <w:webHidden/>
              </w:rPr>
              <w:instrText xml:space="preserve"> PAGEREF _Toc469078246 \h </w:instrText>
            </w:r>
            <w:r>
              <w:rPr>
                <w:noProof/>
                <w:webHidden/>
              </w:rPr>
            </w:r>
            <w:r>
              <w:rPr>
                <w:noProof/>
                <w:webHidden/>
              </w:rPr>
              <w:fldChar w:fldCharType="separate"/>
            </w:r>
            <w:r>
              <w:rPr>
                <w:noProof/>
                <w:webHidden/>
              </w:rPr>
              <w:t>27</w:t>
            </w:r>
            <w:r>
              <w:rPr>
                <w:noProof/>
                <w:webHidden/>
              </w:rPr>
              <w:fldChar w:fldCharType="end"/>
            </w:r>
          </w:hyperlink>
        </w:p>
        <w:p w14:paraId="709B902E"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47" w:history="1">
            <w:r w:rsidRPr="00B8244F">
              <w:rPr>
                <w:rStyle w:val="Hyperlink"/>
                <w:noProof/>
              </w:rPr>
              <w:t>5</w:t>
            </w:r>
            <w:r>
              <w:rPr>
                <w:rFonts w:eastAsiaTheme="minorEastAsia" w:cstheme="minorBidi"/>
                <w:b w:val="0"/>
                <w:bCs w:val="0"/>
                <w:noProof/>
                <w:lang w:val="en-US"/>
              </w:rPr>
              <w:tab/>
            </w:r>
            <w:r w:rsidRPr="00B8244F">
              <w:rPr>
                <w:rStyle w:val="Hyperlink"/>
                <w:noProof/>
              </w:rPr>
              <w:t>Motivational Section</w:t>
            </w:r>
            <w:r>
              <w:rPr>
                <w:noProof/>
                <w:webHidden/>
              </w:rPr>
              <w:tab/>
            </w:r>
            <w:r>
              <w:rPr>
                <w:noProof/>
                <w:webHidden/>
              </w:rPr>
              <w:fldChar w:fldCharType="begin"/>
            </w:r>
            <w:r>
              <w:rPr>
                <w:noProof/>
                <w:webHidden/>
              </w:rPr>
              <w:instrText xml:space="preserve"> PAGEREF _Toc469078247 \h </w:instrText>
            </w:r>
            <w:r>
              <w:rPr>
                <w:noProof/>
                <w:webHidden/>
              </w:rPr>
            </w:r>
            <w:r>
              <w:rPr>
                <w:noProof/>
                <w:webHidden/>
              </w:rPr>
              <w:fldChar w:fldCharType="separate"/>
            </w:r>
            <w:r>
              <w:rPr>
                <w:noProof/>
                <w:webHidden/>
              </w:rPr>
              <w:t>28</w:t>
            </w:r>
            <w:r>
              <w:rPr>
                <w:noProof/>
                <w:webHidden/>
              </w:rPr>
              <w:fldChar w:fldCharType="end"/>
            </w:r>
          </w:hyperlink>
        </w:p>
        <w:p w14:paraId="1AF739B6"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48" w:history="1">
            <w:r w:rsidRPr="00B8244F">
              <w:rPr>
                <w:rStyle w:val="Hyperlink"/>
                <w:noProof/>
              </w:rPr>
              <w:t>6</w:t>
            </w:r>
            <w:r>
              <w:rPr>
                <w:rFonts w:eastAsiaTheme="minorEastAsia" w:cstheme="minorBidi"/>
                <w:b w:val="0"/>
                <w:bCs w:val="0"/>
                <w:noProof/>
                <w:lang w:val="en-US"/>
              </w:rPr>
              <w:tab/>
            </w:r>
            <w:r w:rsidRPr="00B8244F">
              <w:rPr>
                <w:rStyle w:val="Hyperlink"/>
                <w:noProof/>
              </w:rPr>
              <w:t>Bibliography</w:t>
            </w:r>
            <w:r>
              <w:rPr>
                <w:noProof/>
                <w:webHidden/>
              </w:rPr>
              <w:tab/>
            </w:r>
            <w:r>
              <w:rPr>
                <w:noProof/>
                <w:webHidden/>
              </w:rPr>
              <w:fldChar w:fldCharType="begin"/>
            </w:r>
            <w:r>
              <w:rPr>
                <w:noProof/>
                <w:webHidden/>
              </w:rPr>
              <w:instrText xml:space="preserve"> PAGEREF _Toc469078248 \h </w:instrText>
            </w:r>
            <w:r>
              <w:rPr>
                <w:noProof/>
                <w:webHidden/>
              </w:rPr>
            </w:r>
            <w:r>
              <w:rPr>
                <w:noProof/>
                <w:webHidden/>
              </w:rPr>
              <w:fldChar w:fldCharType="separate"/>
            </w:r>
            <w:r>
              <w:rPr>
                <w:noProof/>
                <w:webHidden/>
              </w:rPr>
              <w:t>29</w:t>
            </w:r>
            <w:r>
              <w:rPr>
                <w:noProof/>
                <w:webHidden/>
              </w:rPr>
              <w:fldChar w:fldCharType="end"/>
            </w:r>
          </w:hyperlink>
        </w:p>
        <w:p w14:paraId="196DBE7B" w14:textId="77777777" w:rsidR="00B11F53" w:rsidRDefault="00B11F53">
          <w:pPr>
            <w:pStyle w:val="TOC1"/>
            <w:tabs>
              <w:tab w:val="left" w:pos="480"/>
              <w:tab w:val="right" w:leader="dot" w:pos="8636"/>
            </w:tabs>
            <w:rPr>
              <w:rFonts w:eastAsiaTheme="minorEastAsia" w:cstheme="minorBidi"/>
              <w:b w:val="0"/>
              <w:bCs w:val="0"/>
              <w:noProof/>
              <w:lang w:val="en-US"/>
            </w:rPr>
          </w:pPr>
          <w:hyperlink w:anchor="_Toc469078249" w:history="1">
            <w:r w:rsidRPr="00B8244F">
              <w:rPr>
                <w:rStyle w:val="Hyperlink"/>
                <w:noProof/>
                <w:lang w:val="en-IE"/>
              </w:rPr>
              <w:t>7</w:t>
            </w:r>
            <w:r>
              <w:rPr>
                <w:rFonts w:eastAsiaTheme="minorEastAsia" w:cstheme="minorBidi"/>
                <w:b w:val="0"/>
                <w:bCs w:val="0"/>
                <w:noProof/>
                <w:lang w:val="en-US"/>
              </w:rPr>
              <w:tab/>
            </w:r>
            <w:r w:rsidRPr="00B8244F">
              <w:rPr>
                <w:rStyle w:val="Hyperlink"/>
                <w:noProof/>
                <w:lang w:val="en-IE"/>
              </w:rPr>
              <w:t>Appendix</w:t>
            </w:r>
            <w:r>
              <w:rPr>
                <w:noProof/>
                <w:webHidden/>
              </w:rPr>
              <w:tab/>
            </w:r>
            <w:r>
              <w:rPr>
                <w:noProof/>
                <w:webHidden/>
              </w:rPr>
              <w:fldChar w:fldCharType="begin"/>
            </w:r>
            <w:r>
              <w:rPr>
                <w:noProof/>
                <w:webHidden/>
              </w:rPr>
              <w:instrText xml:space="preserve"> PAGEREF _Toc469078249 \h </w:instrText>
            </w:r>
            <w:r>
              <w:rPr>
                <w:noProof/>
                <w:webHidden/>
              </w:rPr>
            </w:r>
            <w:r>
              <w:rPr>
                <w:noProof/>
                <w:webHidden/>
              </w:rPr>
              <w:fldChar w:fldCharType="separate"/>
            </w:r>
            <w:r>
              <w:rPr>
                <w:noProof/>
                <w:webHidden/>
              </w:rPr>
              <w:t>30</w:t>
            </w:r>
            <w:r>
              <w:rPr>
                <w:noProof/>
                <w:webHidden/>
              </w:rPr>
              <w:fldChar w:fldCharType="end"/>
            </w:r>
          </w:hyperlink>
        </w:p>
        <w:p w14:paraId="2231337A"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50" w:history="1">
            <w:r w:rsidRPr="00B8244F">
              <w:rPr>
                <w:rStyle w:val="Hyperlink"/>
                <w:noProof/>
                <w:lang w:val="en-IE"/>
              </w:rPr>
              <w:t>7.1</w:t>
            </w:r>
            <w:r>
              <w:rPr>
                <w:rFonts w:eastAsiaTheme="minorEastAsia" w:cstheme="minorBidi"/>
                <w:b w:val="0"/>
                <w:bCs w:val="0"/>
                <w:noProof/>
                <w:sz w:val="24"/>
                <w:szCs w:val="24"/>
                <w:lang w:val="en-US"/>
              </w:rPr>
              <w:tab/>
            </w:r>
            <w:r w:rsidRPr="00B8244F">
              <w:rPr>
                <w:rStyle w:val="Hyperlink"/>
                <w:noProof/>
                <w:lang w:val="en-IE"/>
              </w:rPr>
              <w:t>Project Proposal</w:t>
            </w:r>
            <w:r>
              <w:rPr>
                <w:noProof/>
                <w:webHidden/>
              </w:rPr>
              <w:tab/>
            </w:r>
            <w:r>
              <w:rPr>
                <w:noProof/>
                <w:webHidden/>
              </w:rPr>
              <w:fldChar w:fldCharType="begin"/>
            </w:r>
            <w:r>
              <w:rPr>
                <w:noProof/>
                <w:webHidden/>
              </w:rPr>
              <w:instrText xml:space="preserve"> PAGEREF _Toc469078250 \h </w:instrText>
            </w:r>
            <w:r>
              <w:rPr>
                <w:noProof/>
                <w:webHidden/>
              </w:rPr>
            </w:r>
            <w:r>
              <w:rPr>
                <w:noProof/>
                <w:webHidden/>
              </w:rPr>
              <w:fldChar w:fldCharType="separate"/>
            </w:r>
            <w:r>
              <w:rPr>
                <w:noProof/>
                <w:webHidden/>
              </w:rPr>
              <w:t>30</w:t>
            </w:r>
            <w:r>
              <w:rPr>
                <w:noProof/>
                <w:webHidden/>
              </w:rPr>
              <w:fldChar w:fldCharType="end"/>
            </w:r>
          </w:hyperlink>
        </w:p>
        <w:p w14:paraId="54908B0A"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51" w:history="1">
            <w:r w:rsidRPr="00B8244F">
              <w:rPr>
                <w:rStyle w:val="Hyperlink"/>
                <w:noProof/>
                <w:lang w:val="en-IE"/>
              </w:rPr>
              <w:t>7.2</w:t>
            </w:r>
            <w:r>
              <w:rPr>
                <w:rFonts w:eastAsiaTheme="minorEastAsia" w:cstheme="minorBidi"/>
                <w:b w:val="0"/>
                <w:bCs w:val="0"/>
                <w:noProof/>
                <w:sz w:val="24"/>
                <w:szCs w:val="24"/>
                <w:lang w:val="en-US"/>
              </w:rPr>
              <w:tab/>
            </w:r>
            <w:r w:rsidRPr="00B8244F">
              <w:rPr>
                <w:rStyle w:val="Hyperlink"/>
                <w:noProof/>
                <w:lang w:val="en-IE"/>
              </w:rPr>
              <w:t>Project Plan</w:t>
            </w:r>
            <w:r>
              <w:rPr>
                <w:noProof/>
                <w:webHidden/>
              </w:rPr>
              <w:tab/>
            </w:r>
            <w:r>
              <w:rPr>
                <w:noProof/>
                <w:webHidden/>
              </w:rPr>
              <w:fldChar w:fldCharType="begin"/>
            </w:r>
            <w:r>
              <w:rPr>
                <w:noProof/>
                <w:webHidden/>
              </w:rPr>
              <w:instrText xml:space="preserve"> PAGEREF _Toc469078251 \h </w:instrText>
            </w:r>
            <w:r>
              <w:rPr>
                <w:noProof/>
                <w:webHidden/>
              </w:rPr>
            </w:r>
            <w:r>
              <w:rPr>
                <w:noProof/>
                <w:webHidden/>
              </w:rPr>
              <w:fldChar w:fldCharType="separate"/>
            </w:r>
            <w:r>
              <w:rPr>
                <w:noProof/>
                <w:webHidden/>
              </w:rPr>
              <w:t>41</w:t>
            </w:r>
            <w:r>
              <w:rPr>
                <w:noProof/>
                <w:webHidden/>
              </w:rPr>
              <w:fldChar w:fldCharType="end"/>
            </w:r>
          </w:hyperlink>
        </w:p>
        <w:p w14:paraId="4832CF8E"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52" w:history="1">
            <w:r w:rsidRPr="00B8244F">
              <w:rPr>
                <w:rStyle w:val="Hyperlink"/>
                <w:noProof/>
                <w:lang w:val="en-IE"/>
              </w:rPr>
              <w:t>7.3</w:t>
            </w:r>
            <w:r>
              <w:rPr>
                <w:rFonts w:eastAsiaTheme="minorEastAsia" w:cstheme="minorBidi"/>
                <w:b w:val="0"/>
                <w:bCs w:val="0"/>
                <w:noProof/>
                <w:sz w:val="24"/>
                <w:szCs w:val="24"/>
                <w:lang w:val="en-US"/>
              </w:rPr>
              <w:tab/>
            </w:r>
            <w:r w:rsidRPr="00B8244F">
              <w:rPr>
                <w:rStyle w:val="Hyperlink"/>
                <w:noProof/>
                <w:lang w:val="en-IE"/>
              </w:rPr>
              <w:t>Monthly Journals</w:t>
            </w:r>
            <w:r>
              <w:rPr>
                <w:noProof/>
                <w:webHidden/>
              </w:rPr>
              <w:tab/>
            </w:r>
            <w:r>
              <w:rPr>
                <w:noProof/>
                <w:webHidden/>
              </w:rPr>
              <w:fldChar w:fldCharType="begin"/>
            </w:r>
            <w:r>
              <w:rPr>
                <w:noProof/>
                <w:webHidden/>
              </w:rPr>
              <w:instrText xml:space="preserve"> PAGEREF _Toc469078252 \h </w:instrText>
            </w:r>
            <w:r>
              <w:rPr>
                <w:noProof/>
                <w:webHidden/>
              </w:rPr>
            </w:r>
            <w:r>
              <w:rPr>
                <w:noProof/>
                <w:webHidden/>
              </w:rPr>
              <w:fldChar w:fldCharType="separate"/>
            </w:r>
            <w:r>
              <w:rPr>
                <w:noProof/>
                <w:webHidden/>
              </w:rPr>
              <w:t>46</w:t>
            </w:r>
            <w:r>
              <w:rPr>
                <w:noProof/>
                <w:webHidden/>
              </w:rPr>
              <w:fldChar w:fldCharType="end"/>
            </w:r>
          </w:hyperlink>
        </w:p>
        <w:p w14:paraId="60515B04" w14:textId="77777777" w:rsidR="00B11F53" w:rsidRDefault="00B11F53">
          <w:pPr>
            <w:pStyle w:val="TOC2"/>
            <w:tabs>
              <w:tab w:val="left" w:pos="960"/>
              <w:tab w:val="right" w:leader="dot" w:pos="8636"/>
            </w:tabs>
            <w:rPr>
              <w:rFonts w:eastAsiaTheme="minorEastAsia" w:cstheme="minorBidi"/>
              <w:b w:val="0"/>
              <w:bCs w:val="0"/>
              <w:noProof/>
              <w:sz w:val="24"/>
              <w:szCs w:val="24"/>
              <w:lang w:val="en-US"/>
            </w:rPr>
          </w:pPr>
          <w:hyperlink w:anchor="_Toc469078253" w:history="1">
            <w:r w:rsidRPr="00B8244F">
              <w:rPr>
                <w:rStyle w:val="Hyperlink"/>
                <w:noProof/>
                <w:lang w:val="en-IE"/>
              </w:rPr>
              <w:t>7.4</w:t>
            </w:r>
            <w:r>
              <w:rPr>
                <w:rFonts w:eastAsiaTheme="minorEastAsia" w:cstheme="minorBidi"/>
                <w:b w:val="0"/>
                <w:bCs w:val="0"/>
                <w:noProof/>
                <w:sz w:val="24"/>
                <w:szCs w:val="24"/>
                <w:lang w:val="en-US"/>
              </w:rPr>
              <w:tab/>
            </w:r>
            <w:r w:rsidRPr="00B8244F">
              <w:rPr>
                <w:rStyle w:val="Hyperlink"/>
                <w:noProof/>
                <w:lang w:val="en-IE"/>
              </w:rPr>
              <w:t>Other Material Used(TO BE DONE AT A LATER STAGE)</w:t>
            </w:r>
            <w:r>
              <w:rPr>
                <w:noProof/>
                <w:webHidden/>
              </w:rPr>
              <w:tab/>
            </w:r>
            <w:r>
              <w:rPr>
                <w:noProof/>
                <w:webHidden/>
              </w:rPr>
              <w:fldChar w:fldCharType="begin"/>
            </w:r>
            <w:r>
              <w:rPr>
                <w:noProof/>
                <w:webHidden/>
              </w:rPr>
              <w:instrText xml:space="preserve"> PAGEREF _Toc469078253 \h </w:instrText>
            </w:r>
            <w:r>
              <w:rPr>
                <w:noProof/>
                <w:webHidden/>
              </w:rPr>
            </w:r>
            <w:r>
              <w:rPr>
                <w:noProof/>
                <w:webHidden/>
              </w:rPr>
              <w:fldChar w:fldCharType="separate"/>
            </w:r>
            <w:r>
              <w:rPr>
                <w:noProof/>
                <w:webHidden/>
              </w:rPr>
              <w:t>49</w:t>
            </w:r>
            <w:r>
              <w:rPr>
                <w:noProof/>
                <w:webHidden/>
              </w:rPr>
              <w:fldChar w:fldCharType="end"/>
            </w:r>
          </w:hyperlink>
        </w:p>
        <w:p w14:paraId="4285BF22" w14:textId="115C45DC" w:rsidR="00637F5A" w:rsidRDefault="00637F5A" w:rsidP="00637F5A">
          <w:pPr>
            <w:rPr>
              <w:lang w:val="en-IE"/>
            </w:rPr>
          </w:pPr>
          <w:r>
            <w:rPr>
              <w:b/>
              <w:bCs/>
              <w:noProof/>
            </w:rPr>
            <w:fldChar w:fldCharType="end"/>
          </w:r>
        </w:p>
      </w:sdtContent>
    </w:sdt>
    <w:p w14:paraId="684AF19C" w14:textId="27200268" w:rsidR="001D40D1" w:rsidRDefault="009D1E0C" w:rsidP="001D40D1">
      <w:pPr>
        <w:pStyle w:val="Heading1"/>
        <w:numPr>
          <w:ilvl w:val="0"/>
          <w:numId w:val="0"/>
        </w:numPr>
        <w:rPr>
          <w:lang w:val="en-IE"/>
        </w:rPr>
      </w:pPr>
      <w:bookmarkStart w:id="10" w:name="_Toc469078212"/>
      <w:r w:rsidRPr="009D1E0C">
        <w:rPr>
          <w:lang w:val="en-IE"/>
        </w:rPr>
        <w:lastRenderedPageBreak/>
        <w:t>Executive Summ</w:t>
      </w:r>
      <w:r>
        <w:rPr>
          <w:lang w:val="en-IE"/>
        </w:rPr>
        <w:t>ary</w:t>
      </w:r>
      <w:bookmarkEnd w:id="9"/>
      <w:bookmarkEnd w:id="8"/>
      <w:bookmarkEnd w:id="10"/>
    </w:p>
    <w:p w14:paraId="123304BE" w14:textId="4ABB49B2" w:rsidR="00C24A8F" w:rsidRDefault="00C24A8F" w:rsidP="00871597">
      <w:pPr>
        <w:rPr>
          <w:lang w:val="en-IE"/>
        </w:rPr>
      </w:pPr>
      <w:r>
        <w:rPr>
          <w:lang w:val="en-IE"/>
        </w:rPr>
        <w:t xml:space="preserve">This report describes </w:t>
      </w:r>
      <w:r w:rsidR="005C59A3">
        <w:rPr>
          <w:lang w:val="en-IE"/>
        </w:rPr>
        <w:t xml:space="preserve">the analysis of data to identify health centre locations based on the clustering of disabilities in Ireland. </w:t>
      </w:r>
    </w:p>
    <w:p w14:paraId="0451AF2D" w14:textId="3A0C0256" w:rsidR="00C24A8F" w:rsidRDefault="00AF5129" w:rsidP="00871597">
      <w:pPr>
        <w:rPr>
          <w:lang w:val="en-IE"/>
        </w:rPr>
      </w:pPr>
      <w:r>
        <w:rPr>
          <w:lang w:val="en-IE"/>
        </w:rPr>
        <w:t>This analys</w:t>
      </w:r>
      <w:r w:rsidR="00FB57AF">
        <w:rPr>
          <w:lang w:val="en-IE"/>
        </w:rPr>
        <w:t>is is useful for executives in Health S</w:t>
      </w:r>
      <w:r>
        <w:rPr>
          <w:lang w:val="en-IE"/>
        </w:rPr>
        <w:t xml:space="preserve">ervice </w:t>
      </w:r>
      <w:r w:rsidR="00FB57AF">
        <w:rPr>
          <w:lang w:val="en-IE"/>
        </w:rPr>
        <w:t>E</w:t>
      </w:r>
      <w:r>
        <w:rPr>
          <w:lang w:val="en-IE"/>
        </w:rPr>
        <w:t>xecutive. It provides them with planning details to optimise</w:t>
      </w:r>
      <w:r w:rsidR="006825EB">
        <w:rPr>
          <w:lang w:val="en-IE"/>
        </w:rPr>
        <w:t xml:space="preserve"> where their resources should be used across Ireland</w:t>
      </w:r>
      <w:r w:rsidR="00D03638">
        <w:rPr>
          <w:lang w:val="en-IE"/>
        </w:rPr>
        <w:t xml:space="preserve"> to provide better coverage to people with a disability</w:t>
      </w:r>
      <w:r w:rsidR="006825EB">
        <w:rPr>
          <w:lang w:val="en-IE"/>
        </w:rPr>
        <w:t xml:space="preserve">. </w:t>
      </w:r>
    </w:p>
    <w:p w14:paraId="544529E5" w14:textId="7E5F566F" w:rsidR="00890DA0" w:rsidRPr="00871597" w:rsidRDefault="00890DA0" w:rsidP="00871597">
      <w:pPr>
        <w:rPr>
          <w:lang w:val="en-IE"/>
        </w:rPr>
      </w:pPr>
      <w:r>
        <w:rPr>
          <w:lang w:val="en-IE"/>
        </w:rPr>
        <w:t xml:space="preserve">For the purpose of this project, new HSE support centres locations will be identified using machine learning, while also predicting what equipment each support centre should have. </w:t>
      </w:r>
      <w:r w:rsidR="00353360">
        <w:rPr>
          <w:lang w:val="en-IE"/>
        </w:rPr>
        <w:t xml:space="preserve">Users will also be able to see a breakdown of disabilities such as: the types of disabilities(Physical, hearing loss, blindness etc.) the locations of these disabilities </w:t>
      </w:r>
      <w:r w:rsidR="001D0A6D">
        <w:rPr>
          <w:lang w:val="en-IE"/>
        </w:rPr>
        <w:t>shown using a graphical representation.</w:t>
      </w:r>
      <w:r>
        <w:rPr>
          <w:lang w:val="en-IE"/>
        </w:rPr>
        <w:t xml:space="preserve"> </w:t>
      </w:r>
    </w:p>
    <w:p w14:paraId="3B5842CA" w14:textId="77777777" w:rsidR="002C58DD" w:rsidRDefault="002C58DD" w:rsidP="00F91AED">
      <w:pPr>
        <w:rPr>
          <w:lang w:val="en-IE"/>
        </w:rPr>
      </w:pPr>
    </w:p>
    <w:p w14:paraId="05AD310B" w14:textId="77777777" w:rsidR="009B3D63" w:rsidRDefault="009B3D63" w:rsidP="00F91AED">
      <w:pPr>
        <w:rPr>
          <w:lang w:val="en-IE"/>
        </w:rPr>
      </w:pPr>
    </w:p>
    <w:p w14:paraId="603F359B" w14:textId="77777777" w:rsidR="009B3D63" w:rsidRDefault="009B3D63" w:rsidP="00F91AED">
      <w:pPr>
        <w:rPr>
          <w:lang w:val="en-IE"/>
        </w:rPr>
        <w:sectPr w:rsidR="009B3D63"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1" w:name="_Toc468296107"/>
      <w:bookmarkStart w:id="12" w:name="_Toc469042681"/>
      <w:bookmarkStart w:id="13" w:name="_Toc469078213"/>
      <w:r w:rsidRPr="00011932">
        <w:rPr>
          <w:lang w:val="en-IE"/>
        </w:rPr>
        <w:lastRenderedPageBreak/>
        <w:t>Introduction</w:t>
      </w:r>
      <w:bookmarkEnd w:id="11"/>
      <w:bookmarkEnd w:id="12"/>
      <w:bookmarkEnd w:id="13"/>
    </w:p>
    <w:p w14:paraId="0786E7E4" w14:textId="7915BAA4" w:rsidR="00F428A9" w:rsidRPr="006E7977" w:rsidRDefault="00914578" w:rsidP="0072438D">
      <w:r w:rsidRPr="006E7977">
        <w:t xml:space="preserve">A major concern in the HSE is finding suitable locations for support centres in the country where there is a lack of disability support services due to budget cuts. For example, John Dolan, CEO of DFI stated on the disability federation website </w:t>
      </w:r>
      <w:r w:rsidRPr="009D5644">
        <w:t>(John Dolan, 2015</w:t>
      </w:r>
      <w:r w:rsidR="00CA0FA7" w:rsidRPr="009D5644">
        <w:t>, www.DisabilityFederation.ie</w:t>
      </w:r>
      <w:r w:rsidRPr="009D5644">
        <w:t>)</w:t>
      </w:r>
      <w:r w:rsidRPr="006E7977">
        <w:t xml:space="preserve"> that cuts of €159 million since 2008 to disability services has left a gaping hole in the support services across the country, disability services such as speech therapy for those who have the likes of down syndrome, physical therapy for those with physical disabilities, learning support for those with intellectual disabilities have all been affected.</w:t>
      </w:r>
      <w:r>
        <w:t xml:space="preserve"> </w:t>
      </w:r>
      <w:r w:rsidR="007A4FA1" w:rsidRPr="006E7977">
        <w:t>It is for this reason that the author of this report has chosen to try to identify the locations of new support centres in Ireland, so that more services for people with a disability become available</w:t>
      </w:r>
      <w:r w:rsidR="00D64F98" w:rsidRPr="006E7977">
        <w:t xml:space="preserve"> especially in rural areas where the lack of services is worse</w:t>
      </w:r>
      <w:r w:rsidR="00566186">
        <w:t xml:space="preserve"> </w:t>
      </w:r>
      <w:r w:rsidR="00566186" w:rsidRPr="001B045B">
        <w:rPr>
          <w:sz w:val="18"/>
          <w:szCs w:val="18"/>
        </w:rPr>
        <w:t>(</w:t>
      </w:r>
      <w:r w:rsidR="00103070" w:rsidRPr="001B045B">
        <w:rPr>
          <w:sz w:val="18"/>
          <w:szCs w:val="18"/>
        </w:rPr>
        <w:t>NDA</w:t>
      </w:r>
      <w:r w:rsidR="00AC3B52" w:rsidRPr="001B045B">
        <w:rPr>
          <w:sz w:val="18"/>
          <w:szCs w:val="18"/>
        </w:rPr>
        <w:t>,</w:t>
      </w:r>
      <w:r w:rsidR="00EC05F0">
        <w:rPr>
          <w:sz w:val="18"/>
          <w:szCs w:val="18"/>
        </w:rPr>
        <w:t xml:space="preserve"> www.NDI.ie</w:t>
      </w:r>
      <w:r w:rsidR="00566186" w:rsidRPr="001B045B">
        <w:rPr>
          <w:sz w:val="18"/>
          <w:szCs w:val="18"/>
        </w:rPr>
        <w:t>)</w:t>
      </w:r>
      <w:r w:rsidR="007A4FA1" w:rsidRPr="001B045B">
        <w:rPr>
          <w:sz w:val="18"/>
          <w:szCs w:val="18"/>
        </w:rPr>
        <w:t xml:space="preserve">. </w:t>
      </w:r>
      <w:r w:rsidR="00787F63" w:rsidRPr="006E7977">
        <w:t xml:space="preserve">These new health centres will be placed using machine learning </w:t>
      </w:r>
      <w:r w:rsidR="006E7977" w:rsidRPr="006E7977">
        <w:t>to</w:t>
      </w:r>
      <w:r w:rsidR="00787F63" w:rsidRPr="006E7977">
        <w:t xml:space="preserve"> predict the new locations where the centres will be of the most value to those in need of disability support services. As well as locating new health centre locations there will also be predictive analysis conducted with these support centres </w:t>
      </w:r>
      <w:r w:rsidR="006E7977" w:rsidRPr="006E7977">
        <w:t>to</w:t>
      </w:r>
      <w:r w:rsidR="00787F63" w:rsidRPr="006E7977">
        <w:t xml:space="preserve"> predict what necessary equipment these centres will need. </w:t>
      </w:r>
      <w:r w:rsidR="002F424C">
        <w:t>A</w:t>
      </w:r>
      <w:r w:rsidR="002F424C" w:rsidRPr="006E7977">
        <w:t>lso,</w:t>
      </w:r>
      <w:r w:rsidR="00787F63" w:rsidRPr="006E7977">
        <w:t xml:space="preserve"> </w:t>
      </w:r>
      <w:r w:rsidR="00BD18AC" w:rsidRPr="006E7977">
        <w:t>a</w:t>
      </w:r>
      <w:r w:rsidR="002F424C">
        <w:t>s</w:t>
      </w:r>
      <w:r w:rsidR="00BD18AC" w:rsidRPr="006E7977">
        <w:t xml:space="preserve"> part</w:t>
      </w:r>
      <w:r w:rsidR="00787F63" w:rsidRPr="006E7977">
        <w:t xml:space="preserve"> of the above goals</w:t>
      </w:r>
      <w:r w:rsidR="004C1FF6" w:rsidRPr="006E7977">
        <w:t xml:space="preserve">, </w:t>
      </w:r>
      <w:r w:rsidR="00712344">
        <w:t>is</w:t>
      </w:r>
      <w:r w:rsidR="004C1FF6" w:rsidRPr="006E7977">
        <w:t xml:space="preserve"> </w:t>
      </w:r>
      <w:r w:rsidR="00712344">
        <w:t>the</w:t>
      </w:r>
      <w:r w:rsidR="004C1FF6" w:rsidRPr="006E7977">
        <w:t xml:space="preserve"> </w:t>
      </w:r>
      <w:r w:rsidR="00712344">
        <w:t>showing</w:t>
      </w:r>
      <w:r w:rsidR="004C1FF6" w:rsidRPr="006E7977">
        <w:t xml:space="preserve"> relevant information on disabilities in Ireland such as showing the amount of male and females in Ireland who suffer </w:t>
      </w:r>
      <w:r w:rsidR="00EB7C94" w:rsidRPr="006E7977">
        <w:t xml:space="preserve">from </w:t>
      </w:r>
      <w:r w:rsidR="004C1FF6" w:rsidRPr="006E7977">
        <w:t>some form of disability, showing the different age groups suffering</w:t>
      </w:r>
      <w:r w:rsidR="00EB7C94" w:rsidRPr="006E7977">
        <w:t xml:space="preserve"> with disabilities, and the types of </w:t>
      </w:r>
      <w:r w:rsidR="006E7977" w:rsidRPr="006E7977">
        <w:t>disabilities (</w:t>
      </w:r>
      <w:r w:rsidR="00EB7C94" w:rsidRPr="006E7977">
        <w:t>Intellectual, physical, hearing loss, blindness, cognitive etc.)</w:t>
      </w:r>
      <w:r w:rsidR="00787F63" w:rsidRPr="006E7977">
        <w:t>.</w:t>
      </w:r>
      <w:r w:rsidR="00F428A9" w:rsidRPr="006E7977">
        <w:t xml:space="preserve"> </w:t>
      </w:r>
    </w:p>
    <w:p w14:paraId="684AF1A2" w14:textId="77777777" w:rsidR="00011932" w:rsidRDefault="00F077BB" w:rsidP="00011932">
      <w:pPr>
        <w:pStyle w:val="Heading2"/>
        <w:rPr>
          <w:lang w:val="en-IE"/>
        </w:rPr>
      </w:pPr>
      <w:bookmarkStart w:id="14" w:name="_Toc468296108"/>
      <w:bookmarkStart w:id="15" w:name="_Toc469042682"/>
      <w:bookmarkStart w:id="16" w:name="_Toc469078214"/>
      <w:r>
        <w:rPr>
          <w:lang w:val="en-IE"/>
        </w:rPr>
        <w:t>Background</w:t>
      </w:r>
      <w:bookmarkEnd w:id="14"/>
      <w:bookmarkEnd w:id="15"/>
      <w:bookmarkEnd w:id="16"/>
    </w:p>
    <w:p w14:paraId="43B85671" w14:textId="3BF0402D" w:rsidR="00B7010B" w:rsidRDefault="00715210" w:rsidP="00B44EB6">
      <w:r>
        <w:t>It is</w:t>
      </w:r>
      <w:r w:rsidR="00B756F3">
        <w:t xml:space="preserve"> important to try to understand or work out where there are limitations in the services provided to disabled people across Ireland</w:t>
      </w:r>
      <w:r w:rsidR="009C4C13">
        <w:t xml:space="preserve"> and what’s the best locations for the new HSE support </w:t>
      </w:r>
      <w:r w:rsidR="00805413">
        <w:t>centres</w:t>
      </w:r>
      <w:r w:rsidR="00576383">
        <w:t xml:space="preserve"> </w:t>
      </w:r>
      <w:r w:rsidR="00B505F5">
        <w:t xml:space="preserve">and </w:t>
      </w:r>
      <w:r w:rsidR="00576383">
        <w:t>where they will have the most benefit</w:t>
      </w:r>
      <w:r w:rsidR="00972455">
        <w:t xml:space="preserve">. It is the hope that </w:t>
      </w:r>
      <w:r w:rsidR="00B756F3">
        <w:t xml:space="preserve">by doing this project </w:t>
      </w:r>
      <w:r w:rsidR="00972455">
        <w:t>it will</w:t>
      </w:r>
      <w:r w:rsidR="00B756F3">
        <w:t xml:space="preserve"> show these limitations in a constructive way that will help improve the quality of the services that disabled people rely on daily fo</w:t>
      </w:r>
      <w:r w:rsidR="00E161B6">
        <w:t xml:space="preserve">r their everyday </w:t>
      </w:r>
      <w:r w:rsidR="00C91FB2">
        <w:t>needs. It</w:t>
      </w:r>
      <w:r w:rsidR="00B756F3">
        <w:t xml:space="preserve"> would be beneficial overall to show where new </w:t>
      </w:r>
      <w:r w:rsidR="00B756F3">
        <w:lastRenderedPageBreak/>
        <w:t xml:space="preserve">health centres should be positioned in Ireland as it is unacceptable to expect disabled people in rural areas specifically, to travel a significant distance to get to their nearest </w:t>
      </w:r>
      <w:r w:rsidR="00E161B6">
        <w:t>support</w:t>
      </w:r>
      <w:r w:rsidR="00B756F3">
        <w:t xml:space="preserve"> centre, while these same </w:t>
      </w:r>
      <w:r w:rsidR="00E161B6">
        <w:t>support</w:t>
      </w:r>
      <w:r w:rsidR="00B756F3">
        <w:t xml:space="preserve"> centres could be failing to provide adequate services/coverage to the people who need them by being out of reach. On the disability-federation website</w:t>
      </w:r>
      <w:r w:rsidR="00D549CC">
        <w:t xml:space="preserve"> </w:t>
      </w:r>
      <w:r w:rsidR="00B756F3">
        <w:t>it states the following in regards to disabilities</w:t>
      </w:r>
      <w:r w:rsidR="002A3C73">
        <w:t xml:space="preserve"> (DFI</w:t>
      </w:r>
      <w:r w:rsidR="007651CD">
        <w:t xml:space="preserve">, 2015, </w:t>
      </w:r>
      <w:r w:rsidR="00846766" w:rsidRPr="00846766">
        <w:t>www.DFI.ie)</w:t>
      </w:r>
      <w:r w:rsidR="00846766">
        <w:t xml:space="preserve">: </w:t>
      </w:r>
      <w:r w:rsidR="00F011C7">
        <w:t>P</w:t>
      </w:r>
      <w:r w:rsidR="00B756F3">
        <w:t>eople in Ireland that are living with a disability and parents who have special needs children are at a much higher risk of suffering depre</w:t>
      </w:r>
      <w:r w:rsidR="00AF723B">
        <w:t xml:space="preserve">ssion than those who do not.  It was </w:t>
      </w:r>
      <w:r w:rsidR="00B756F3">
        <w:t xml:space="preserve">realised after reading this that </w:t>
      </w:r>
      <w:r w:rsidR="00AF723B">
        <w:t>the very</w:t>
      </w:r>
      <w:r w:rsidR="00B756F3">
        <w:t xml:space="preserve"> idea of predicting new health centres would be a beneficial idea to those disabled people and the parents of special needs children as these health centres could provide very important care and or support to these people to help relieve the pressure that they live with daily by creating more health centres that are much better placed to provide the necessary coverage across the country that they need.</w:t>
      </w:r>
      <w:r w:rsidR="00B44EB6">
        <w:t xml:space="preserve"> </w:t>
      </w:r>
      <w:r w:rsidR="00AF723B">
        <w:t xml:space="preserve">Another interesting fact that was </w:t>
      </w:r>
      <w:r w:rsidR="00B756F3">
        <w:t xml:space="preserve">noticed through research was the attitudes towards people of a disability. On the national disability authority, it </w:t>
      </w:r>
      <w:r w:rsidR="00AF723B">
        <w:t>stated</w:t>
      </w:r>
      <w:r w:rsidR="00B756F3">
        <w:t xml:space="preserve"> that negative attitudes towards disabled people had become a significant barrier to the inclusion of the disabled into various aspects of society and therefor</w:t>
      </w:r>
      <w:r w:rsidR="00AF723B">
        <w:t>e</w:t>
      </w:r>
      <w:r w:rsidR="00B756F3">
        <w:t xml:space="preserve"> preventing people with a disability from reaching their full potential.</w:t>
      </w:r>
      <w:r w:rsidR="00B44EB6">
        <w:t xml:space="preserve"> </w:t>
      </w:r>
      <w:r w:rsidR="00B756F3">
        <w:t>The National Disability Authority has conducted a series of surveys at regular intervals on the public’s attitude towards people living with a disability (2001,2006,2011). The NDA’s surveys showed that attitude towards disabled people improved in the years 2001 and 2006, but the year 2011 showed a decrease in attitudes.</w:t>
      </w:r>
    </w:p>
    <w:p w14:paraId="22514E4F" w14:textId="77777777" w:rsidR="00B7010B" w:rsidRDefault="00B7010B">
      <w:pPr>
        <w:spacing w:after="0" w:line="240" w:lineRule="auto"/>
        <w:jc w:val="left"/>
      </w:pPr>
      <w:r>
        <w:br w:type="page"/>
      </w:r>
    </w:p>
    <w:p w14:paraId="08C99CE7" w14:textId="77777777" w:rsidR="00AD3A84" w:rsidRDefault="00AD3A84" w:rsidP="00B756F3">
      <w:pPr>
        <w:spacing w:after="0"/>
      </w:pPr>
    </w:p>
    <w:p w14:paraId="7EF287B3" w14:textId="394CD610" w:rsidR="005739D1" w:rsidRDefault="005739D1" w:rsidP="005739D1">
      <w:pPr>
        <w:pStyle w:val="Heading3"/>
      </w:pPr>
      <w:bookmarkStart w:id="17" w:name="_Toc469042684"/>
      <w:bookmarkStart w:id="18" w:name="_Toc469078215"/>
      <w:r>
        <w:t>Research</w:t>
      </w:r>
      <w:bookmarkEnd w:id="17"/>
      <w:bookmarkEnd w:id="18"/>
    </w:p>
    <w:p w14:paraId="77208349" w14:textId="1C5B18F2" w:rsidR="00647DDF" w:rsidRPr="00AE61FA" w:rsidRDefault="00FF5F50" w:rsidP="008C4E82">
      <w:pPr>
        <w:spacing w:after="0"/>
      </w:pPr>
      <w:r w:rsidRPr="00AE61FA">
        <w:t>The research conducted involved searching online to see if there is</w:t>
      </w:r>
      <w:r w:rsidR="00AE61FA" w:rsidRPr="00AE61FA">
        <w:t xml:space="preserve"> anything similar on the market. After searching online for an extended period, it became apparent that while there was similar analysis done on disabilities in Ireland by government run organisation such as the HSE, there was no machine learning implemented that would identify the locations of where new HSE support centres could be placed in the country.</w:t>
      </w:r>
      <w:r w:rsidR="00E15F96">
        <w:t xml:space="preserve"> After researching for several </w:t>
      </w:r>
      <w:r w:rsidR="006B0E0B">
        <w:t>more days,</w:t>
      </w:r>
      <w:r w:rsidR="00E15F96">
        <w:t xml:space="preserve"> it was clear that the machine learning aspect to this project had not being done before</w:t>
      </w:r>
      <w:r w:rsidR="006E5A7F">
        <w:t xml:space="preserve"> by other people or organisations </w:t>
      </w:r>
      <w:r w:rsidR="000C358A">
        <w:t xml:space="preserve">specifically </w:t>
      </w:r>
      <w:r w:rsidR="006E5A7F">
        <w:t>in relation to Ireland</w:t>
      </w:r>
      <w:r w:rsidR="00E15F96">
        <w:t>.</w:t>
      </w:r>
    </w:p>
    <w:p w14:paraId="5588C8E8" w14:textId="77777777" w:rsidR="00FA4B8E" w:rsidRDefault="00FA4B8E">
      <w:pPr>
        <w:spacing w:after="0" w:line="240" w:lineRule="auto"/>
        <w:jc w:val="left"/>
        <w:rPr>
          <w:rFonts w:cs="Arial"/>
          <w:b/>
          <w:bCs/>
          <w:i/>
          <w:iCs/>
          <w:sz w:val="28"/>
          <w:szCs w:val="28"/>
          <w:lang w:val="en-IE"/>
        </w:rPr>
      </w:pPr>
      <w:r>
        <w:rPr>
          <w:lang w:val="en-IE"/>
        </w:rPr>
        <w:br w:type="page"/>
      </w:r>
    </w:p>
    <w:p w14:paraId="684AF1A4" w14:textId="55D7DEBC" w:rsidR="00D3120E" w:rsidRPr="00261D20" w:rsidRDefault="008C4E82" w:rsidP="00261D20">
      <w:pPr>
        <w:pStyle w:val="Heading2"/>
        <w:rPr>
          <w:lang w:val="en-IE"/>
        </w:rPr>
      </w:pPr>
      <w:r w:rsidRPr="00261D20">
        <w:rPr>
          <w:lang w:val="en-IE"/>
        </w:rPr>
        <w:lastRenderedPageBreak/>
        <w:t xml:space="preserve"> </w:t>
      </w:r>
      <w:bookmarkStart w:id="19" w:name="_Toc468296109"/>
      <w:bookmarkStart w:id="20" w:name="_Toc469042685"/>
      <w:bookmarkStart w:id="21" w:name="_Toc469078216"/>
      <w:r w:rsidRPr="00261D20">
        <w:rPr>
          <w:lang w:val="en-IE"/>
        </w:rPr>
        <w:t>Aims</w:t>
      </w:r>
      <w:bookmarkEnd w:id="19"/>
      <w:bookmarkEnd w:id="20"/>
      <w:bookmarkEnd w:id="21"/>
    </w:p>
    <w:p w14:paraId="1FED9005" w14:textId="5223C7B1" w:rsidR="00A35D7A" w:rsidRDefault="000876A8" w:rsidP="00573181">
      <w:r>
        <w:t xml:space="preserve">The </w:t>
      </w:r>
      <w:r w:rsidR="001A55E8">
        <w:rPr>
          <w:b/>
        </w:rPr>
        <w:t>aim</w:t>
      </w:r>
      <w:r>
        <w:t xml:space="preserve"> of </w:t>
      </w:r>
      <w:r w:rsidR="00767FEA">
        <w:t>identifying the locations of new</w:t>
      </w:r>
      <w:r w:rsidR="00A75AC2">
        <w:t xml:space="preserve"> HSE support centres in Ireland </w:t>
      </w:r>
      <w:r>
        <w:t>is to acquire the necessary information needed to complete the project.</w:t>
      </w:r>
      <w:r w:rsidR="00F945C5">
        <w:t xml:space="preserve"> </w:t>
      </w:r>
      <w:r w:rsidR="003561E5">
        <w:t>Several</w:t>
      </w:r>
      <w:r w:rsidR="00F945C5">
        <w:t xml:space="preserve"> dataset</w:t>
      </w:r>
      <w:r w:rsidR="003561E5">
        <w:t>s</w:t>
      </w:r>
      <w:r w:rsidR="00F945C5">
        <w:t xml:space="preserve"> will contain key information such as the description of the support centre, its latitude and longitude. Further data will also be acquired for the prediction of equipment that the support centres should have. The </w:t>
      </w:r>
      <w:r w:rsidR="00FE6A9B">
        <w:t>analysis aspect</w:t>
      </w:r>
      <w:r w:rsidR="00F945C5">
        <w:t xml:space="preserve"> will also need data to display the findings, this data will be </w:t>
      </w:r>
      <w:r w:rsidR="00FE6A9B">
        <w:t>like</w:t>
      </w:r>
      <w:r w:rsidR="00F945C5">
        <w:t xml:space="preserve"> the following: how many people are living with a disability in Ireland, what type of disability do they have, what sex and age are they. The</w:t>
      </w:r>
      <w:r>
        <w:t xml:space="preserve"> information </w:t>
      </w:r>
      <w:r w:rsidR="00F945C5">
        <w:t>that will be used will come from the</w:t>
      </w:r>
      <w:r>
        <w:t xml:space="preserve"> datasets </w:t>
      </w:r>
      <w:r w:rsidR="00F945C5">
        <w:t xml:space="preserve">mentioned above </w:t>
      </w:r>
      <w:r>
        <w:t xml:space="preserve">that </w:t>
      </w:r>
      <w:r w:rsidR="00F945C5">
        <w:t>were</w:t>
      </w:r>
      <w:r>
        <w:t xml:space="preserve"> acquired from public resources such as the central statistics office. </w:t>
      </w:r>
    </w:p>
    <w:p w14:paraId="77BAC324" w14:textId="782CE0D4" w:rsidR="00A35D7A" w:rsidRDefault="00573181" w:rsidP="00573181">
      <w:r>
        <w:t xml:space="preserve">The </w:t>
      </w:r>
      <w:r w:rsidR="008C0117">
        <w:rPr>
          <w:b/>
        </w:rPr>
        <w:t>first</w:t>
      </w:r>
      <w:r w:rsidRPr="00A3028E">
        <w:rPr>
          <w:b/>
        </w:rPr>
        <w:t xml:space="preserve"> objective </w:t>
      </w:r>
      <w:r>
        <w:t>will take t</w:t>
      </w:r>
      <w:r w:rsidR="008B273D">
        <w:t xml:space="preserve">he above-mentioned information </w:t>
      </w:r>
      <w:r>
        <w:t xml:space="preserve">into account of where current health centres are located and predict where new centres should be built i.e. in areas where the nearest health centre is too far for disabled people to travel to, and then it will </w:t>
      </w:r>
      <w:r w:rsidR="004A796E">
        <w:t>be shown</w:t>
      </w:r>
      <w:r>
        <w:t xml:space="preserve"> </w:t>
      </w:r>
      <w:r w:rsidR="004A796E">
        <w:t>in</w:t>
      </w:r>
      <w:r>
        <w:t xml:space="preserve"> a </w:t>
      </w:r>
      <w:r w:rsidR="001D265C">
        <w:t>graphical representation</w:t>
      </w:r>
      <w:r>
        <w:t xml:space="preserve"> where the new centre should be placed in relation to this information. </w:t>
      </w:r>
    </w:p>
    <w:p w14:paraId="52DD262D" w14:textId="72DA4C9B" w:rsidR="00A35D7A" w:rsidRDefault="00DF388B" w:rsidP="00573181">
      <w:r>
        <w:t xml:space="preserve">The </w:t>
      </w:r>
      <w:r w:rsidRPr="00DF388B">
        <w:rPr>
          <w:b/>
        </w:rPr>
        <w:t>second objective</w:t>
      </w:r>
      <w:r>
        <w:t xml:space="preserve">, </w:t>
      </w:r>
      <w:r w:rsidR="007E3854">
        <w:t>which involves using predictive analysis to predict what necessary equipment is needed at each support centre location. This will</w:t>
      </w:r>
      <w:r w:rsidR="00EE2F29">
        <w:t xml:space="preserve"> ensure that the new centres </w:t>
      </w:r>
      <w:r w:rsidR="007E3854">
        <w:t>will have the equipment need</w:t>
      </w:r>
      <w:r w:rsidR="00EE2F29">
        <w:t>ed</w:t>
      </w:r>
      <w:r w:rsidR="007E3854">
        <w:t xml:space="preserve"> to provide all the services required in each area the support centre</w:t>
      </w:r>
      <w:r w:rsidR="00AF264C">
        <w:t xml:space="preserve"> covers.</w:t>
      </w:r>
    </w:p>
    <w:p w14:paraId="6AB31B5D" w14:textId="049D87B7" w:rsidR="00672A14" w:rsidRDefault="007551F9" w:rsidP="00573181">
      <w:r>
        <w:t>The</w:t>
      </w:r>
      <w:r w:rsidR="00672A14">
        <w:t xml:space="preserve"> information </w:t>
      </w:r>
      <w:r w:rsidR="00404B47">
        <w:t>that will be</w:t>
      </w:r>
      <w:r w:rsidR="00BB119B">
        <w:t xml:space="preserve"> shown </w:t>
      </w:r>
      <w:r w:rsidR="00672A14">
        <w:t xml:space="preserve">will be used to </w:t>
      </w:r>
      <w:r w:rsidR="001205FA">
        <w:t>represent the</w:t>
      </w:r>
      <w:r w:rsidR="00672A14">
        <w:t xml:space="preserve"> key analysis of the disabilities, for example: how many disabled people</w:t>
      </w:r>
      <w:r w:rsidR="00970390">
        <w:t xml:space="preserve"> require homecare in Ireland,</w:t>
      </w:r>
      <w:r w:rsidR="00672A14">
        <w:t xml:space="preserve"> how many people with disabilities are not </w:t>
      </w:r>
      <w:r w:rsidR="00970390">
        <w:t xml:space="preserve">working due to their disability, a </w:t>
      </w:r>
      <w:r w:rsidR="001F7E61">
        <w:t>graphical representation</w:t>
      </w:r>
      <w:r w:rsidR="00970390">
        <w:t xml:space="preserve"> shown the type of disabilities</w:t>
      </w:r>
      <w:r w:rsidR="006B4F45">
        <w:t xml:space="preserve"> </w:t>
      </w:r>
      <w:r w:rsidR="00621E13">
        <w:t>across Ireland</w:t>
      </w:r>
      <w:r w:rsidR="0098416B">
        <w:t xml:space="preserve"> and more.</w:t>
      </w:r>
    </w:p>
    <w:p w14:paraId="43033B8E" w14:textId="0CC1F793" w:rsidR="00FE4D97" w:rsidRDefault="00FE4D97">
      <w:pPr>
        <w:spacing w:after="0" w:line="240" w:lineRule="auto"/>
        <w:jc w:val="left"/>
      </w:pPr>
      <w:r>
        <w:br w:type="page"/>
      </w:r>
    </w:p>
    <w:p w14:paraId="08437C2D" w14:textId="77777777" w:rsidR="00573181" w:rsidRPr="00B2291E" w:rsidRDefault="00573181" w:rsidP="000876A8"/>
    <w:p w14:paraId="684AF1A6" w14:textId="0FBB1217" w:rsidR="00F077BB" w:rsidRDefault="00F077BB" w:rsidP="00290C65">
      <w:pPr>
        <w:pStyle w:val="Heading2"/>
        <w:rPr>
          <w:lang w:val="en-IE"/>
        </w:rPr>
      </w:pPr>
      <w:bookmarkStart w:id="22" w:name="_Toc468296110"/>
      <w:bookmarkStart w:id="23" w:name="_Toc469042686"/>
      <w:bookmarkStart w:id="24" w:name="_Toc469078217"/>
      <w:r w:rsidRPr="00290C65">
        <w:rPr>
          <w:lang w:val="en-IE"/>
        </w:rPr>
        <w:t>Technologies</w:t>
      </w:r>
      <w:bookmarkEnd w:id="22"/>
      <w:bookmarkEnd w:id="23"/>
      <w:bookmarkEnd w:id="24"/>
    </w:p>
    <w:p w14:paraId="61C74F2A" w14:textId="57330271" w:rsidR="00FE4D97" w:rsidRPr="00FE4D97" w:rsidRDefault="0015279E" w:rsidP="00FE4D97">
      <w:r>
        <w:t>The technologies that will be used are</w:t>
      </w:r>
      <w:r w:rsidR="00FE4D97" w:rsidRPr="000702C7">
        <w:t xml:space="preserve"> My</w:t>
      </w:r>
      <w:r w:rsidR="00FE4D97">
        <w:t>SQL, the R programming language</w:t>
      </w:r>
      <w:r>
        <w:t>, and java</w:t>
      </w:r>
      <w:r w:rsidR="00FE4D97" w:rsidRPr="000702C7">
        <w:t>. MySQL will be us</w:t>
      </w:r>
      <w:r w:rsidR="00FE4D97">
        <w:t>ed to store the datasets</w:t>
      </w:r>
      <w:r w:rsidR="00E5782C">
        <w:t xml:space="preserve"> containing all the variables needed to complete </w:t>
      </w:r>
      <w:r w:rsidR="008939F2">
        <w:t>the research that is being set out</w:t>
      </w:r>
      <w:r w:rsidR="004E1E1C">
        <w:t>. T</w:t>
      </w:r>
      <w:r w:rsidR="00FE4D97" w:rsidRPr="000702C7">
        <w:t xml:space="preserve">he R programming language will be used </w:t>
      </w:r>
      <w:r w:rsidR="00FE4D97">
        <w:t>to create scripts that will identify the health centre locations through machine learning. R will also produce the necessary analysis by pulling</w:t>
      </w:r>
      <w:r w:rsidR="00FE4D97" w:rsidRPr="000702C7">
        <w:t xml:space="preserve"> the data from the MySQL database and perform</w:t>
      </w:r>
      <w:r w:rsidR="00FE4D97">
        <w:t>ing data manipulation and data cleaning</w:t>
      </w:r>
      <w:r w:rsidR="00FE4D97" w:rsidRPr="000702C7">
        <w:t xml:space="preserve">, Finally, </w:t>
      </w:r>
      <w:r w:rsidR="00FE4D97">
        <w:t>data visualisation</w:t>
      </w:r>
      <w:r w:rsidR="00FE4D97" w:rsidRPr="000702C7">
        <w:t xml:space="preserve"> will be used to visualize </w:t>
      </w:r>
      <w:r w:rsidR="00FE4D97">
        <w:t xml:space="preserve">the </w:t>
      </w:r>
      <w:r w:rsidR="00FE4D97" w:rsidRPr="000702C7">
        <w:t>findings with charts</w:t>
      </w:r>
      <w:r w:rsidR="00FE4D97">
        <w:t xml:space="preserve"> through a web application</w:t>
      </w:r>
      <w:r w:rsidR="00FE4D97" w:rsidRPr="000702C7">
        <w:t xml:space="preserve">. </w:t>
      </w:r>
    </w:p>
    <w:p w14:paraId="684AF1A7" w14:textId="3A25A6D5" w:rsidR="00011932" w:rsidRDefault="0078610E" w:rsidP="00F077BB">
      <w:pPr>
        <w:rPr>
          <w:color w:val="0070C0"/>
          <w:lang w:val="en-IE"/>
        </w:rPr>
      </w:pPr>
      <w:r>
        <w:rPr>
          <w:color w:val="0070C0"/>
          <w:lang w:val="en-IE"/>
        </w:rPr>
        <w:t>RStudio:</w:t>
      </w:r>
    </w:p>
    <w:p w14:paraId="7839454F" w14:textId="018ABD10" w:rsidR="004D6C33" w:rsidRDefault="004D6C33" w:rsidP="00961BDB">
      <w:r w:rsidRPr="00961BDB">
        <w:t>RStudio</w:t>
      </w:r>
      <w:r w:rsidRPr="004D6C33">
        <w:t> is a free and open-source integrated development environment (IDE) for R, a programming language for statistical computing and graphics.</w:t>
      </w:r>
      <w:r w:rsidR="00A6544D">
        <w:t xml:space="preserve"> R</w:t>
      </w:r>
      <w:r w:rsidR="00085D89">
        <w:t>Studio also allows the use of packages, each package helps the user perform certain tasks. Some of the packages that will be used for this project are:</w:t>
      </w:r>
    </w:p>
    <w:p w14:paraId="4F27701B" w14:textId="77777777" w:rsidR="00961BDB" w:rsidRPr="00085D89" w:rsidRDefault="00961BDB" w:rsidP="00085D89">
      <w:pPr>
        <w:spacing w:after="0" w:line="240" w:lineRule="auto"/>
        <w:jc w:val="left"/>
      </w:pPr>
    </w:p>
    <w:p w14:paraId="4533F23D" w14:textId="77777777" w:rsidR="003E59B1" w:rsidRDefault="003E59B1" w:rsidP="003E59B1">
      <w:pPr>
        <w:pStyle w:val="ListParagraph"/>
        <w:numPr>
          <w:ilvl w:val="0"/>
          <w:numId w:val="8"/>
        </w:numPr>
        <w:spacing w:before="60"/>
      </w:pPr>
      <w:r w:rsidRPr="00A3028E">
        <w:rPr>
          <w:b/>
        </w:rPr>
        <w:t>RMySQL:</w:t>
      </w:r>
      <w:r>
        <w:t xml:space="preserve"> database interface and MySQL driver for R.</w:t>
      </w:r>
    </w:p>
    <w:p w14:paraId="74E0F93B" w14:textId="77777777" w:rsidR="003E59B1" w:rsidRDefault="003E59B1" w:rsidP="003E59B1">
      <w:pPr>
        <w:pStyle w:val="ListParagraph"/>
        <w:numPr>
          <w:ilvl w:val="0"/>
          <w:numId w:val="8"/>
        </w:numPr>
        <w:spacing w:before="60"/>
      </w:pPr>
      <w:r w:rsidRPr="00A3028E">
        <w:rPr>
          <w:b/>
        </w:rPr>
        <w:t>TidyR:</w:t>
      </w:r>
      <w:r>
        <w:t xml:space="preserve"> Used for data manipulation and cleaning.</w:t>
      </w:r>
    </w:p>
    <w:p w14:paraId="75C63BED" w14:textId="38AADF90" w:rsidR="003E59B1" w:rsidRDefault="003E59B1" w:rsidP="003E59B1">
      <w:pPr>
        <w:pStyle w:val="ListParagraph"/>
        <w:numPr>
          <w:ilvl w:val="0"/>
          <w:numId w:val="8"/>
        </w:numPr>
        <w:spacing w:before="60"/>
      </w:pPr>
      <w:r w:rsidRPr="00A3028E">
        <w:rPr>
          <w:b/>
        </w:rPr>
        <w:t>Stringr&amp;Magrittr:</w:t>
      </w:r>
      <w:r>
        <w:t xml:space="preserve"> Data cleaning</w:t>
      </w:r>
      <w:r w:rsidR="00AD4CBA">
        <w:t>.</w:t>
      </w:r>
    </w:p>
    <w:p w14:paraId="50F5D7BA" w14:textId="77777777" w:rsidR="003E59B1" w:rsidRDefault="003E59B1" w:rsidP="003E59B1">
      <w:pPr>
        <w:pStyle w:val="ListParagraph"/>
        <w:numPr>
          <w:ilvl w:val="0"/>
          <w:numId w:val="8"/>
        </w:numPr>
        <w:spacing w:before="60"/>
      </w:pPr>
      <w:r w:rsidRPr="00A3028E">
        <w:rPr>
          <w:b/>
        </w:rPr>
        <w:t>Dplyr:</w:t>
      </w:r>
      <w:r>
        <w:t xml:space="preserve"> Also, used for data manipulation, usually used in conjunction with TidyR.</w:t>
      </w:r>
    </w:p>
    <w:p w14:paraId="0261D251" w14:textId="77777777" w:rsidR="003E59B1" w:rsidRDefault="003E59B1" w:rsidP="003E59B1">
      <w:pPr>
        <w:pStyle w:val="ListParagraph"/>
        <w:numPr>
          <w:ilvl w:val="0"/>
          <w:numId w:val="8"/>
        </w:numPr>
        <w:spacing w:before="60"/>
      </w:pPr>
      <w:r w:rsidRPr="00A3028E">
        <w:rPr>
          <w:b/>
        </w:rPr>
        <w:t>GoogleVis:</w:t>
      </w:r>
      <w:r w:rsidRPr="00204280">
        <w:t xml:space="preserve"> Data Visualisation.</w:t>
      </w:r>
    </w:p>
    <w:p w14:paraId="7DCE156F" w14:textId="7DCD051F" w:rsidR="003E59B1" w:rsidRPr="0031429A" w:rsidRDefault="003E59B1" w:rsidP="0031429A">
      <w:pPr>
        <w:pStyle w:val="ListParagraph"/>
        <w:numPr>
          <w:ilvl w:val="0"/>
          <w:numId w:val="8"/>
        </w:numPr>
        <w:spacing w:before="0" w:after="0"/>
        <w:jc w:val="left"/>
        <w:rPr>
          <w:rFonts w:ascii="Times New Roman" w:hAnsi="Times New Roman"/>
          <w:lang w:val="en-US"/>
        </w:rPr>
      </w:pPr>
      <w:r w:rsidRPr="00A3028E">
        <w:rPr>
          <w:b/>
        </w:rPr>
        <w:t>Sqldf:</w:t>
      </w:r>
      <w:r>
        <w:rPr>
          <w:rFonts w:cs="Arial"/>
          <w:color w:val="222222"/>
          <w:lang w:val="en-US"/>
        </w:rPr>
        <w:t xml:space="preserve"> </w:t>
      </w:r>
      <w:r w:rsidR="0031429A">
        <w:t>Provides an easy way to perform SQL selects on R data frames.</w:t>
      </w:r>
    </w:p>
    <w:p w14:paraId="66194361" w14:textId="77777777" w:rsidR="003E59B1" w:rsidRPr="002F1447" w:rsidRDefault="003E59B1" w:rsidP="003E59B1">
      <w:pPr>
        <w:pStyle w:val="ListParagraph"/>
        <w:numPr>
          <w:ilvl w:val="0"/>
          <w:numId w:val="8"/>
        </w:numPr>
        <w:spacing w:before="0" w:after="0"/>
        <w:jc w:val="left"/>
        <w:rPr>
          <w:rFonts w:ascii="Times New Roman" w:hAnsi="Times New Roman"/>
          <w:lang w:val="en-US"/>
        </w:rPr>
      </w:pPr>
      <w:r w:rsidRPr="00A3028E">
        <w:rPr>
          <w:b/>
        </w:rPr>
        <w:t>ggplot2:</w:t>
      </w:r>
      <w:r>
        <w:rPr>
          <w:rFonts w:cs="Arial"/>
          <w:color w:val="222222"/>
          <w:shd w:val="clear" w:color="auto" w:fill="FFFFFF"/>
          <w:lang w:val="en-US"/>
        </w:rPr>
        <w:t xml:space="preserve"> Used for Visualizing data.</w:t>
      </w:r>
    </w:p>
    <w:p w14:paraId="2BAA7414" w14:textId="77777777" w:rsidR="003E59B1" w:rsidRDefault="003E59B1" w:rsidP="00F077BB">
      <w:pPr>
        <w:rPr>
          <w:color w:val="0070C0"/>
          <w:lang w:val="en-IE"/>
        </w:rPr>
      </w:pPr>
    </w:p>
    <w:p w14:paraId="517E1670" w14:textId="5A9DC524" w:rsidR="0078610E" w:rsidRDefault="0078610E" w:rsidP="00F077BB">
      <w:pPr>
        <w:rPr>
          <w:color w:val="0070C0"/>
          <w:lang w:val="en-IE"/>
        </w:rPr>
      </w:pPr>
      <w:r>
        <w:rPr>
          <w:color w:val="0070C0"/>
          <w:lang w:val="en-IE"/>
        </w:rPr>
        <w:t>MySQL:</w:t>
      </w:r>
    </w:p>
    <w:p w14:paraId="19D45974" w14:textId="5D193303" w:rsidR="00B318BF" w:rsidRPr="00BC2905" w:rsidRDefault="00B318BF" w:rsidP="00F077BB">
      <w:r>
        <w:t xml:space="preserve">MySQL </w:t>
      </w:r>
      <w:r w:rsidR="002F0CD4">
        <w:t xml:space="preserve">will be used </w:t>
      </w:r>
      <w:r>
        <w:t xml:space="preserve">for the storage of </w:t>
      </w:r>
      <w:r w:rsidR="002F0CD4">
        <w:t>all the</w:t>
      </w:r>
      <w:r>
        <w:t xml:space="preserve"> datasets. The reason for using MySQL is </w:t>
      </w:r>
      <w:r w:rsidR="001A65D0">
        <w:t>due to</w:t>
      </w:r>
      <w:r>
        <w:t xml:space="preserve"> </w:t>
      </w:r>
      <w:r w:rsidR="00AE791B">
        <w:t>the author</w:t>
      </w:r>
      <w:r w:rsidR="001A65D0">
        <w:t>’s</w:t>
      </w:r>
      <w:r w:rsidR="00AE791B">
        <w:t xml:space="preserve"> </w:t>
      </w:r>
      <w:r w:rsidR="001A65D0">
        <w:t>familiarity</w:t>
      </w:r>
      <w:r>
        <w:t xml:space="preserve"> with it</w:t>
      </w:r>
      <w:r w:rsidR="00AE791B">
        <w:t>.</w:t>
      </w:r>
      <w:r w:rsidR="00D71445">
        <w:t xml:space="preserve"> I</w:t>
      </w:r>
      <w:r>
        <w:t>t also has a relatively straight forward interaction with R and RStudio through R’s RMySQL package which will make interacting with my datasets friendlier.</w:t>
      </w:r>
    </w:p>
    <w:p w14:paraId="49A4EDC8" w14:textId="77777777" w:rsidR="00805965" w:rsidRDefault="00805965" w:rsidP="00F077BB">
      <w:pPr>
        <w:rPr>
          <w:color w:val="0070C0"/>
          <w:lang w:val="en-IE"/>
        </w:rPr>
      </w:pPr>
    </w:p>
    <w:p w14:paraId="4D0D3559" w14:textId="21CE39A2" w:rsidR="00B50CAF" w:rsidRDefault="008B435F" w:rsidP="00F077BB">
      <w:pPr>
        <w:rPr>
          <w:color w:val="0070C0"/>
          <w:lang w:val="en-IE"/>
        </w:rPr>
      </w:pPr>
      <w:r>
        <w:rPr>
          <w:color w:val="0070C0"/>
          <w:lang w:val="en-IE"/>
        </w:rPr>
        <w:lastRenderedPageBreak/>
        <w:t>NetBeans</w:t>
      </w:r>
      <w:r w:rsidR="007A52CD">
        <w:rPr>
          <w:color w:val="0070C0"/>
          <w:lang w:val="en-IE"/>
        </w:rPr>
        <w:t>:</w:t>
      </w:r>
    </w:p>
    <w:p w14:paraId="63CCCC05" w14:textId="48A97259" w:rsidR="00BC2905" w:rsidRPr="00CD719F" w:rsidRDefault="00435C1A" w:rsidP="00F077BB">
      <w:r w:rsidRPr="007A52CD">
        <w:t xml:space="preserve">NetBeans is an open source IDE used to develop desktop, mobile and web applications </w:t>
      </w:r>
      <w:r w:rsidR="006331E8" w:rsidRPr="007A52CD">
        <w:t>with multiple programming languages such as Java, C++, HTML5.</w:t>
      </w:r>
      <w:r w:rsidR="00674F30" w:rsidRPr="007A52CD">
        <w:t xml:space="preserve"> NetBeans will be used to create the web application portion of this </w:t>
      </w:r>
      <w:r w:rsidR="008B5C2D" w:rsidRPr="007A52CD">
        <w:t>project;</w:t>
      </w:r>
      <w:r w:rsidR="00674F30" w:rsidRPr="007A52CD">
        <w:t xml:space="preserve"> this web application will be created in Java and it will </w:t>
      </w:r>
      <w:r w:rsidR="008A2581" w:rsidRPr="007A52CD">
        <w:t>be a three</w:t>
      </w:r>
      <w:r w:rsidR="00674F30" w:rsidRPr="007A52CD">
        <w:t>-tier architecture</w:t>
      </w:r>
      <w:r w:rsidR="008A2581" w:rsidRPr="007A52CD">
        <w:t xml:space="preserve"> system.</w:t>
      </w:r>
      <w:r w:rsidR="00674F30" w:rsidRPr="007A52CD">
        <w:t xml:space="preserve">  </w:t>
      </w:r>
    </w:p>
    <w:p w14:paraId="684AF1A8" w14:textId="77777777" w:rsidR="00F077BB" w:rsidRPr="00F077BB" w:rsidRDefault="00F077BB" w:rsidP="00D23FCC">
      <w:pPr>
        <w:pStyle w:val="Heading2"/>
        <w:rPr>
          <w:lang w:val="en-IE"/>
        </w:rPr>
      </w:pPr>
      <w:bookmarkStart w:id="25" w:name="_Toc468296111"/>
      <w:bookmarkStart w:id="26" w:name="_Toc469042687"/>
      <w:bookmarkStart w:id="27" w:name="_Toc469078218"/>
      <w:r w:rsidRPr="00F077BB">
        <w:rPr>
          <w:lang w:val="en-IE"/>
        </w:rPr>
        <w:t>Structure</w:t>
      </w:r>
      <w:bookmarkEnd w:id="25"/>
      <w:bookmarkEnd w:id="26"/>
      <w:bookmarkEnd w:id="27"/>
    </w:p>
    <w:p w14:paraId="2E691CE3" w14:textId="7B9B0570" w:rsidR="00B92088" w:rsidRDefault="003F7870" w:rsidP="00F077BB">
      <w:r w:rsidRPr="00C932E2">
        <w:t>The structure is as follows:</w:t>
      </w:r>
    </w:p>
    <w:p w14:paraId="77B16250" w14:textId="75B5685E" w:rsidR="00902696" w:rsidRDefault="00902696" w:rsidP="00F077BB">
      <w:r w:rsidRPr="0055524B">
        <w:rPr>
          <w:b/>
        </w:rPr>
        <w:t>Chapter1</w:t>
      </w:r>
      <w:r>
        <w:t>:</w:t>
      </w:r>
      <w:r w:rsidR="002B0DA0">
        <w:t xml:space="preserve"> describes the introduction, background, research aims, technologies and </w:t>
      </w:r>
      <w:r w:rsidR="00925FB0">
        <w:t>structure.</w:t>
      </w:r>
    </w:p>
    <w:p w14:paraId="37FB7BD6" w14:textId="77777777" w:rsidR="0055524B" w:rsidRDefault="0055524B" w:rsidP="00F077BB"/>
    <w:p w14:paraId="5FD14C18" w14:textId="14770170" w:rsidR="00902696" w:rsidRDefault="00902696" w:rsidP="00F077BB">
      <w:r w:rsidRPr="0055524B">
        <w:rPr>
          <w:b/>
        </w:rPr>
        <w:t>Chapter 2:</w:t>
      </w:r>
      <w:r>
        <w:t xml:space="preserve"> </w:t>
      </w:r>
      <w:r w:rsidR="00D5791F">
        <w:t>D</w:t>
      </w:r>
      <w:r w:rsidR="00FB3D11">
        <w:t>escribes the s</w:t>
      </w:r>
      <w:r>
        <w:t>ystem</w:t>
      </w:r>
      <w:r w:rsidR="00FB3D11">
        <w:t>, which contains the pages related to the following: functional requirements, output requirements, data requirements, user requirements, use cases and all the non-functional requirements that apply.</w:t>
      </w:r>
    </w:p>
    <w:p w14:paraId="067CB01E" w14:textId="77777777" w:rsidR="0055524B" w:rsidRDefault="0055524B" w:rsidP="00F077BB"/>
    <w:p w14:paraId="55169A04" w14:textId="6F8A715F" w:rsidR="00902696" w:rsidRDefault="00902696" w:rsidP="00F077BB">
      <w:r w:rsidRPr="0055524B">
        <w:rPr>
          <w:b/>
        </w:rPr>
        <w:t>Chapter 3:</w:t>
      </w:r>
      <w:r>
        <w:t xml:space="preserve"> </w:t>
      </w:r>
      <w:r w:rsidR="00D5791F">
        <w:t>D</w:t>
      </w:r>
      <w:r w:rsidR="00FB3D11">
        <w:t>escribes the conclusion in relation to this research paper.</w:t>
      </w:r>
    </w:p>
    <w:p w14:paraId="7E9F5A9B" w14:textId="77777777" w:rsidR="0055524B" w:rsidRDefault="0055524B" w:rsidP="00F077BB"/>
    <w:p w14:paraId="562C957F" w14:textId="384B7FFE" w:rsidR="00902696" w:rsidRDefault="00902696" w:rsidP="00F077BB">
      <w:r w:rsidRPr="0055524B">
        <w:rPr>
          <w:b/>
        </w:rPr>
        <w:t>Chapter 4:</w:t>
      </w:r>
      <w:r>
        <w:t xml:space="preserve"> Further development or research</w:t>
      </w:r>
      <w:r w:rsidR="00B650C1">
        <w:t xml:space="preserve"> describes how the research and project could be expanded in the future, if required.</w:t>
      </w:r>
    </w:p>
    <w:p w14:paraId="4263F3A1" w14:textId="77777777" w:rsidR="0055524B" w:rsidRDefault="0055524B" w:rsidP="00F077BB"/>
    <w:p w14:paraId="22CF88D4" w14:textId="3E11E095" w:rsidR="00902696" w:rsidRDefault="00902696" w:rsidP="00F077BB">
      <w:r w:rsidRPr="0055524B">
        <w:rPr>
          <w:b/>
        </w:rPr>
        <w:t>Chapter 5:</w:t>
      </w:r>
      <w:r>
        <w:t xml:space="preserve"> References</w:t>
      </w:r>
      <w:r w:rsidR="005D753C">
        <w:t>- contains all the references used for this research paper.</w:t>
      </w:r>
    </w:p>
    <w:p w14:paraId="0F864321" w14:textId="77777777" w:rsidR="0055524B" w:rsidRDefault="0055524B" w:rsidP="00F077BB"/>
    <w:p w14:paraId="3D99B822" w14:textId="73E035C1" w:rsidR="00902696" w:rsidRDefault="00902696" w:rsidP="00F077BB">
      <w:r w:rsidRPr="0055524B">
        <w:rPr>
          <w:b/>
        </w:rPr>
        <w:t>Chapter 6:</w:t>
      </w:r>
      <w:r w:rsidR="00AB43E1">
        <w:t xml:space="preserve"> </w:t>
      </w:r>
      <w:r w:rsidR="00527D2B">
        <w:t>Appendix</w:t>
      </w:r>
      <w:r w:rsidR="005D753C">
        <w:t xml:space="preserve">, the appendix contains the old project proposal, project plan, the monthly </w:t>
      </w:r>
      <w:r w:rsidR="00D765ED">
        <w:t>journals</w:t>
      </w:r>
      <w:r w:rsidR="005D753C">
        <w:t>, and other material used.</w:t>
      </w:r>
    </w:p>
    <w:p w14:paraId="0C56B73F" w14:textId="39ECEE2B" w:rsidR="00340A62" w:rsidRDefault="00340A62" w:rsidP="00B2298E">
      <w:pPr>
        <w:pStyle w:val="Heading1"/>
        <w:spacing w:before="0" w:after="0"/>
        <w:rPr>
          <w:lang w:val="en-IE"/>
        </w:rPr>
      </w:pPr>
      <w:bookmarkStart w:id="28" w:name="_Toc469042688"/>
      <w:bookmarkStart w:id="29" w:name="_Toc469078219"/>
      <w:r w:rsidRPr="00340A62">
        <w:rPr>
          <w:lang w:val="en-IE"/>
        </w:rPr>
        <w:lastRenderedPageBreak/>
        <w:t>System</w:t>
      </w:r>
      <w:bookmarkEnd w:id="28"/>
      <w:bookmarkEnd w:id="29"/>
    </w:p>
    <w:p w14:paraId="4E9854E3" w14:textId="77777777" w:rsidR="00D519B4" w:rsidRPr="00D519B4" w:rsidRDefault="00D519B4" w:rsidP="0046333E">
      <w:pPr>
        <w:spacing w:after="0"/>
        <w:rPr>
          <w:lang w:val="en-IE"/>
        </w:rPr>
      </w:pPr>
    </w:p>
    <w:p w14:paraId="684AF1AB" w14:textId="6BFC1163" w:rsidR="00F077BB" w:rsidRDefault="00921761" w:rsidP="0046333E">
      <w:pPr>
        <w:pStyle w:val="Heading2"/>
        <w:spacing w:before="0" w:after="0"/>
        <w:rPr>
          <w:lang w:val="en-IE"/>
        </w:rPr>
      </w:pPr>
      <w:bookmarkStart w:id="30" w:name="_Toc468296113"/>
      <w:bookmarkStart w:id="31" w:name="_Toc469042689"/>
      <w:bookmarkStart w:id="32" w:name="_Toc469078220"/>
      <w:r>
        <w:rPr>
          <w:lang w:val="en-IE"/>
        </w:rPr>
        <w:t>Funct</w:t>
      </w:r>
      <w:r w:rsidR="00BE508D">
        <w:rPr>
          <w:lang w:val="en-IE"/>
        </w:rPr>
        <w:t xml:space="preserve">ional </w:t>
      </w:r>
      <w:r w:rsidR="00F077BB" w:rsidRPr="00F077BB">
        <w:rPr>
          <w:lang w:val="en-IE"/>
        </w:rPr>
        <w:t>Requirements</w:t>
      </w:r>
      <w:bookmarkEnd w:id="30"/>
      <w:bookmarkEnd w:id="31"/>
      <w:bookmarkEnd w:id="32"/>
    </w:p>
    <w:p w14:paraId="0F219707" w14:textId="12FE0F46" w:rsidR="00305BC5" w:rsidRPr="00305BC5" w:rsidRDefault="00305BC5" w:rsidP="00305BC5">
      <w:pPr>
        <w:rPr>
          <w:lang w:val="en-IE"/>
        </w:rPr>
      </w:pPr>
      <w:r>
        <w:rPr>
          <w:lang w:val="en-IE"/>
        </w:rPr>
        <w:t>This project should identify the locations of where new HSE support centres should be placed in Ireland to provide better support services to people with disabilities. When the new support centres are located, predictive analysis should show what equipment each support centre should have in order to provide the disabled with the equipment they need to help them. The web application should allow a user to search for a specific disability and see a heat map showing the amount of that disability across the country.</w:t>
      </w:r>
    </w:p>
    <w:p w14:paraId="39514E51" w14:textId="4BB97D5A" w:rsidR="001323DB" w:rsidRDefault="001323DB" w:rsidP="001323DB">
      <w:pPr>
        <w:pStyle w:val="Heading3"/>
        <w:tabs>
          <w:tab w:val="num" w:pos="1080"/>
        </w:tabs>
        <w:spacing w:line="240" w:lineRule="auto"/>
        <w:rPr>
          <w:lang w:eastAsia="en-IE"/>
        </w:rPr>
      </w:pPr>
      <w:bookmarkStart w:id="33" w:name="_Toc467247587"/>
      <w:bookmarkStart w:id="34" w:name="_Toc468296115"/>
      <w:bookmarkStart w:id="35" w:name="_Toc469042690"/>
      <w:bookmarkStart w:id="36" w:name="_Toc469078221"/>
      <w:r>
        <w:rPr>
          <w:lang w:eastAsia="en-IE"/>
        </w:rPr>
        <w:t>Output Requirements</w:t>
      </w:r>
      <w:bookmarkEnd w:id="33"/>
      <w:bookmarkEnd w:id="34"/>
      <w:bookmarkEnd w:id="35"/>
      <w:bookmarkEnd w:id="36"/>
      <w:r>
        <w:rPr>
          <w:lang w:eastAsia="en-IE"/>
        </w:rPr>
        <w:t xml:space="preserve"> </w:t>
      </w:r>
    </w:p>
    <w:p w14:paraId="22150BA1" w14:textId="77777777" w:rsidR="00566758" w:rsidRDefault="00566758" w:rsidP="00566758">
      <w:pPr>
        <w:pStyle w:val="Heading4"/>
        <w:keepLines w:val="0"/>
        <w:tabs>
          <w:tab w:val="num" w:pos="1224"/>
        </w:tabs>
        <w:spacing w:before="240" w:after="60" w:line="240" w:lineRule="auto"/>
        <w:ind w:left="1224"/>
        <w:rPr>
          <w:rFonts w:ascii="Times" w:hAnsi="Times" w:cs="Times"/>
          <w:lang w:eastAsia="en-IE"/>
        </w:rPr>
      </w:pPr>
      <w:r>
        <w:rPr>
          <w:lang w:eastAsia="en-IE"/>
        </w:rPr>
        <w:t xml:space="preserve">Machine Learning (Location Prediction) </w:t>
      </w:r>
    </w:p>
    <w:p w14:paraId="5C040A89" w14:textId="260ABBCA" w:rsidR="00566758" w:rsidRPr="00B2298E" w:rsidRDefault="00566758" w:rsidP="00B2298E">
      <w:pPr>
        <w:widowControl w:val="0"/>
        <w:autoSpaceDE w:val="0"/>
        <w:autoSpaceDN w:val="0"/>
        <w:adjustRightInd w:val="0"/>
        <w:spacing w:after="240"/>
        <w:rPr>
          <w:lang w:val="en-IE"/>
        </w:rPr>
      </w:pPr>
      <w:r w:rsidRPr="005C314B">
        <w:rPr>
          <w:lang w:val="en-IE"/>
        </w:rPr>
        <w:t>As part of this project,</w:t>
      </w:r>
      <w:r>
        <w:rPr>
          <w:lang w:val="en-IE"/>
        </w:rPr>
        <w:t xml:space="preserve"> new</w:t>
      </w:r>
      <w:r w:rsidRPr="005C314B">
        <w:rPr>
          <w:lang w:val="en-IE"/>
        </w:rPr>
        <w:t xml:space="preserve"> </w:t>
      </w:r>
      <w:r>
        <w:rPr>
          <w:lang w:val="en-IE"/>
        </w:rPr>
        <w:t xml:space="preserve">health centre locations will be predicted. By predicting </w:t>
      </w:r>
      <w:r w:rsidRPr="005C314B">
        <w:rPr>
          <w:lang w:val="en-IE"/>
        </w:rPr>
        <w:t xml:space="preserve">where these centres should be placed there is hope that they will increase the quality of service to those with disabilities around Ireland by making more of these health centres readily available and reducing the amount of travel the disabled have to do to access these health centre services. This location prediction will be displayed on the dashboard using Tableau and it will be displayed as a spatial map. </w:t>
      </w:r>
    </w:p>
    <w:p w14:paraId="432C74BF" w14:textId="77777777" w:rsidR="001323DB" w:rsidRDefault="001323DB" w:rsidP="001323DB">
      <w:pPr>
        <w:pStyle w:val="Heading4"/>
        <w:keepLines w:val="0"/>
        <w:tabs>
          <w:tab w:val="num" w:pos="1224"/>
        </w:tabs>
        <w:spacing w:before="240" w:after="60" w:line="240" w:lineRule="auto"/>
        <w:ind w:left="1224"/>
        <w:rPr>
          <w:lang w:eastAsia="en-IE"/>
        </w:rPr>
      </w:pPr>
      <w:r w:rsidRPr="00591FC5">
        <w:rPr>
          <w:lang w:eastAsia="en-IE"/>
        </w:rPr>
        <w:t>Prediction Analysis</w:t>
      </w:r>
      <w:r>
        <w:rPr>
          <w:lang w:eastAsia="en-IE"/>
        </w:rPr>
        <w:t xml:space="preserve"> </w:t>
      </w:r>
      <w:r w:rsidRPr="00591FC5">
        <w:rPr>
          <w:lang w:eastAsia="en-IE"/>
        </w:rPr>
        <w:t xml:space="preserve">(Equipment Prediction) </w:t>
      </w:r>
    </w:p>
    <w:p w14:paraId="60292512" w14:textId="04D302E9" w:rsidR="00B2298E" w:rsidRDefault="001323DB" w:rsidP="00516C6E">
      <w:pPr>
        <w:widowControl w:val="0"/>
        <w:autoSpaceDE w:val="0"/>
        <w:autoSpaceDN w:val="0"/>
        <w:adjustRightInd w:val="0"/>
        <w:spacing w:after="240"/>
        <w:rPr>
          <w:lang w:val="en-IE"/>
        </w:rPr>
      </w:pPr>
      <w:r w:rsidRPr="00C735EB">
        <w:rPr>
          <w:lang w:val="en-IE"/>
        </w:rPr>
        <w:t xml:space="preserve">The prediction analysis portion of this project will involve having to predict what type of equipment the health centres should have such as, wheelchairs etc., </w:t>
      </w:r>
      <w:r>
        <w:rPr>
          <w:lang w:val="en-IE"/>
        </w:rPr>
        <w:t>so that the proper disability service and equipment can be provided to the disabled people attending the health centres.</w:t>
      </w:r>
    </w:p>
    <w:p w14:paraId="4EACF729" w14:textId="77777777" w:rsidR="009E6EDA" w:rsidRPr="009E6EDA" w:rsidRDefault="009E6EDA" w:rsidP="009E6EDA">
      <w:pPr>
        <w:pStyle w:val="Heading4"/>
        <w:keepLines w:val="0"/>
        <w:numPr>
          <w:ilvl w:val="3"/>
          <w:numId w:val="49"/>
        </w:numPr>
        <w:tabs>
          <w:tab w:val="num" w:pos="1224"/>
        </w:tabs>
        <w:spacing w:before="240" w:after="60" w:line="240" w:lineRule="auto"/>
        <w:rPr>
          <w:rFonts w:ascii="Times" w:hAnsi="Times" w:cs="Times"/>
          <w:lang w:eastAsia="en-IE"/>
        </w:rPr>
      </w:pPr>
      <w:r>
        <w:rPr>
          <w:lang w:eastAsia="en-IE"/>
        </w:rPr>
        <w:t xml:space="preserve">Descriptive Analysis (Web Application) </w:t>
      </w:r>
    </w:p>
    <w:p w14:paraId="554B8EAA" w14:textId="7CCF47D6" w:rsidR="009E6EDA" w:rsidRDefault="009E6EDA" w:rsidP="00516C6E">
      <w:pPr>
        <w:widowControl w:val="0"/>
        <w:autoSpaceDE w:val="0"/>
        <w:autoSpaceDN w:val="0"/>
        <w:adjustRightInd w:val="0"/>
        <w:spacing w:after="240"/>
        <w:rPr>
          <w:lang w:val="en-IE"/>
        </w:rPr>
      </w:pPr>
      <w:r>
        <w:rPr>
          <w:lang w:val="en-IE"/>
        </w:rPr>
        <w:t>D</w:t>
      </w:r>
      <w:r w:rsidRPr="005C314B">
        <w:rPr>
          <w:lang w:val="en-IE"/>
        </w:rPr>
        <w:t>escriptive statistics, and the summarization of the data with visuals i.e. graphs: pie charts bar charts etc. Explore and analyze disabilities in Ireland using a number of variables such as: male/female, age groups, type of disability.</w:t>
      </w:r>
      <w:r>
        <w:rPr>
          <w:lang w:val="en-IE"/>
        </w:rPr>
        <w:t xml:space="preserve"> A web application will be used to output the analysis.</w:t>
      </w:r>
    </w:p>
    <w:p w14:paraId="20996FBB" w14:textId="77777777" w:rsidR="00B3745B" w:rsidRDefault="00B3745B" w:rsidP="00B3745B">
      <w:pPr>
        <w:pStyle w:val="Heading3"/>
        <w:rPr>
          <w:lang w:val="en-IE"/>
        </w:rPr>
      </w:pPr>
      <w:bookmarkStart w:id="37" w:name="_Toc469042691"/>
      <w:bookmarkStart w:id="38" w:name="_Toc469078222"/>
      <w:r w:rsidRPr="00F077BB">
        <w:rPr>
          <w:lang w:val="en-IE"/>
        </w:rPr>
        <w:lastRenderedPageBreak/>
        <w:t>User requirements</w:t>
      </w:r>
      <w:bookmarkEnd w:id="38"/>
    </w:p>
    <w:p w14:paraId="50E948C4" w14:textId="212C6F6E" w:rsidR="00B3745B" w:rsidRPr="00DF3F14" w:rsidRDefault="00B3745B" w:rsidP="00DF3F14">
      <w:r>
        <w:t>The User requirements for this project is that the user should be able to look at all data associated with identifying HSE support centre locations and what disability equipment they should have in stock, the information shown should be easy to understand, while the web application itself will need to be clean and well presented for the user to easily understand and use the application to find the information they are looking for.</w:t>
      </w:r>
    </w:p>
    <w:p w14:paraId="46726424" w14:textId="6EBC9BE4" w:rsidR="00764F36" w:rsidRPr="00961FE3" w:rsidRDefault="002D04A6" w:rsidP="00961FE3">
      <w:pPr>
        <w:pStyle w:val="Heading3"/>
        <w:rPr>
          <w:lang w:val="en-IE"/>
        </w:rPr>
      </w:pPr>
      <w:bookmarkStart w:id="39" w:name="_Toc469078223"/>
      <w:r>
        <w:rPr>
          <w:lang w:val="en-IE"/>
        </w:rPr>
        <w:t>Data r</w:t>
      </w:r>
      <w:r w:rsidR="00764F36" w:rsidRPr="00961FE3">
        <w:rPr>
          <w:lang w:val="en-IE"/>
        </w:rPr>
        <w:t>equirements</w:t>
      </w:r>
      <w:bookmarkEnd w:id="37"/>
      <w:bookmarkEnd w:id="39"/>
    </w:p>
    <w:p w14:paraId="6768614C" w14:textId="7BC83ACB" w:rsidR="000E3BAF" w:rsidRDefault="00764F36" w:rsidP="00764F36">
      <w:r w:rsidRPr="00B01673">
        <w:t>The following data requirements for this project are subject to change throughout the project.</w:t>
      </w:r>
      <w:r>
        <w:t xml:space="preserve"> For the web application, the data requirements are that the datasets acquired contain relevant information that will allow a decent depth of analysis to be performed, these would include: disability type, age-group, and sex. For the machine learning aspect to this project a dataset containing the latitude and longitude of the current health centres will be needed as well as further information to help with the prediction of new health centre such as: population. Lastly, for the predictive analysis, the data required will include the relevant types of equipment used by disabled people based on their disability type and needs.</w:t>
      </w:r>
      <w:r w:rsidRPr="00B01673">
        <w:t xml:space="preserve"> </w:t>
      </w:r>
      <w:r>
        <w:t>The following is an example of the variables needed in the datasets that will be used for the project:</w:t>
      </w:r>
    </w:p>
    <w:p w14:paraId="05BD3224" w14:textId="77777777" w:rsidR="00764F36" w:rsidRDefault="00764F36" w:rsidP="00764F36">
      <w:pPr>
        <w:spacing w:after="0"/>
      </w:pPr>
      <w:r>
        <w:rPr>
          <w:b/>
        </w:rPr>
        <w:t>Data</w:t>
      </w:r>
      <w:r>
        <w:t xml:space="preserve">: </w:t>
      </w:r>
    </w:p>
    <w:p w14:paraId="46394B9F" w14:textId="77777777" w:rsidR="00764F36" w:rsidRDefault="00764F36" w:rsidP="00764F36">
      <w:pPr>
        <w:spacing w:after="0"/>
        <w:ind w:left="720"/>
      </w:pPr>
      <w:r w:rsidRPr="008F02F1">
        <w:rPr>
          <w:b/>
        </w:rPr>
        <w:t>Sex</w:t>
      </w:r>
      <w:r>
        <w:t xml:space="preserve">: </w:t>
      </w:r>
      <w:r>
        <w:tab/>
      </w:r>
      <w:r>
        <w:tab/>
      </w:r>
      <w:r>
        <w:tab/>
        <w:t xml:space="preserve">   Male &amp; female, </w:t>
      </w:r>
    </w:p>
    <w:p w14:paraId="06C07D1F" w14:textId="77777777" w:rsidR="00764F36" w:rsidRDefault="00764F36" w:rsidP="00764F36">
      <w:pPr>
        <w:spacing w:after="0"/>
        <w:ind w:left="720"/>
      </w:pPr>
    </w:p>
    <w:p w14:paraId="1F16E39D" w14:textId="77777777" w:rsidR="00764F36" w:rsidRDefault="00764F36" w:rsidP="00764F36">
      <w:pPr>
        <w:spacing w:after="0"/>
        <w:ind w:left="720"/>
      </w:pPr>
      <w:r w:rsidRPr="008F02F1">
        <w:rPr>
          <w:b/>
        </w:rPr>
        <w:t>Age</w:t>
      </w:r>
      <w:r>
        <w:t xml:space="preserve"> </w:t>
      </w:r>
      <w:r w:rsidRPr="008F02F1">
        <w:rPr>
          <w:b/>
        </w:rPr>
        <w:t>Group</w:t>
      </w:r>
      <w:r>
        <w:t>:</w:t>
      </w:r>
      <w:r>
        <w:tab/>
      </w:r>
      <w:r>
        <w:tab/>
        <w:t xml:space="preserve">   0-14,15-44, 25-44, 45-64, 65+, </w:t>
      </w:r>
    </w:p>
    <w:p w14:paraId="218CCA35" w14:textId="77777777" w:rsidR="00764F36" w:rsidRDefault="00764F36" w:rsidP="00764F36">
      <w:pPr>
        <w:spacing w:after="0"/>
        <w:ind w:left="720"/>
      </w:pPr>
    </w:p>
    <w:p w14:paraId="4C26B123" w14:textId="77777777" w:rsidR="00764F36" w:rsidRDefault="00764F36" w:rsidP="00764F36">
      <w:pPr>
        <w:spacing w:after="0"/>
        <w:ind w:left="720"/>
      </w:pPr>
      <w:r w:rsidRPr="008F02F1">
        <w:rPr>
          <w:b/>
        </w:rPr>
        <w:t>Types of disability:</w:t>
      </w:r>
      <w:r>
        <w:t xml:space="preserve">   </w:t>
      </w:r>
    </w:p>
    <w:p w14:paraId="036660EA" w14:textId="77777777" w:rsidR="00764F36" w:rsidRDefault="00764F36" w:rsidP="00764F36">
      <w:pPr>
        <w:spacing w:after="0"/>
        <w:ind w:left="720"/>
      </w:pPr>
      <w:r w:rsidRPr="008F02F1">
        <w:t>Blindness or a serious vision impairment</w:t>
      </w:r>
      <w:r>
        <w:t xml:space="preserve">, </w:t>
      </w:r>
      <w:r w:rsidRPr="008F02F1">
        <w:t>Deafness or a serious hearing impairment</w:t>
      </w:r>
      <w:r>
        <w:t xml:space="preserve">, </w:t>
      </w:r>
      <w:r w:rsidRPr="008F02F1">
        <w:t xml:space="preserve">A condition that substantially limits one or more </w:t>
      </w:r>
      <w:r>
        <w:t xml:space="preserve">   </w:t>
      </w:r>
      <w:r w:rsidRPr="008F02F1">
        <w:t>basic physical activities</w:t>
      </w:r>
      <w:r>
        <w:t xml:space="preserve">, </w:t>
      </w:r>
      <w:r w:rsidRPr="008F02F1">
        <w:t>an intellectual disability</w:t>
      </w:r>
      <w:r>
        <w:t xml:space="preserve">, </w:t>
      </w:r>
      <w:r w:rsidRPr="008F02F1">
        <w:t>Difficulty in learning, remembering or concentrating</w:t>
      </w:r>
      <w:r>
        <w:t xml:space="preserve">, </w:t>
      </w:r>
      <w:r w:rsidRPr="008F02F1">
        <w:t>Psychological or emotional condition</w:t>
      </w:r>
      <w:r>
        <w:t xml:space="preserve">, </w:t>
      </w:r>
      <w:r w:rsidRPr="008F02F1">
        <w:lastRenderedPageBreak/>
        <w:t>Other disability, including chronic illness</w:t>
      </w:r>
      <w:r>
        <w:t xml:space="preserve">, </w:t>
      </w:r>
      <w:r w:rsidRPr="008F02F1">
        <w:t>Difficulty in dressing, bathing or getting around the home</w:t>
      </w:r>
      <w:r>
        <w:t xml:space="preserve">, </w:t>
      </w:r>
      <w:r w:rsidRPr="008F02F1">
        <w:t>Difficulty in participating in other activities</w:t>
      </w:r>
      <w:r>
        <w:t>.</w:t>
      </w:r>
    </w:p>
    <w:p w14:paraId="2BA57D31" w14:textId="77777777" w:rsidR="00764F36" w:rsidRDefault="00764F36" w:rsidP="00764F36">
      <w:pPr>
        <w:spacing w:after="0"/>
        <w:ind w:left="720"/>
      </w:pPr>
    </w:p>
    <w:p w14:paraId="09A09248" w14:textId="77777777" w:rsidR="00764F36" w:rsidRPr="007C6046" w:rsidRDefault="00764F36" w:rsidP="00764F36">
      <w:pPr>
        <w:spacing w:after="0"/>
        <w:rPr>
          <w:b/>
        </w:rPr>
      </w:pPr>
      <w:r w:rsidRPr="007C6046">
        <w:rPr>
          <w:b/>
        </w:rPr>
        <w:t xml:space="preserve">Machine Learning: </w:t>
      </w:r>
      <w:r w:rsidRPr="007C6046">
        <w:rPr>
          <w:b/>
        </w:rPr>
        <w:tab/>
      </w:r>
      <w:r w:rsidRPr="007C6046">
        <w:rPr>
          <w:b/>
        </w:rPr>
        <w:tab/>
      </w:r>
    </w:p>
    <w:p w14:paraId="70187A24" w14:textId="77777777" w:rsidR="00764F36" w:rsidRDefault="00764F36" w:rsidP="00764F36">
      <w:pPr>
        <w:spacing w:after="0"/>
        <w:ind w:firstLine="720"/>
      </w:pPr>
      <w:r w:rsidRPr="007C6046">
        <w:rPr>
          <w:b/>
        </w:rPr>
        <w:t>Locations</w:t>
      </w:r>
      <w:r>
        <w:t>:</w:t>
      </w:r>
      <w:r>
        <w:tab/>
      </w:r>
      <w:r>
        <w:tab/>
        <w:t>Latitude/Longitude</w:t>
      </w:r>
    </w:p>
    <w:p w14:paraId="7612BACD" w14:textId="77777777" w:rsidR="00764F36" w:rsidRDefault="00764F36" w:rsidP="00764F36">
      <w:pPr>
        <w:spacing w:after="0"/>
        <w:ind w:firstLine="720"/>
      </w:pPr>
      <w:r w:rsidRPr="007C6046">
        <w:rPr>
          <w:b/>
        </w:rPr>
        <w:t>Population</w:t>
      </w:r>
      <w:r>
        <w:t>:</w:t>
      </w:r>
      <w:r>
        <w:tab/>
      </w:r>
      <w:r>
        <w:tab/>
        <w:t>Amount by small areas</w:t>
      </w:r>
    </w:p>
    <w:p w14:paraId="23AAE8DF" w14:textId="77777777" w:rsidR="00EC180D" w:rsidRDefault="00EC180D" w:rsidP="00764F36">
      <w:pPr>
        <w:spacing w:after="0"/>
        <w:ind w:firstLine="720"/>
      </w:pPr>
    </w:p>
    <w:p w14:paraId="479530E6" w14:textId="77777777" w:rsidR="00764F36" w:rsidRDefault="00764F36" w:rsidP="00764F36">
      <w:pPr>
        <w:spacing w:after="0"/>
        <w:rPr>
          <w:b/>
        </w:rPr>
      </w:pPr>
      <w:r w:rsidRPr="00054590">
        <w:rPr>
          <w:b/>
        </w:rPr>
        <w:t>Predictive Analysis:</w:t>
      </w:r>
    </w:p>
    <w:p w14:paraId="244000FB" w14:textId="2BD42C38" w:rsidR="00764F36" w:rsidRPr="000B7CC0" w:rsidRDefault="00764F36" w:rsidP="000B7CC0">
      <w:pPr>
        <w:spacing w:after="0"/>
      </w:pPr>
      <w:r>
        <w:rPr>
          <w:b/>
        </w:rPr>
        <w:tab/>
      </w:r>
      <w:r>
        <w:rPr>
          <w:b/>
        </w:rPr>
        <w:tab/>
      </w:r>
      <w:r>
        <w:rPr>
          <w:b/>
        </w:rPr>
        <w:tab/>
      </w:r>
      <w:r>
        <w:rPr>
          <w:b/>
        </w:rPr>
        <w:tab/>
      </w:r>
      <w:r w:rsidRPr="00054590">
        <w:t>This dataset has still to be acquired</w:t>
      </w:r>
      <w:r>
        <w:t>.</w:t>
      </w:r>
    </w:p>
    <w:p w14:paraId="23267A8E" w14:textId="1F5B6633" w:rsidR="00AC78D2" w:rsidRPr="00CC18CB" w:rsidRDefault="00AC78D2" w:rsidP="00CC18CB">
      <w:pPr>
        <w:pStyle w:val="Heading3"/>
        <w:rPr>
          <w:lang w:val="en-IE"/>
        </w:rPr>
      </w:pPr>
      <w:bookmarkStart w:id="40" w:name="_Toc467247588"/>
      <w:bookmarkStart w:id="41" w:name="_Toc468296116"/>
      <w:bookmarkStart w:id="42" w:name="_Toc469042694"/>
      <w:bookmarkStart w:id="43" w:name="_Toc469078224"/>
      <w:r w:rsidRPr="005B0D4E">
        <w:t xml:space="preserve">Use Case </w:t>
      </w:r>
      <w:r>
        <w:t>Diagram- Overall System</w:t>
      </w:r>
      <w:bookmarkEnd w:id="40"/>
      <w:bookmarkEnd w:id="41"/>
      <w:bookmarkEnd w:id="42"/>
      <w:bookmarkEnd w:id="43"/>
    </w:p>
    <w:p w14:paraId="7EE4734F" w14:textId="714DED50" w:rsidR="00845046" w:rsidRDefault="00741727" w:rsidP="00845046">
      <w:pPr>
        <w:keepNext/>
      </w:pPr>
      <w:bookmarkStart w:id="44" w:name="_Toc467247590"/>
      <w:bookmarkStart w:id="45" w:name="_Toc468296118"/>
      <w:r>
        <w:rPr>
          <w:noProof/>
          <w:lang w:val="en-US"/>
        </w:rPr>
        <w:drawing>
          <wp:inline distT="0" distB="0" distL="0" distR="0" wp14:anchorId="55960D1F" wp14:editId="7D5628B6">
            <wp:extent cx="5489575" cy="4323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verAll System.png"/>
                    <pic:cNvPicPr/>
                  </pic:nvPicPr>
                  <pic:blipFill>
                    <a:blip r:embed="rId14">
                      <a:extLst>
                        <a:ext uri="{28A0092B-C50C-407E-A947-70E740481C1C}">
                          <a14:useLocalDpi xmlns:a14="http://schemas.microsoft.com/office/drawing/2010/main" val="0"/>
                        </a:ext>
                      </a:extLst>
                    </a:blip>
                    <a:stretch>
                      <a:fillRect/>
                    </a:stretch>
                  </pic:blipFill>
                  <pic:spPr>
                    <a:xfrm>
                      <a:off x="0" y="0"/>
                      <a:ext cx="5489575" cy="4323080"/>
                    </a:xfrm>
                    <a:prstGeom prst="rect">
                      <a:avLst/>
                    </a:prstGeom>
                  </pic:spPr>
                </pic:pic>
              </a:graphicData>
            </a:graphic>
          </wp:inline>
        </w:drawing>
      </w:r>
    </w:p>
    <w:p w14:paraId="310A902C" w14:textId="4C1CF0DE" w:rsidR="00556356" w:rsidRDefault="00845046" w:rsidP="00845046">
      <w:pPr>
        <w:pStyle w:val="Caption"/>
      </w:pPr>
      <w:r>
        <w:t xml:space="preserve">Figure </w:t>
      </w:r>
      <w:r>
        <w:fldChar w:fldCharType="begin"/>
      </w:r>
      <w:r>
        <w:instrText xml:space="preserve"> SEQ Figure \* ARABIC </w:instrText>
      </w:r>
      <w:r>
        <w:fldChar w:fldCharType="separate"/>
      </w:r>
      <w:r w:rsidR="000A6E76">
        <w:rPr>
          <w:noProof/>
        </w:rPr>
        <w:t>3</w:t>
      </w:r>
      <w:r>
        <w:fldChar w:fldCharType="end"/>
      </w:r>
      <w:r>
        <w:t xml:space="preserve"> Overall System</w:t>
      </w:r>
    </w:p>
    <w:p w14:paraId="4594FC37" w14:textId="77777777" w:rsidR="009C3203" w:rsidRDefault="009C3203">
      <w:pPr>
        <w:spacing w:after="0" w:line="240" w:lineRule="auto"/>
        <w:jc w:val="left"/>
        <w:rPr>
          <w:rFonts w:cs="Arial"/>
          <w:b/>
          <w:bCs/>
          <w:sz w:val="26"/>
          <w:szCs w:val="26"/>
        </w:rPr>
      </w:pPr>
      <w:r>
        <w:br w:type="page"/>
      </w:r>
    </w:p>
    <w:p w14:paraId="13E75553" w14:textId="2C20F66F" w:rsidR="003912B3" w:rsidRDefault="00D428B2" w:rsidP="003912B3">
      <w:pPr>
        <w:pStyle w:val="Heading3"/>
        <w:tabs>
          <w:tab w:val="num" w:pos="1656"/>
        </w:tabs>
        <w:spacing w:after="120" w:line="240" w:lineRule="auto"/>
        <w:jc w:val="left"/>
        <w:rPr>
          <w:lang w:val="en-IE"/>
        </w:rPr>
      </w:pPr>
      <w:bookmarkStart w:id="46" w:name="_Toc469042695"/>
      <w:bookmarkStart w:id="47" w:name="_Toc469078225"/>
      <w:r>
        <w:lastRenderedPageBreak/>
        <w:t>R</w:t>
      </w:r>
      <w:r w:rsidR="0089753D">
        <w:rPr>
          <w:lang w:val="en-IE"/>
        </w:rPr>
        <w:t>1</w:t>
      </w:r>
      <w:r w:rsidR="002B4A00">
        <w:rPr>
          <w:lang w:val="en-IE"/>
        </w:rPr>
        <w:t xml:space="preserve">: </w:t>
      </w:r>
      <w:r w:rsidR="003912B3">
        <w:rPr>
          <w:lang w:val="en-IE"/>
        </w:rPr>
        <w:t>Identify Health Centre locations</w:t>
      </w:r>
      <w:bookmarkEnd w:id="44"/>
      <w:bookmarkEnd w:id="45"/>
      <w:bookmarkEnd w:id="46"/>
      <w:bookmarkEnd w:id="47"/>
    </w:p>
    <w:p w14:paraId="2CC105FA" w14:textId="7D58506E" w:rsidR="003912B3" w:rsidRDefault="00486E98" w:rsidP="003912B3">
      <w:pPr>
        <w:pStyle w:val="Heading4"/>
        <w:keepLines w:val="0"/>
        <w:tabs>
          <w:tab w:val="num" w:pos="1800"/>
        </w:tabs>
        <w:spacing w:before="240" w:after="60" w:line="240" w:lineRule="auto"/>
        <w:ind w:left="1224"/>
      </w:pPr>
      <w:r>
        <w:t>Description</w:t>
      </w:r>
    </w:p>
    <w:p w14:paraId="06C85274" w14:textId="7E74DC75" w:rsidR="00486E98" w:rsidRPr="00486E98" w:rsidRDefault="00B80FB6" w:rsidP="00486E98">
      <w:r>
        <w:t xml:space="preserve">In this requirement, the locations of where HSE support centres should be placed in the future are decided </w:t>
      </w:r>
      <w:r w:rsidR="00D3528F">
        <w:t>using</w:t>
      </w:r>
      <w:r>
        <w:t xml:space="preserve"> machine learning. The &lt;executive&gt; will be able to see where throughout the country these new support centres are to be located, so they can make an informed decision of where to move </w:t>
      </w:r>
      <w:r w:rsidR="006940F7">
        <w:t xml:space="preserve">HSE </w:t>
      </w:r>
      <w:r>
        <w:t>resources</w:t>
      </w:r>
      <w:r w:rsidR="006940F7">
        <w:t xml:space="preserve"> and funds</w:t>
      </w:r>
      <w:r>
        <w:t xml:space="preserve"> in the country and build new support centres</w:t>
      </w:r>
      <w:r w:rsidR="006940F7">
        <w:t xml:space="preserve"> in those areas</w:t>
      </w:r>
      <w:r>
        <w:t xml:space="preserve"> to provide more adequate services to people with disabilities</w:t>
      </w:r>
    </w:p>
    <w:p w14:paraId="46B501C8" w14:textId="77777777" w:rsidR="003912B3" w:rsidRPr="006A7D8C" w:rsidRDefault="003912B3" w:rsidP="003912B3">
      <w:pPr>
        <w:pStyle w:val="Heading4"/>
        <w:keepLines w:val="0"/>
        <w:tabs>
          <w:tab w:val="num" w:pos="1800"/>
        </w:tabs>
        <w:spacing w:before="240" w:after="60" w:line="240" w:lineRule="auto"/>
        <w:ind w:left="1224"/>
      </w:pPr>
      <w:r w:rsidRPr="005B0D4E">
        <w:t xml:space="preserve">Use Case </w:t>
      </w:r>
    </w:p>
    <w:p w14:paraId="3CFD4F81" w14:textId="77777777" w:rsidR="00293C7C" w:rsidRDefault="003912B3" w:rsidP="00293C7C">
      <w:pPr>
        <w:spacing w:after="0"/>
        <w:ind w:left="576"/>
        <w:rPr>
          <w:b/>
        </w:rPr>
      </w:pPr>
      <w:r w:rsidRPr="00716485">
        <w:rPr>
          <w:b/>
        </w:rPr>
        <w:t>Scope</w:t>
      </w:r>
    </w:p>
    <w:p w14:paraId="3989CEC0" w14:textId="5CDFCDB2" w:rsidR="003912B3" w:rsidRDefault="003912B3" w:rsidP="00293C7C">
      <w:pPr>
        <w:spacing w:after="0"/>
        <w:ind w:left="576"/>
      </w:pPr>
      <w:r>
        <w:t xml:space="preserve">The scope of this use case is identifying the locations of </w:t>
      </w:r>
      <w:r w:rsidR="0098661F">
        <w:t>HSE support</w:t>
      </w:r>
      <w:r>
        <w:t xml:space="preserve"> centres in Ireland that provide services to the disabled</w:t>
      </w:r>
      <w:r w:rsidR="007203DE">
        <w:t>.</w:t>
      </w:r>
    </w:p>
    <w:p w14:paraId="22C09B1D" w14:textId="77777777" w:rsidR="00E91D3C" w:rsidRPr="00293C7C" w:rsidRDefault="00E91D3C" w:rsidP="00293C7C">
      <w:pPr>
        <w:spacing w:after="0"/>
        <w:ind w:left="576"/>
        <w:rPr>
          <w:b/>
        </w:rPr>
      </w:pPr>
    </w:p>
    <w:p w14:paraId="76CD663A" w14:textId="77777777" w:rsidR="003912B3" w:rsidRPr="00763B6D" w:rsidRDefault="003912B3" w:rsidP="003912B3">
      <w:pPr>
        <w:ind w:left="576"/>
        <w:rPr>
          <w:b/>
        </w:rPr>
      </w:pPr>
      <w:r w:rsidRPr="00763B6D">
        <w:rPr>
          <w:b/>
        </w:rPr>
        <w:t>Use Case Diagram</w:t>
      </w:r>
    </w:p>
    <w:p w14:paraId="407FE973" w14:textId="4C0164EF" w:rsidR="00441E86" w:rsidRDefault="00E91D3C" w:rsidP="00441E86">
      <w:pPr>
        <w:keepNext/>
        <w:ind w:left="576"/>
      </w:pPr>
      <w:r>
        <w:rPr>
          <w:noProof/>
          <w:lang w:val="en-US"/>
        </w:rPr>
        <w:drawing>
          <wp:inline distT="0" distB="0" distL="0" distR="0" wp14:anchorId="6C89F299" wp14:editId="1EC2659B">
            <wp:extent cx="5489575" cy="31846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chineLearning.png"/>
                    <pic:cNvPicPr/>
                  </pic:nvPicPr>
                  <pic:blipFill>
                    <a:blip r:embed="rId15">
                      <a:extLst>
                        <a:ext uri="{28A0092B-C50C-407E-A947-70E740481C1C}">
                          <a14:useLocalDpi xmlns:a14="http://schemas.microsoft.com/office/drawing/2010/main" val="0"/>
                        </a:ext>
                      </a:extLst>
                    </a:blip>
                    <a:stretch>
                      <a:fillRect/>
                    </a:stretch>
                  </pic:blipFill>
                  <pic:spPr>
                    <a:xfrm>
                      <a:off x="0" y="0"/>
                      <a:ext cx="5496958" cy="3188935"/>
                    </a:xfrm>
                    <a:prstGeom prst="rect">
                      <a:avLst/>
                    </a:prstGeom>
                  </pic:spPr>
                </pic:pic>
              </a:graphicData>
            </a:graphic>
          </wp:inline>
        </w:drawing>
      </w:r>
    </w:p>
    <w:p w14:paraId="71A845A5" w14:textId="33D82EEC" w:rsidR="00F5708E" w:rsidRPr="00737DE6" w:rsidRDefault="00441E86" w:rsidP="00441E86">
      <w:pPr>
        <w:pStyle w:val="Caption"/>
      </w:pPr>
      <w:r>
        <w:t xml:space="preserve">Figure </w:t>
      </w:r>
      <w:r>
        <w:fldChar w:fldCharType="begin"/>
      </w:r>
      <w:r>
        <w:instrText xml:space="preserve"> SEQ Figure \* ARABIC </w:instrText>
      </w:r>
      <w:r>
        <w:fldChar w:fldCharType="separate"/>
      </w:r>
      <w:r w:rsidR="000A6E76">
        <w:rPr>
          <w:noProof/>
        </w:rPr>
        <w:t>4</w:t>
      </w:r>
      <w:r>
        <w:fldChar w:fldCharType="end"/>
      </w:r>
      <w:r>
        <w:t xml:space="preserve"> Identify Health Centre Locations</w:t>
      </w:r>
    </w:p>
    <w:p w14:paraId="2E036CF3" w14:textId="77777777" w:rsidR="00775F76" w:rsidRDefault="00775F76" w:rsidP="003912B3">
      <w:pPr>
        <w:ind w:left="576"/>
        <w:rPr>
          <w:b/>
        </w:rPr>
      </w:pPr>
    </w:p>
    <w:p w14:paraId="69CD1266" w14:textId="77777777" w:rsidR="00917614" w:rsidRDefault="00917614" w:rsidP="003912B3">
      <w:pPr>
        <w:ind w:left="576"/>
        <w:rPr>
          <w:b/>
        </w:rPr>
      </w:pPr>
    </w:p>
    <w:p w14:paraId="7B47C6F7" w14:textId="77777777" w:rsidR="00917614" w:rsidRDefault="00917614" w:rsidP="003912B3">
      <w:pPr>
        <w:ind w:left="576"/>
        <w:rPr>
          <w:b/>
        </w:rPr>
      </w:pPr>
    </w:p>
    <w:p w14:paraId="2D3C8FEC" w14:textId="77777777" w:rsidR="003912B3" w:rsidRPr="00716485" w:rsidRDefault="003912B3" w:rsidP="003912B3">
      <w:pPr>
        <w:ind w:left="576"/>
        <w:rPr>
          <w:b/>
        </w:rPr>
      </w:pPr>
      <w:r w:rsidRPr="00716485">
        <w:rPr>
          <w:b/>
        </w:rPr>
        <w:t>Flow Description</w:t>
      </w:r>
    </w:p>
    <w:p w14:paraId="076A25DB" w14:textId="77777777" w:rsidR="003912B3" w:rsidRPr="00716485" w:rsidRDefault="003912B3" w:rsidP="003912B3">
      <w:pPr>
        <w:ind w:left="576"/>
        <w:rPr>
          <w:b/>
        </w:rPr>
      </w:pPr>
      <w:r w:rsidRPr="00716485">
        <w:rPr>
          <w:b/>
        </w:rPr>
        <w:t>Precondition</w:t>
      </w:r>
    </w:p>
    <w:p w14:paraId="0E3B033A" w14:textId="3A8519F4" w:rsidR="003912B3" w:rsidRDefault="003912B3" w:rsidP="003912B3">
      <w:pPr>
        <w:ind w:left="720"/>
      </w:pPr>
      <w:r>
        <w:t xml:space="preserve">None. </w:t>
      </w:r>
      <w:r w:rsidR="00253CDD">
        <w:t xml:space="preserve">This is the first </w:t>
      </w:r>
      <w:r w:rsidR="002075E9">
        <w:t>requirement;</w:t>
      </w:r>
      <w:r w:rsidR="00253CDD">
        <w:t xml:space="preserve"> </w:t>
      </w:r>
      <w:r w:rsidR="002075E9">
        <w:t>therefore,</w:t>
      </w:r>
      <w:r w:rsidR="00253CDD">
        <w:t xml:space="preserve"> it can begin straight away.</w:t>
      </w:r>
    </w:p>
    <w:p w14:paraId="475CC4D4" w14:textId="77777777" w:rsidR="002F36FC" w:rsidRPr="00716485" w:rsidRDefault="002F36FC" w:rsidP="002F36FC">
      <w:pPr>
        <w:ind w:left="576"/>
        <w:rPr>
          <w:b/>
        </w:rPr>
      </w:pPr>
      <w:r w:rsidRPr="00716485">
        <w:rPr>
          <w:b/>
        </w:rPr>
        <w:t>Activation</w:t>
      </w:r>
    </w:p>
    <w:p w14:paraId="581F2739" w14:textId="3B11655B" w:rsidR="002F36FC" w:rsidRPr="000A6E76" w:rsidRDefault="002F36FC" w:rsidP="000A6E76">
      <w:pPr>
        <w:ind w:left="576"/>
      </w:pPr>
      <w:r>
        <w:t>This use case starts when the &lt;</w:t>
      </w:r>
      <w:r w:rsidR="00B15E90">
        <w:t>executive&gt; generates a report that identifies the locations of the support centres.</w:t>
      </w:r>
      <w:r>
        <w:t xml:space="preserve"> </w:t>
      </w:r>
    </w:p>
    <w:p w14:paraId="3E30A5CD" w14:textId="77777777" w:rsidR="002F36FC" w:rsidRPr="00716485" w:rsidRDefault="002F36FC" w:rsidP="002F36FC">
      <w:pPr>
        <w:ind w:left="576"/>
        <w:rPr>
          <w:b/>
        </w:rPr>
      </w:pPr>
      <w:r w:rsidRPr="00716485">
        <w:rPr>
          <w:b/>
        </w:rPr>
        <w:t>Main flow</w:t>
      </w:r>
    </w:p>
    <w:p w14:paraId="6B55791E" w14:textId="79BC0FF0" w:rsidR="002F36FC" w:rsidRDefault="002F36FC" w:rsidP="002F36FC">
      <w:pPr>
        <w:pStyle w:val="ListParagraph"/>
        <w:numPr>
          <w:ilvl w:val="0"/>
          <w:numId w:val="14"/>
        </w:numPr>
      </w:pPr>
      <w:r>
        <w:t>The &lt;</w:t>
      </w:r>
      <w:r w:rsidR="00D24976">
        <w:t>executive</w:t>
      </w:r>
      <w:r>
        <w:t>&gt;</w:t>
      </w:r>
      <w:r w:rsidRPr="00643953">
        <w:t xml:space="preserve"> </w:t>
      </w:r>
      <w:r w:rsidR="00950531">
        <w:t>access the web application</w:t>
      </w:r>
      <w:r w:rsidR="00F4742A">
        <w:t>.</w:t>
      </w:r>
    </w:p>
    <w:p w14:paraId="47535895" w14:textId="77777777" w:rsidR="00B101C3" w:rsidRDefault="00B101C3" w:rsidP="00B101C3">
      <w:pPr>
        <w:pStyle w:val="ListParagraph"/>
        <w:ind w:left="1296"/>
      </w:pPr>
    </w:p>
    <w:p w14:paraId="5534F3EF" w14:textId="27AC977C" w:rsidR="00B101C3" w:rsidRDefault="00950531" w:rsidP="00B101C3">
      <w:pPr>
        <w:pStyle w:val="ListParagraph"/>
        <w:numPr>
          <w:ilvl w:val="0"/>
          <w:numId w:val="14"/>
        </w:numPr>
        <w:spacing w:before="0" w:after="0"/>
      </w:pPr>
      <w:r>
        <w:t xml:space="preserve">The </w:t>
      </w:r>
      <w:r w:rsidR="002F36FC">
        <w:t>&lt;</w:t>
      </w:r>
      <w:r w:rsidR="0081097F">
        <w:t>executive</w:t>
      </w:r>
      <w:r w:rsidR="002F36FC">
        <w:t xml:space="preserve">&gt; </w:t>
      </w:r>
      <w:r>
        <w:t>clicks on a button which shows the location of the new HSE support centres</w:t>
      </w:r>
      <w:r w:rsidR="002F36FC">
        <w:t>.</w:t>
      </w:r>
    </w:p>
    <w:p w14:paraId="233C3B6D" w14:textId="77777777" w:rsidR="00B101C3" w:rsidRPr="00EA08E2" w:rsidRDefault="00B101C3" w:rsidP="00B101C3">
      <w:pPr>
        <w:spacing w:after="0"/>
      </w:pPr>
    </w:p>
    <w:p w14:paraId="313275B5" w14:textId="6DAC2550" w:rsidR="002F36FC" w:rsidRDefault="002F36FC" w:rsidP="00B101C3">
      <w:pPr>
        <w:pStyle w:val="ListParagraph"/>
        <w:numPr>
          <w:ilvl w:val="0"/>
          <w:numId w:val="14"/>
        </w:numPr>
        <w:spacing w:before="0"/>
      </w:pPr>
      <w:r>
        <w:t>The &lt;</w:t>
      </w:r>
      <w:r w:rsidR="00B101C3">
        <w:t>executive</w:t>
      </w:r>
      <w:r>
        <w:t xml:space="preserve">&gt; </w:t>
      </w:r>
      <w:r w:rsidR="00B101C3">
        <w:t>analyses the findings</w:t>
      </w:r>
      <w:r w:rsidR="002F01CB">
        <w:t xml:space="preserve"> shown</w:t>
      </w:r>
      <w:r w:rsidR="00B101C3">
        <w:t>.</w:t>
      </w:r>
      <w:r>
        <w:t xml:space="preserve"> </w:t>
      </w:r>
    </w:p>
    <w:p w14:paraId="44AC54A9" w14:textId="77777777" w:rsidR="002F36FC" w:rsidRDefault="002F36FC" w:rsidP="002F36FC">
      <w:pPr>
        <w:pStyle w:val="A"/>
        <w:numPr>
          <w:ilvl w:val="0"/>
          <w:numId w:val="0"/>
        </w:numPr>
        <w:ind w:left="936"/>
      </w:pPr>
    </w:p>
    <w:p w14:paraId="2238B522" w14:textId="77777777" w:rsidR="002F36FC" w:rsidRPr="00716485" w:rsidRDefault="002F36FC" w:rsidP="002F36FC">
      <w:pPr>
        <w:ind w:left="576"/>
        <w:rPr>
          <w:b/>
        </w:rPr>
      </w:pPr>
      <w:r w:rsidRPr="00716485">
        <w:rPr>
          <w:b/>
        </w:rPr>
        <w:t>Exceptional flow</w:t>
      </w:r>
    </w:p>
    <w:p w14:paraId="748995BE" w14:textId="77777777" w:rsidR="002F36FC" w:rsidRDefault="002F36FC" w:rsidP="002F36FC">
      <w:pPr>
        <w:pStyle w:val="A"/>
        <w:numPr>
          <w:ilvl w:val="0"/>
          <w:numId w:val="0"/>
        </w:numPr>
        <w:ind w:left="933" w:hanging="357"/>
      </w:pPr>
      <w:r>
        <w:t>E1: &lt;</w:t>
      </w:r>
      <w:r w:rsidRPr="00F70C8A">
        <w:t xml:space="preserve"> </w:t>
      </w:r>
      <w:r>
        <w:t>Machine Learning Algorithm Error &gt;</w:t>
      </w:r>
    </w:p>
    <w:p w14:paraId="649C7318" w14:textId="77777777" w:rsidR="00086A68" w:rsidRDefault="00086A68" w:rsidP="002F36FC">
      <w:pPr>
        <w:pStyle w:val="A"/>
        <w:numPr>
          <w:ilvl w:val="0"/>
          <w:numId w:val="0"/>
        </w:numPr>
        <w:ind w:left="933" w:hanging="357"/>
      </w:pPr>
    </w:p>
    <w:p w14:paraId="5D42834C" w14:textId="77777777" w:rsidR="002F36FC" w:rsidRDefault="002F36FC" w:rsidP="002F36FC">
      <w:pPr>
        <w:numPr>
          <w:ilvl w:val="0"/>
          <w:numId w:val="15"/>
        </w:numPr>
        <w:spacing w:after="0" w:line="240" w:lineRule="auto"/>
        <w:jc w:val="left"/>
      </w:pPr>
      <w:r>
        <w:t>The system cannot identify health centre location using the algorithm.</w:t>
      </w:r>
    </w:p>
    <w:p w14:paraId="52676BB9" w14:textId="77777777" w:rsidR="00086A68" w:rsidRDefault="00086A68" w:rsidP="00086A68">
      <w:pPr>
        <w:spacing w:after="0" w:line="240" w:lineRule="auto"/>
        <w:ind w:left="1293"/>
        <w:jc w:val="left"/>
      </w:pPr>
    </w:p>
    <w:p w14:paraId="5BB3DC64" w14:textId="319DC39F" w:rsidR="002F36FC" w:rsidRDefault="002F36FC" w:rsidP="002F36FC">
      <w:pPr>
        <w:pStyle w:val="A"/>
        <w:numPr>
          <w:ilvl w:val="0"/>
          <w:numId w:val="15"/>
        </w:numPr>
      </w:pPr>
      <w:r>
        <w:t>The &lt;</w:t>
      </w:r>
      <w:r w:rsidR="00086A68">
        <w:t>executive</w:t>
      </w:r>
      <w:r>
        <w:t xml:space="preserve">&gt; </w:t>
      </w:r>
      <w:r w:rsidR="00086A68">
        <w:t>seeks support to</w:t>
      </w:r>
      <w:r>
        <w:t xml:space="preserve"> fix the error.</w:t>
      </w:r>
    </w:p>
    <w:p w14:paraId="0C667A1D" w14:textId="77777777" w:rsidR="00086A68" w:rsidRDefault="00086A68" w:rsidP="00086A68">
      <w:pPr>
        <w:pStyle w:val="A"/>
        <w:numPr>
          <w:ilvl w:val="0"/>
          <w:numId w:val="0"/>
        </w:numPr>
        <w:ind w:left="1293"/>
      </w:pPr>
    </w:p>
    <w:p w14:paraId="1E1AC3BE" w14:textId="77777777" w:rsidR="002F36FC" w:rsidRDefault="002F36FC" w:rsidP="002F36FC">
      <w:pPr>
        <w:pStyle w:val="A"/>
        <w:numPr>
          <w:ilvl w:val="0"/>
          <w:numId w:val="15"/>
        </w:numPr>
        <w:ind w:left="1296"/>
      </w:pPr>
      <w:r>
        <w:t>The use case continues at position 5 of the main flow</w:t>
      </w:r>
    </w:p>
    <w:p w14:paraId="03D41A95" w14:textId="77777777" w:rsidR="002F36FC" w:rsidRDefault="002F36FC" w:rsidP="002F36FC">
      <w:pPr>
        <w:ind w:left="576"/>
        <w:rPr>
          <w:b/>
        </w:rPr>
      </w:pPr>
    </w:p>
    <w:p w14:paraId="7B0C6F56" w14:textId="77777777" w:rsidR="002F36FC" w:rsidRPr="00716485" w:rsidRDefault="002F36FC" w:rsidP="002F36FC">
      <w:pPr>
        <w:ind w:left="576"/>
        <w:rPr>
          <w:b/>
        </w:rPr>
      </w:pPr>
      <w:r w:rsidRPr="00716485">
        <w:rPr>
          <w:b/>
        </w:rPr>
        <w:t>Termination</w:t>
      </w:r>
    </w:p>
    <w:p w14:paraId="665DCBA0" w14:textId="0EC908BA" w:rsidR="002F36FC" w:rsidRPr="00FC3092" w:rsidRDefault="002F36FC" w:rsidP="00FC3092">
      <w:pPr>
        <w:ind w:left="576"/>
      </w:pPr>
      <w:r>
        <w:t>This use case will be aborted if there is no data to be found, and if there is a problem with the database.</w:t>
      </w:r>
    </w:p>
    <w:p w14:paraId="3759A7B8" w14:textId="77777777" w:rsidR="002F36FC" w:rsidRPr="00716485" w:rsidRDefault="002F36FC" w:rsidP="002F36FC">
      <w:pPr>
        <w:ind w:left="576"/>
        <w:rPr>
          <w:b/>
        </w:rPr>
      </w:pPr>
      <w:r w:rsidRPr="00716485">
        <w:rPr>
          <w:b/>
        </w:rPr>
        <w:t>Post condition</w:t>
      </w:r>
    </w:p>
    <w:p w14:paraId="447F92BA" w14:textId="77777777" w:rsidR="00592EAD" w:rsidRDefault="002F36FC" w:rsidP="00592EAD">
      <w:pPr>
        <w:ind w:left="576"/>
      </w:pPr>
      <w:r>
        <w:t>The &lt;</w:t>
      </w:r>
      <w:r w:rsidR="00592EAD">
        <w:t>executive</w:t>
      </w:r>
      <w:r>
        <w:t xml:space="preserve">&gt; </w:t>
      </w:r>
      <w:r w:rsidR="00592EAD">
        <w:t>can use the information shown to move resources in the country to provide better services to the disabled</w:t>
      </w:r>
      <w:bookmarkStart w:id="48" w:name="_Toc467247591"/>
      <w:bookmarkStart w:id="49" w:name="_Toc468296119"/>
      <w:bookmarkStart w:id="50" w:name="_Toc469042696"/>
      <w:r w:rsidR="00592EAD">
        <w:t>.</w:t>
      </w:r>
    </w:p>
    <w:p w14:paraId="6B5F6D26" w14:textId="77777777" w:rsidR="00592EAD" w:rsidRDefault="00592EAD" w:rsidP="00592EAD">
      <w:pPr>
        <w:ind w:left="576"/>
      </w:pPr>
    </w:p>
    <w:p w14:paraId="46EB3162" w14:textId="77777777" w:rsidR="00592EAD" w:rsidRDefault="00592EAD" w:rsidP="00592EAD">
      <w:pPr>
        <w:ind w:left="576"/>
      </w:pPr>
    </w:p>
    <w:p w14:paraId="3172679A" w14:textId="6D2CD11E" w:rsidR="007910A8" w:rsidRPr="00DB7168" w:rsidRDefault="00D428B2" w:rsidP="00A93DB6">
      <w:pPr>
        <w:pStyle w:val="Heading3"/>
        <w:rPr>
          <w:color w:val="000000" w:themeColor="text1"/>
          <w:lang w:val="en-IE"/>
        </w:rPr>
      </w:pPr>
      <w:bookmarkStart w:id="51" w:name="_Toc469078226"/>
      <w:r w:rsidRPr="00592EAD">
        <w:rPr>
          <w:lang w:val="en-IE"/>
        </w:rPr>
        <w:t>R</w:t>
      </w:r>
      <w:r w:rsidR="00B904D5" w:rsidRPr="00592EAD">
        <w:rPr>
          <w:lang w:val="en-IE"/>
        </w:rPr>
        <w:t>2</w:t>
      </w:r>
      <w:r w:rsidR="00D74677" w:rsidRPr="00592EAD">
        <w:rPr>
          <w:lang w:val="en-IE"/>
        </w:rPr>
        <w:t xml:space="preserve">: </w:t>
      </w:r>
      <w:r w:rsidR="00151757" w:rsidRPr="00592EAD">
        <w:rPr>
          <w:lang w:val="en-IE"/>
        </w:rPr>
        <w:t>Identify</w:t>
      </w:r>
      <w:r w:rsidR="00B904D5" w:rsidRPr="00592EAD">
        <w:rPr>
          <w:lang w:val="en-IE"/>
        </w:rPr>
        <w:t xml:space="preserve"> locations of people with specific disabilities</w:t>
      </w:r>
      <w:bookmarkEnd w:id="48"/>
      <w:bookmarkEnd w:id="49"/>
      <w:bookmarkEnd w:id="50"/>
      <w:bookmarkEnd w:id="51"/>
    </w:p>
    <w:p w14:paraId="0CFD46E1" w14:textId="00722637" w:rsidR="007910A8" w:rsidRPr="007910A8" w:rsidRDefault="00657A07" w:rsidP="007910A8">
      <w:pPr>
        <w:pStyle w:val="Heading4"/>
        <w:keepLines w:val="0"/>
        <w:tabs>
          <w:tab w:val="num" w:pos="1800"/>
        </w:tabs>
        <w:spacing w:before="240" w:after="60" w:line="240" w:lineRule="auto"/>
        <w:ind w:left="1224"/>
      </w:pPr>
      <w:r>
        <w:t>Description &amp; Priority</w:t>
      </w:r>
    </w:p>
    <w:p w14:paraId="2C2AB9BB" w14:textId="41F234D3" w:rsidR="00FD650B" w:rsidRPr="00C94F33" w:rsidRDefault="00510928" w:rsidP="00657A07">
      <w:r>
        <w:t xml:space="preserve">This </w:t>
      </w:r>
      <w:r w:rsidR="00EF7AC5">
        <w:t>requirement</w:t>
      </w:r>
      <w:r>
        <w:t xml:space="preserve"> will involve users such as an executive in the HSE being able to access a web application to get a breakdown of disabilities in Ireland. The executive will be able to search for a specific type of disability and a graphical representation will be displayed to show the executive the key information associated with that disability</w:t>
      </w:r>
      <w:r w:rsidR="00B864EE">
        <w:t xml:space="preserve"> including the locations </w:t>
      </w:r>
      <w:r w:rsidR="00A165CA">
        <w:t>of the chosen disability</w:t>
      </w:r>
      <w:r>
        <w:t>.</w:t>
      </w:r>
    </w:p>
    <w:p w14:paraId="1690E351" w14:textId="27710B9D" w:rsidR="00574450" w:rsidRPr="00574450" w:rsidRDefault="00657A07" w:rsidP="00574450">
      <w:pPr>
        <w:pStyle w:val="Heading4"/>
        <w:keepLines w:val="0"/>
        <w:tabs>
          <w:tab w:val="num" w:pos="1800"/>
        </w:tabs>
        <w:spacing w:before="240" w:after="60" w:line="240" w:lineRule="auto"/>
        <w:ind w:left="1224"/>
      </w:pPr>
      <w:r w:rsidRPr="005B0D4E">
        <w:t xml:space="preserve">Use Case </w:t>
      </w:r>
    </w:p>
    <w:p w14:paraId="2B7EAFFE" w14:textId="77777777" w:rsidR="00657A07" w:rsidRPr="00716485" w:rsidRDefault="00657A07" w:rsidP="00657A07">
      <w:pPr>
        <w:ind w:left="576"/>
        <w:rPr>
          <w:b/>
        </w:rPr>
      </w:pPr>
      <w:r w:rsidRPr="00716485">
        <w:rPr>
          <w:b/>
        </w:rPr>
        <w:t>Scope</w:t>
      </w:r>
    </w:p>
    <w:p w14:paraId="358B10C3" w14:textId="1C178F28" w:rsidR="00557E9F" w:rsidRPr="00C94F33" w:rsidRDefault="00657A07" w:rsidP="00C94F33">
      <w:pPr>
        <w:ind w:left="576"/>
      </w:pPr>
      <w:r>
        <w:t xml:space="preserve">The scope of this use case is to </w:t>
      </w:r>
      <w:r w:rsidR="00C537D0">
        <w:t>identify the location of people with specific types of disabilities.</w:t>
      </w:r>
    </w:p>
    <w:p w14:paraId="131CDAB0" w14:textId="24102E89" w:rsidR="00657A07" w:rsidRDefault="00657A07" w:rsidP="002E60D7">
      <w:pPr>
        <w:spacing w:after="0" w:line="240" w:lineRule="auto"/>
        <w:ind w:firstLine="576"/>
        <w:jc w:val="left"/>
        <w:rPr>
          <w:b/>
        </w:rPr>
      </w:pPr>
      <w:r w:rsidRPr="00763B6D">
        <w:rPr>
          <w:b/>
        </w:rPr>
        <w:t>Use Case Diagram</w:t>
      </w:r>
    </w:p>
    <w:p w14:paraId="7353950B" w14:textId="77777777" w:rsidR="002952E9" w:rsidRPr="00657A07" w:rsidRDefault="002952E9" w:rsidP="002E60D7">
      <w:pPr>
        <w:spacing w:after="0" w:line="240" w:lineRule="auto"/>
        <w:ind w:firstLine="576"/>
        <w:jc w:val="left"/>
        <w:rPr>
          <w:b/>
        </w:rPr>
      </w:pPr>
    </w:p>
    <w:p w14:paraId="78484D5B" w14:textId="5CF58EEC" w:rsidR="007003A0" w:rsidRDefault="002952E9" w:rsidP="007003A0">
      <w:pPr>
        <w:keepNext/>
        <w:ind w:left="576"/>
      </w:pPr>
      <w:r>
        <w:rPr>
          <w:noProof/>
          <w:lang w:val="en-US"/>
        </w:rPr>
        <w:drawing>
          <wp:inline distT="0" distB="0" distL="0" distR="0" wp14:anchorId="5378C8DA" wp14:editId="3E76EC49">
            <wp:extent cx="5489575" cy="3061208"/>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ebApp.png"/>
                    <pic:cNvPicPr/>
                  </pic:nvPicPr>
                  <pic:blipFill>
                    <a:blip r:embed="rId16">
                      <a:extLst>
                        <a:ext uri="{28A0092B-C50C-407E-A947-70E740481C1C}">
                          <a14:useLocalDpi xmlns:a14="http://schemas.microsoft.com/office/drawing/2010/main" val="0"/>
                        </a:ext>
                      </a:extLst>
                    </a:blip>
                    <a:stretch>
                      <a:fillRect/>
                    </a:stretch>
                  </pic:blipFill>
                  <pic:spPr>
                    <a:xfrm>
                      <a:off x="0" y="0"/>
                      <a:ext cx="5513700" cy="3074661"/>
                    </a:xfrm>
                    <a:prstGeom prst="rect">
                      <a:avLst/>
                    </a:prstGeom>
                  </pic:spPr>
                </pic:pic>
              </a:graphicData>
            </a:graphic>
          </wp:inline>
        </w:drawing>
      </w:r>
    </w:p>
    <w:p w14:paraId="2CFC63EB" w14:textId="613F50DE" w:rsidR="002F4921" w:rsidRPr="000F4BC1" w:rsidRDefault="007003A0" w:rsidP="007003A0">
      <w:pPr>
        <w:pStyle w:val="Caption"/>
      </w:pPr>
      <w:r>
        <w:t xml:space="preserve">Figure </w:t>
      </w:r>
      <w:r>
        <w:fldChar w:fldCharType="begin"/>
      </w:r>
      <w:r>
        <w:instrText xml:space="preserve"> SEQ Figure \* ARABIC </w:instrText>
      </w:r>
      <w:r>
        <w:fldChar w:fldCharType="separate"/>
      </w:r>
      <w:r w:rsidR="000A6E76">
        <w:rPr>
          <w:noProof/>
        </w:rPr>
        <w:t>5</w:t>
      </w:r>
      <w:r>
        <w:fldChar w:fldCharType="end"/>
      </w:r>
      <w:r>
        <w:t xml:space="preserve"> Identify Locations </w:t>
      </w:r>
      <w:r w:rsidR="007C2E83">
        <w:t>of</w:t>
      </w:r>
      <w:r>
        <w:t xml:space="preserve"> People </w:t>
      </w:r>
      <w:r w:rsidR="007C2E83">
        <w:t>with</w:t>
      </w:r>
      <w:r>
        <w:t xml:space="preserve"> Specific Disability</w:t>
      </w:r>
    </w:p>
    <w:p w14:paraId="550E469D" w14:textId="77777777" w:rsidR="007C2E83" w:rsidRDefault="007C2E83" w:rsidP="00657A07">
      <w:pPr>
        <w:ind w:left="576"/>
        <w:rPr>
          <w:b/>
        </w:rPr>
      </w:pPr>
    </w:p>
    <w:p w14:paraId="1FB7D971" w14:textId="77777777" w:rsidR="007C2E83" w:rsidRDefault="007C2E83" w:rsidP="00657A07">
      <w:pPr>
        <w:ind w:left="576"/>
        <w:rPr>
          <w:b/>
        </w:rPr>
      </w:pPr>
    </w:p>
    <w:p w14:paraId="6B1D86CF" w14:textId="77777777" w:rsidR="007C2E83" w:rsidRDefault="007C2E83" w:rsidP="00657A07">
      <w:pPr>
        <w:ind w:left="576"/>
        <w:rPr>
          <w:b/>
        </w:rPr>
      </w:pPr>
    </w:p>
    <w:p w14:paraId="03480836" w14:textId="77777777" w:rsidR="00657A07" w:rsidRPr="00716485" w:rsidRDefault="00657A07" w:rsidP="00657A07">
      <w:pPr>
        <w:ind w:left="576"/>
        <w:rPr>
          <w:b/>
        </w:rPr>
      </w:pPr>
      <w:r w:rsidRPr="00716485">
        <w:rPr>
          <w:b/>
        </w:rPr>
        <w:t>Flow Description</w:t>
      </w:r>
    </w:p>
    <w:p w14:paraId="7D6FBCE8" w14:textId="77777777" w:rsidR="00657A07" w:rsidRPr="00716485" w:rsidRDefault="00657A07" w:rsidP="00657A07">
      <w:pPr>
        <w:ind w:left="576"/>
        <w:rPr>
          <w:b/>
        </w:rPr>
      </w:pPr>
      <w:r w:rsidRPr="00716485">
        <w:rPr>
          <w:b/>
        </w:rPr>
        <w:t>Precondition</w:t>
      </w:r>
    </w:p>
    <w:p w14:paraId="1BD60A20" w14:textId="52DBBD15" w:rsidR="002E60D7" w:rsidRDefault="00796971" w:rsidP="00A07FCF">
      <w:pPr>
        <w:ind w:left="720"/>
      </w:pPr>
      <w:r>
        <w:t>Adequate data</w:t>
      </w:r>
      <w:r w:rsidR="00657A07">
        <w:t xml:space="preserve"> will need to be </w:t>
      </w:r>
      <w:r w:rsidR="0031396C">
        <w:t>acquired</w:t>
      </w:r>
      <w:r w:rsidR="00657A07">
        <w:t xml:space="preserve"> before </w:t>
      </w:r>
      <w:r w:rsidR="00685E0C">
        <w:t xml:space="preserve">this requirement can be started and the web </w:t>
      </w:r>
      <w:r w:rsidR="00506E25">
        <w:t>application</w:t>
      </w:r>
      <w:r w:rsidR="00685E0C">
        <w:t xml:space="preserve"> should be completed.</w:t>
      </w:r>
      <w:r w:rsidR="00ED023D">
        <w:t xml:space="preserve"> </w:t>
      </w:r>
      <w:r w:rsidR="0030339B">
        <w:t>The</w:t>
      </w:r>
      <w:r w:rsidR="00ED023D">
        <w:t xml:space="preserve"> data must have the locations and type of disabilities</w:t>
      </w:r>
      <w:r w:rsidR="007A1F91">
        <w:t>.</w:t>
      </w:r>
      <w:r w:rsidR="00ED023D">
        <w:t xml:space="preserve"> </w:t>
      </w:r>
      <w:r w:rsidR="00657A07">
        <w:t xml:space="preserve"> </w:t>
      </w:r>
    </w:p>
    <w:p w14:paraId="04436E3F" w14:textId="77777777" w:rsidR="00361EE1" w:rsidRPr="00716485" w:rsidRDefault="00361EE1" w:rsidP="00361EE1">
      <w:pPr>
        <w:ind w:left="576"/>
        <w:rPr>
          <w:b/>
        </w:rPr>
      </w:pPr>
      <w:r w:rsidRPr="00716485">
        <w:rPr>
          <w:b/>
        </w:rPr>
        <w:t>Activation</w:t>
      </w:r>
    </w:p>
    <w:p w14:paraId="6BB9D514" w14:textId="205E963F" w:rsidR="00361EE1" w:rsidRPr="003438CF" w:rsidRDefault="00361EE1" w:rsidP="003438CF">
      <w:pPr>
        <w:ind w:left="576"/>
      </w:pPr>
      <w:r>
        <w:t>This use case starts when the &lt;</w:t>
      </w:r>
      <w:r w:rsidR="00395891">
        <w:t>user</w:t>
      </w:r>
      <w:r>
        <w:t xml:space="preserve">&gt; has </w:t>
      </w:r>
      <w:r w:rsidR="00395891">
        <w:t>opened the web application</w:t>
      </w:r>
      <w:r w:rsidR="00B139A0">
        <w:t>.</w:t>
      </w:r>
    </w:p>
    <w:p w14:paraId="53305D52" w14:textId="77777777" w:rsidR="00361EE1" w:rsidRPr="00716485" w:rsidRDefault="00361EE1" w:rsidP="00361EE1">
      <w:pPr>
        <w:ind w:left="576"/>
        <w:rPr>
          <w:b/>
        </w:rPr>
      </w:pPr>
      <w:r w:rsidRPr="00716485">
        <w:rPr>
          <w:b/>
        </w:rPr>
        <w:t>Main flow</w:t>
      </w:r>
    </w:p>
    <w:p w14:paraId="67B6A0C9" w14:textId="4CD8A932" w:rsidR="003438CF" w:rsidRDefault="00361EE1" w:rsidP="000D24EF">
      <w:pPr>
        <w:pStyle w:val="ListParagraph"/>
        <w:numPr>
          <w:ilvl w:val="0"/>
          <w:numId w:val="16"/>
        </w:numPr>
      </w:pPr>
      <w:r>
        <w:t>The &lt;</w:t>
      </w:r>
      <w:r w:rsidR="003438CF">
        <w:t>executive</w:t>
      </w:r>
      <w:r>
        <w:t>&gt;</w:t>
      </w:r>
      <w:r w:rsidRPr="00643953">
        <w:t xml:space="preserve"> </w:t>
      </w:r>
      <w:r w:rsidR="00682A07">
        <w:t>opens web application</w:t>
      </w:r>
      <w:r w:rsidRPr="00643953">
        <w:t>.</w:t>
      </w:r>
    </w:p>
    <w:p w14:paraId="2EB173FD" w14:textId="2A5F54F5" w:rsidR="003438CF" w:rsidRPr="00EA08E2" w:rsidRDefault="00361EE1" w:rsidP="003438CF">
      <w:pPr>
        <w:pStyle w:val="ListParagraph"/>
        <w:numPr>
          <w:ilvl w:val="0"/>
          <w:numId w:val="16"/>
        </w:numPr>
        <w:spacing w:after="0"/>
      </w:pPr>
      <w:r>
        <w:t>The &lt;</w:t>
      </w:r>
      <w:r w:rsidR="00855D56">
        <w:t>executive</w:t>
      </w:r>
      <w:r w:rsidR="000171A5">
        <w:t xml:space="preserve">&gt; </w:t>
      </w:r>
      <w:r w:rsidR="00682A07">
        <w:t>selects the disability they want to search.</w:t>
      </w:r>
    </w:p>
    <w:p w14:paraId="48261F52" w14:textId="598C29C0" w:rsidR="00361EE1" w:rsidRDefault="00361EE1" w:rsidP="00361EE1">
      <w:pPr>
        <w:pStyle w:val="ListParagraph"/>
        <w:numPr>
          <w:ilvl w:val="0"/>
          <w:numId w:val="16"/>
        </w:numPr>
      </w:pPr>
      <w:r>
        <w:t>The &lt;</w:t>
      </w:r>
      <w:r w:rsidR="00855D56">
        <w:t>executive</w:t>
      </w:r>
      <w:r>
        <w:t xml:space="preserve">&gt; </w:t>
      </w:r>
      <w:r w:rsidR="00682A07">
        <w:t xml:space="preserve">views </w:t>
      </w:r>
      <w:r w:rsidR="004205FB">
        <w:t>a</w:t>
      </w:r>
      <w:r w:rsidR="00682A07">
        <w:t xml:space="preserve"> heat map displaying the disability searched.</w:t>
      </w:r>
    </w:p>
    <w:p w14:paraId="3C4E62D0" w14:textId="77777777" w:rsidR="00361EE1" w:rsidRDefault="00361EE1" w:rsidP="00361EE1">
      <w:pPr>
        <w:pStyle w:val="A"/>
        <w:numPr>
          <w:ilvl w:val="0"/>
          <w:numId w:val="0"/>
        </w:numPr>
        <w:ind w:left="936"/>
      </w:pPr>
    </w:p>
    <w:p w14:paraId="2631A459" w14:textId="77777777" w:rsidR="00361EE1" w:rsidRPr="00716485" w:rsidRDefault="00361EE1" w:rsidP="00361EE1">
      <w:pPr>
        <w:ind w:left="576"/>
        <w:rPr>
          <w:b/>
        </w:rPr>
      </w:pPr>
      <w:r w:rsidRPr="00716485">
        <w:rPr>
          <w:b/>
        </w:rPr>
        <w:t>Exceptional flow</w:t>
      </w:r>
    </w:p>
    <w:p w14:paraId="597ABB8E" w14:textId="1CAB5F97" w:rsidR="00361EE1" w:rsidRDefault="00361EE1" w:rsidP="00361EE1">
      <w:pPr>
        <w:pStyle w:val="A"/>
        <w:numPr>
          <w:ilvl w:val="0"/>
          <w:numId w:val="0"/>
        </w:numPr>
        <w:ind w:left="933" w:hanging="357"/>
      </w:pPr>
      <w:r>
        <w:t>E1: &lt;</w:t>
      </w:r>
      <w:r w:rsidR="00E94C7B">
        <w:t>Disability not found</w:t>
      </w:r>
      <w:r>
        <w:t>&gt;</w:t>
      </w:r>
    </w:p>
    <w:p w14:paraId="6EE3828C" w14:textId="77777777" w:rsidR="003C7979" w:rsidRDefault="003C7979" w:rsidP="00361EE1">
      <w:pPr>
        <w:pStyle w:val="A"/>
        <w:numPr>
          <w:ilvl w:val="0"/>
          <w:numId w:val="0"/>
        </w:numPr>
        <w:ind w:left="933" w:hanging="357"/>
      </w:pPr>
    </w:p>
    <w:p w14:paraId="384CB7DB" w14:textId="53A8C490" w:rsidR="003C7979" w:rsidRDefault="00361EE1" w:rsidP="000D24EF">
      <w:pPr>
        <w:numPr>
          <w:ilvl w:val="0"/>
          <w:numId w:val="17"/>
        </w:numPr>
        <w:tabs>
          <w:tab w:val="clear" w:pos="720"/>
          <w:tab w:val="num" w:pos="1296"/>
        </w:tabs>
        <w:spacing w:after="0" w:line="240" w:lineRule="auto"/>
        <w:ind w:left="1296"/>
        <w:jc w:val="left"/>
      </w:pPr>
      <w:r>
        <w:t xml:space="preserve">The </w:t>
      </w:r>
      <w:r w:rsidR="00E94C7B">
        <w:t>&lt;</w:t>
      </w:r>
      <w:r w:rsidR="00947F93">
        <w:t>executive</w:t>
      </w:r>
      <w:r w:rsidR="00E94C7B">
        <w:t>&gt; searches for a specific disability, but cannot find it on the application.</w:t>
      </w:r>
      <w:r w:rsidR="003F0BE2">
        <w:t xml:space="preserve"> </w:t>
      </w:r>
    </w:p>
    <w:p w14:paraId="723621C0" w14:textId="6EA04DCE" w:rsidR="003C7979" w:rsidRDefault="00361EE1" w:rsidP="000D24EF">
      <w:pPr>
        <w:pStyle w:val="A"/>
        <w:numPr>
          <w:ilvl w:val="0"/>
          <w:numId w:val="17"/>
        </w:numPr>
        <w:tabs>
          <w:tab w:val="clear" w:pos="720"/>
          <w:tab w:val="num" w:pos="1296"/>
        </w:tabs>
        <w:ind w:left="1296"/>
      </w:pPr>
      <w:r>
        <w:t>The &lt;</w:t>
      </w:r>
      <w:r w:rsidR="00947F93">
        <w:t>executive</w:t>
      </w:r>
      <w:r>
        <w:t xml:space="preserve">&gt; </w:t>
      </w:r>
      <w:r w:rsidR="00D65C7E">
        <w:t>searches for a different disability.</w:t>
      </w:r>
    </w:p>
    <w:p w14:paraId="43D16924" w14:textId="4B8DF438" w:rsidR="00361EE1" w:rsidRDefault="00361EE1" w:rsidP="00361EE1">
      <w:pPr>
        <w:pStyle w:val="A"/>
        <w:numPr>
          <w:ilvl w:val="0"/>
          <w:numId w:val="17"/>
        </w:numPr>
        <w:tabs>
          <w:tab w:val="clear" w:pos="720"/>
          <w:tab w:val="num" w:pos="1296"/>
        </w:tabs>
        <w:ind w:left="1296"/>
      </w:pPr>
      <w:r>
        <w:t xml:space="preserve">The </w:t>
      </w:r>
      <w:r w:rsidR="00D65C7E">
        <w:t>use case continues at position 2</w:t>
      </w:r>
      <w:r>
        <w:t xml:space="preserve"> of the main flow</w:t>
      </w:r>
      <w:r w:rsidR="006B176B">
        <w:t>.</w:t>
      </w:r>
    </w:p>
    <w:p w14:paraId="53BB6B2F" w14:textId="77777777" w:rsidR="00361EE1" w:rsidRDefault="00361EE1" w:rsidP="00361EE1">
      <w:pPr>
        <w:ind w:left="576"/>
        <w:rPr>
          <w:b/>
        </w:rPr>
      </w:pPr>
    </w:p>
    <w:p w14:paraId="580BD37F" w14:textId="77777777" w:rsidR="00361EE1" w:rsidRPr="00716485" w:rsidRDefault="00361EE1" w:rsidP="00361EE1">
      <w:pPr>
        <w:ind w:left="576"/>
        <w:rPr>
          <w:b/>
        </w:rPr>
      </w:pPr>
      <w:r w:rsidRPr="00716485">
        <w:rPr>
          <w:b/>
        </w:rPr>
        <w:t>Termination</w:t>
      </w:r>
    </w:p>
    <w:p w14:paraId="7D812ADB" w14:textId="6623FE25" w:rsidR="00361EE1" w:rsidRPr="007B6B27" w:rsidRDefault="00361EE1" w:rsidP="002B0E34">
      <w:pPr>
        <w:ind w:left="576"/>
      </w:pPr>
      <w:r>
        <w:t>This use case will be aborted if the &lt;</w:t>
      </w:r>
      <w:r w:rsidR="008B6706">
        <w:t>executive</w:t>
      </w:r>
      <w:r>
        <w:t xml:space="preserve">&gt; </w:t>
      </w:r>
      <w:r w:rsidR="00447018">
        <w:t>cannot find the disability that they are searching for.</w:t>
      </w:r>
      <w:r w:rsidR="005558FB">
        <w:t xml:space="preserve"> Or if the </w:t>
      </w:r>
      <w:r w:rsidR="00447018">
        <w:t>application</w:t>
      </w:r>
      <w:r w:rsidR="005558FB">
        <w:t xml:space="preserve"> do</w:t>
      </w:r>
      <w:r w:rsidR="00447018">
        <w:t>es</w:t>
      </w:r>
      <w:r w:rsidR="005558FB">
        <w:t xml:space="preserve"> not provide the necessary results.</w:t>
      </w:r>
      <w:r>
        <w:t xml:space="preserve"> </w:t>
      </w:r>
    </w:p>
    <w:p w14:paraId="5F560958" w14:textId="77777777" w:rsidR="00361EE1" w:rsidRPr="00716485" w:rsidRDefault="00361EE1" w:rsidP="00361EE1">
      <w:pPr>
        <w:ind w:left="576"/>
        <w:rPr>
          <w:b/>
        </w:rPr>
      </w:pPr>
      <w:r w:rsidRPr="00716485">
        <w:rPr>
          <w:b/>
        </w:rPr>
        <w:t>Post condition</w:t>
      </w:r>
    </w:p>
    <w:p w14:paraId="44045941" w14:textId="0323E1CD" w:rsidR="00A45F5A" w:rsidRPr="00896F39" w:rsidRDefault="00361EE1" w:rsidP="00896F39">
      <w:pPr>
        <w:spacing w:after="0"/>
        <w:jc w:val="left"/>
      </w:pPr>
      <w:r>
        <w:tab/>
      </w:r>
      <w:r w:rsidR="00ED4C02">
        <w:t>The &lt;</w:t>
      </w:r>
      <w:r w:rsidR="008B6706">
        <w:t>executive</w:t>
      </w:r>
      <w:r w:rsidR="00ED4C02">
        <w:t xml:space="preserve">&gt; </w:t>
      </w:r>
      <w:r w:rsidR="00A45F5A">
        <w:t>closes</w:t>
      </w:r>
      <w:r w:rsidR="000160D7">
        <w:t xml:space="preserve"> the application</w:t>
      </w:r>
      <w:r w:rsidR="00DD34F2">
        <w:t>.</w:t>
      </w:r>
      <w:bookmarkStart w:id="52" w:name="_Toc467247592"/>
      <w:r w:rsidR="00A45F5A">
        <w:br w:type="page"/>
      </w:r>
    </w:p>
    <w:p w14:paraId="5B3144C1" w14:textId="4D43FB16" w:rsidR="002D5FFD" w:rsidRDefault="002D5FFD" w:rsidP="002D5FFD">
      <w:pPr>
        <w:pStyle w:val="Heading2"/>
        <w:tabs>
          <w:tab w:val="num" w:pos="936"/>
        </w:tabs>
        <w:spacing w:before="360" w:line="240" w:lineRule="auto"/>
        <w:ind w:left="578" w:hanging="578"/>
      </w:pPr>
      <w:bookmarkStart w:id="53" w:name="_Toc469042697"/>
      <w:bookmarkStart w:id="54" w:name="_Toc469078227"/>
      <w:r>
        <w:lastRenderedPageBreak/>
        <w:t>Non-Functional Requirements</w:t>
      </w:r>
      <w:bookmarkEnd w:id="52"/>
      <w:bookmarkEnd w:id="53"/>
      <w:bookmarkEnd w:id="54"/>
    </w:p>
    <w:p w14:paraId="0C278A71" w14:textId="77777777" w:rsidR="002D5FFD" w:rsidRDefault="002D5FFD" w:rsidP="002D5FFD">
      <w:pPr>
        <w:pStyle w:val="Heading3"/>
        <w:tabs>
          <w:tab w:val="num" w:pos="1080"/>
        </w:tabs>
        <w:spacing w:line="240" w:lineRule="auto"/>
      </w:pPr>
      <w:bookmarkStart w:id="55" w:name="_Toc467247593"/>
      <w:bookmarkStart w:id="56" w:name="_Toc469042698"/>
      <w:bookmarkStart w:id="57" w:name="_Toc469078228"/>
      <w:r>
        <w:t>Performance/Response time requirement</w:t>
      </w:r>
      <w:bookmarkEnd w:id="55"/>
      <w:bookmarkEnd w:id="56"/>
      <w:bookmarkEnd w:id="57"/>
    </w:p>
    <w:p w14:paraId="63F6BADC" w14:textId="4D80C7D5" w:rsidR="002D5FFD" w:rsidRPr="00B44EA3" w:rsidRDefault="002D5FFD" w:rsidP="002D5FFD">
      <w:r>
        <w:t xml:space="preserve">Even though performance and response time is an important aspect of many systems, it does not apply to </w:t>
      </w:r>
      <w:r w:rsidR="00A86594">
        <w:t>this</w:t>
      </w:r>
      <w:r>
        <w:t xml:space="preserve"> project as the volume of data being used as part of the data analysis does not need to be analysed at a fast speed or with any real urgency. Therefore, the speed of performance and response time is not an important aspect to this project.</w:t>
      </w:r>
    </w:p>
    <w:p w14:paraId="0B6B7167" w14:textId="77777777" w:rsidR="002D5FFD" w:rsidRDefault="002D5FFD" w:rsidP="002D5FFD">
      <w:pPr>
        <w:pStyle w:val="Heading3"/>
        <w:tabs>
          <w:tab w:val="num" w:pos="1080"/>
        </w:tabs>
        <w:spacing w:line="240" w:lineRule="auto"/>
      </w:pPr>
      <w:bookmarkStart w:id="58" w:name="_Toc467247594"/>
      <w:bookmarkStart w:id="59" w:name="_Toc469042699"/>
      <w:bookmarkStart w:id="60" w:name="_Toc469078229"/>
      <w:r>
        <w:t>Availability requirement</w:t>
      </w:r>
      <w:bookmarkEnd w:id="58"/>
      <w:bookmarkEnd w:id="59"/>
      <w:bookmarkEnd w:id="60"/>
    </w:p>
    <w:p w14:paraId="33EA29FA" w14:textId="77777777" w:rsidR="002D5FFD" w:rsidRPr="001A7850" w:rsidRDefault="002D5FFD" w:rsidP="002D5FFD">
      <w:r>
        <w:t>The data will remain available to the system throughout.</w:t>
      </w:r>
    </w:p>
    <w:p w14:paraId="39592015" w14:textId="77777777" w:rsidR="002D5FFD" w:rsidRDefault="002D5FFD" w:rsidP="002D5FFD">
      <w:pPr>
        <w:pStyle w:val="Heading3"/>
        <w:tabs>
          <w:tab w:val="num" w:pos="1080"/>
        </w:tabs>
        <w:spacing w:line="240" w:lineRule="auto"/>
      </w:pPr>
      <w:bookmarkStart w:id="61" w:name="_Toc467247595"/>
      <w:bookmarkStart w:id="62" w:name="_Toc469042700"/>
      <w:bookmarkStart w:id="63" w:name="_Toc469078230"/>
      <w:r>
        <w:t>Recover requirement</w:t>
      </w:r>
      <w:bookmarkEnd w:id="61"/>
      <w:bookmarkEnd w:id="62"/>
      <w:bookmarkEnd w:id="63"/>
    </w:p>
    <w:p w14:paraId="2B308B50" w14:textId="77777777" w:rsidR="002D5FFD" w:rsidRPr="0000619A" w:rsidRDefault="002D5FFD" w:rsidP="002D5FFD">
      <w:r>
        <w:t>In the event of a hardware or software failure the data and database being used for this system will need to be backed up on a regular basis. The data folders containing the datasets and database schema’s will be backed up on GitHub using version control. The data folder will also be copied and saved to multiple locations such as google drive and Dropbox for extra safety.</w:t>
      </w:r>
    </w:p>
    <w:p w14:paraId="005D530F" w14:textId="77777777" w:rsidR="002D5FFD" w:rsidRDefault="002D5FFD" w:rsidP="002D5FFD">
      <w:pPr>
        <w:pStyle w:val="Heading3"/>
        <w:tabs>
          <w:tab w:val="num" w:pos="1080"/>
        </w:tabs>
        <w:spacing w:line="240" w:lineRule="auto"/>
      </w:pPr>
      <w:bookmarkStart w:id="64" w:name="_Toc467247596"/>
      <w:bookmarkStart w:id="65" w:name="_Toc469042701"/>
      <w:bookmarkStart w:id="66" w:name="_Toc469078231"/>
      <w:r>
        <w:t>Robustness requirement</w:t>
      </w:r>
      <w:bookmarkEnd w:id="64"/>
      <w:bookmarkEnd w:id="65"/>
      <w:bookmarkEnd w:id="66"/>
    </w:p>
    <w:p w14:paraId="17481582" w14:textId="77777777" w:rsidR="002D5FFD" w:rsidRPr="00487797" w:rsidRDefault="002D5FFD" w:rsidP="002D5FFD">
      <w:r>
        <w:t>The robustness requirement does not apply to this system.</w:t>
      </w:r>
    </w:p>
    <w:p w14:paraId="436DD267" w14:textId="77777777" w:rsidR="002D5FFD" w:rsidRDefault="002D5FFD" w:rsidP="002D5FFD">
      <w:pPr>
        <w:pStyle w:val="Heading3"/>
        <w:tabs>
          <w:tab w:val="num" w:pos="1080"/>
        </w:tabs>
        <w:spacing w:line="240" w:lineRule="auto"/>
      </w:pPr>
      <w:bookmarkStart w:id="67" w:name="_Toc467247597"/>
      <w:bookmarkStart w:id="68" w:name="_Toc469042702"/>
      <w:bookmarkStart w:id="69" w:name="_Toc469078232"/>
      <w:r>
        <w:t>Security requirement</w:t>
      </w:r>
      <w:bookmarkEnd w:id="67"/>
      <w:bookmarkEnd w:id="68"/>
      <w:bookmarkEnd w:id="69"/>
    </w:p>
    <w:p w14:paraId="672D87C6" w14:textId="26BC4F7E" w:rsidR="002D5FFD" w:rsidRPr="00BE0D91" w:rsidRDefault="002D5FFD" w:rsidP="002D5FFD">
      <w:r>
        <w:t>The data has been acquired from several websites such as the Central Statistics Office which is a public site,</w:t>
      </w:r>
      <w:r w:rsidR="00E90570">
        <w:t xml:space="preserve"> the datasets that</w:t>
      </w:r>
      <w:r>
        <w:t xml:space="preserve"> have</w:t>
      </w:r>
      <w:r w:rsidR="00E90570">
        <w:t xml:space="preserve"> been</w:t>
      </w:r>
      <w:r>
        <w:t xml:space="preserve"> downloaded from the CSO site are all publically available and require no special permissions to use them. The system itself can only be accessed on </w:t>
      </w:r>
      <w:r w:rsidR="00E90570">
        <w:t>a</w:t>
      </w:r>
      <w:r>
        <w:t xml:space="preserve"> personal laptop including the MySQL database which is protected with a username and password. The database is also hosted using gearhost.com which is also being protected by a username and password.</w:t>
      </w:r>
    </w:p>
    <w:p w14:paraId="58BE987C" w14:textId="77777777" w:rsidR="002D5FFD" w:rsidRDefault="002D5FFD" w:rsidP="002D5FFD">
      <w:pPr>
        <w:pStyle w:val="Heading3"/>
        <w:tabs>
          <w:tab w:val="num" w:pos="1080"/>
        </w:tabs>
        <w:spacing w:line="240" w:lineRule="auto"/>
      </w:pPr>
      <w:bookmarkStart w:id="70" w:name="_Toc467247598"/>
      <w:bookmarkStart w:id="71" w:name="_Toc469042703"/>
      <w:bookmarkStart w:id="72" w:name="_Toc469078233"/>
      <w:r>
        <w:t>Reliability requirement</w:t>
      </w:r>
      <w:bookmarkEnd w:id="70"/>
      <w:bookmarkEnd w:id="71"/>
      <w:bookmarkEnd w:id="72"/>
    </w:p>
    <w:p w14:paraId="22ECB9EB" w14:textId="77777777" w:rsidR="002D5FFD" w:rsidRPr="00B13CFB" w:rsidRDefault="002D5FFD" w:rsidP="002D5FFD">
      <w:r>
        <w:t xml:space="preserve">The data that is being used for this system came from the Central Statistics Office which compiles this data on a yearly basis. Therefore, the system is dependent on the accuracy and availability of data produced by the CSO. </w:t>
      </w:r>
    </w:p>
    <w:p w14:paraId="6EA54349" w14:textId="77777777" w:rsidR="002D5FFD" w:rsidRDefault="002D5FFD" w:rsidP="002D5FFD">
      <w:pPr>
        <w:pStyle w:val="Heading3"/>
        <w:tabs>
          <w:tab w:val="num" w:pos="1080"/>
        </w:tabs>
        <w:spacing w:line="240" w:lineRule="auto"/>
      </w:pPr>
      <w:bookmarkStart w:id="73" w:name="_Toc467247599"/>
      <w:bookmarkStart w:id="74" w:name="_Toc469042704"/>
      <w:bookmarkStart w:id="75" w:name="_Toc469078234"/>
      <w:r>
        <w:lastRenderedPageBreak/>
        <w:t>Maintainability requirement</w:t>
      </w:r>
      <w:bookmarkEnd w:id="73"/>
      <w:bookmarkEnd w:id="74"/>
      <w:bookmarkEnd w:id="75"/>
    </w:p>
    <w:p w14:paraId="55133C55" w14:textId="21424AB9" w:rsidR="002D5FFD" w:rsidRPr="002E62E3" w:rsidRDefault="002D5FFD" w:rsidP="002D5FFD">
      <w:r>
        <w:t>This system does not necessarily need to be maintained once it is created. It may need to be updated with new data in the future, but for this project the data that will be used has already been acquired.</w:t>
      </w:r>
    </w:p>
    <w:p w14:paraId="5DFE699C" w14:textId="77777777" w:rsidR="002D5FFD" w:rsidRDefault="002D5FFD" w:rsidP="002D5FFD">
      <w:pPr>
        <w:pStyle w:val="Heading3"/>
        <w:tabs>
          <w:tab w:val="num" w:pos="1080"/>
        </w:tabs>
        <w:spacing w:line="240" w:lineRule="auto"/>
      </w:pPr>
      <w:bookmarkStart w:id="76" w:name="_Toc467247600"/>
      <w:bookmarkStart w:id="77" w:name="_Toc469042705"/>
      <w:bookmarkStart w:id="78" w:name="_Toc469078235"/>
      <w:r>
        <w:t>Extendibility requirement</w:t>
      </w:r>
      <w:bookmarkEnd w:id="76"/>
      <w:bookmarkEnd w:id="77"/>
      <w:bookmarkEnd w:id="78"/>
    </w:p>
    <w:p w14:paraId="0426729F" w14:textId="77777777" w:rsidR="002D5FFD" w:rsidRPr="00850645" w:rsidRDefault="002D5FFD" w:rsidP="002D5FFD">
      <w:r>
        <w:t>At the time of this requirement specification, there is no plan to further the study at this, but the methods and processes that are being used could be used again in the future.</w:t>
      </w:r>
    </w:p>
    <w:p w14:paraId="5207F548" w14:textId="77777777" w:rsidR="002D5FFD" w:rsidRDefault="002D5FFD" w:rsidP="002D5FFD">
      <w:pPr>
        <w:pStyle w:val="Heading3"/>
        <w:tabs>
          <w:tab w:val="num" w:pos="1080"/>
        </w:tabs>
        <w:spacing w:line="240" w:lineRule="auto"/>
      </w:pPr>
      <w:bookmarkStart w:id="79" w:name="_Toc467247601"/>
      <w:bookmarkStart w:id="80" w:name="_Toc469042706"/>
      <w:bookmarkStart w:id="81" w:name="_Toc469078236"/>
      <w:r>
        <w:t>Reusability requirement</w:t>
      </w:r>
      <w:bookmarkEnd w:id="79"/>
      <w:bookmarkEnd w:id="80"/>
      <w:bookmarkEnd w:id="81"/>
    </w:p>
    <w:p w14:paraId="1659BBDA" w14:textId="77777777" w:rsidR="002D5FFD" w:rsidRPr="00455E82" w:rsidRDefault="002D5FFD" w:rsidP="002D5FFD">
      <w:r>
        <w:t>This system currently has no requirement for reusability.</w:t>
      </w:r>
    </w:p>
    <w:p w14:paraId="0B8854DE" w14:textId="77777777" w:rsidR="002D5FFD" w:rsidRDefault="002D5FFD" w:rsidP="002B5662">
      <w:pPr>
        <w:pStyle w:val="Heading3"/>
        <w:tabs>
          <w:tab w:val="num" w:pos="1080"/>
        </w:tabs>
        <w:spacing w:after="120" w:line="240" w:lineRule="auto"/>
      </w:pPr>
      <w:bookmarkStart w:id="82" w:name="_Toc467247602"/>
      <w:bookmarkStart w:id="83" w:name="_Toc469042707"/>
      <w:bookmarkStart w:id="84" w:name="_Toc469078237"/>
      <w:r>
        <w:t>Resource utilization requirement</w:t>
      </w:r>
      <w:bookmarkEnd w:id="82"/>
      <w:bookmarkEnd w:id="83"/>
      <w:bookmarkEnd w:id="84"/>
    </w:p>
    <w:p w14:paraId="54C17A36" w14:textId="7D5CE086" w:rsidR="00E26F04" w:rsidRPr="006564A3" w:rsidRDefault="002D5FFD" w:rsidP="006564A3">
      <w:pPr>
        <w:spacing w:after="0"/>
      </w:pPr>
      <w:r>
        <w:t>There is a need for a laptop, and cloud storage for backups. Some of the software that will be used for this system still needs to be installed, they are: RStudio, Tableau, MySQL Workbench, Gearhost, Google Drive and Dropbox.</w:t>
      </w:r>
      <w:bookmarkStart w:id="85" w:name="_Toc468296124"/>
    </w:p>
    <w:p w14:paraId="684AF1B2" w14:textId="77777777" w:rsidR="00F077BB" w:rsidRDefault="00F077BB" w:rsidP="00D23FCC">
      <w:pPr>
        <w:pStyle w:val="Heading2"/>
        <w:rPr>
          <w:lang w:val="en-IE"/>
        </w:rPr>
      </w:pPr>
      <w:bookmarkStart w:id="86" w:name="_Toc469042708"/>
      <w:bookmarkStart w:id="87" w:name="_Toc469078238"/>
      <w:r w:rsidRPr="00F077BB">
        <w:rPr>
          <w:lang w:val="en-IE"/>
        </w:rPr>
        <w:t>Design and Architecture</w:t>
      </w:r>
      <w:bookmarkEnd w:id="85"/>
      <w:bookmarkEnd w:id="86"/>
      <w:bookmarkEnd w:id="87"/>
    </w:p>
    <w:p w14:paraId="2326742A" w14:textId="7EC6871A" w:rsidR="00501AAC" w:rsidRDefault="006E375C" w:rsidP="00501AAC">
      <w:pPr>
        <w:rPr>
          <w:lang w:val="en-IE"/>
        </w:rPr>
      </w:pPr>
      <w:r>
        <w:rPr>
          <w:noProof/>
          <w:lang w:val="en-US"/>
        </w:rPr>
        <w:drawing>
          <wp:inline distT="0" distB="0" distL="0" distR="0" wp14:anchorId="2139ED34" wp14:editId="4A23CD07">
            <wp:extent cx="5489575" cy="33538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ystems 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500404" cy="3360432"/>
                    </a:xfrm>
                    <a:prstGeom prst="rect">
                      <a:avLst/>
                    </a:prstGeom>
                  </pic:spPr>
                </pic:pic>
              </a:graphicData>
            </a:graphic>
          </wp:inline>
        </w:drawing>
      </w:r>
    </w:p>
    <w:p w14:paraId="67CE785B" w14:textId="48D783D8" w:rsidR="006E375C" w:rsidRPr="008930E4" w:rsidRDefault="006474B5" w:rsidP="008930E4">
      <w:pPr>
        <w:pStyle w:val="Caption"/>
        <w:jc w:val="left"/>
      </w:pPr>
      <w:r>
        <w:t xml:space="preserve">        Figure </w:t>
      </w:r>
      <w:r>
        <w:fldChar w:fldCharType="begin"/>
      </w:r>
      <w:r>
        <w:instrText xml:space="preserve"> SEQ Figure \* ARABIC </w:instrText>
      </w:r>
      <w:r>
        <w:fldChar w:fldCharType="separate"/>
      </w:r>
      <w:r>
        <w:rPr>
          <w:noProof/>
        </w:rPr>
        <w:t>6</w:t>
      </w:r>
      <w:r>
        <w:fldChar w:fldCharType="end"/>
      </w:r>
      <w:r>
        <w:t xml:space="preserve"> System Architecture</w:t>
      </w:r>
    </w:p>
    <w:p w14:paraId="045C8214" w14:textId="0A0BC2D4" w:rsidR="00416CC4" w:rsidRDefault="00416CC4" w:rsidP="00416CC4">
      <w:pPr>
        <w:widowControl w:val="0"/>
        <w:autoSpaceDE w:val="0"/>
        <w:autoSpaceDN w:val="0"/>
        <w:adjustRightInd w:val="0"/>
        <w:spacing w:after="240"/>
      </w:pPr>
      <w:bookmarkStart w:id="88" w:name="_Toc468296125"/>
      <w:r w:rsidRPr="00271F7E">
        <w:lastRenderedPageBreak/>
        <w:t>This section describes the system architecture and shows the components that make up the project and show how they interact with each other and how the extraction of the data works. The components that make up this project include an input source which is the datasets</w:t>
      </w:r>
      <w:r w:rsidR="00576449">
        <w:t xml:space="preserve"> mentioned previously,</w:t>
      </w:r>
      <w:r w:rsidRPr="00271F7E">
        <w:t xml:space="preserve"> that will be acquired from various data sources such as websites etc. There is a MySQL database component which will be used to store the datasets as tables and RStudios will be used to connect to the database to access the data and conduct all the analysis required for the project. After all the analysis is complete the datasets will be visualized </w:t>
      </w:r>
      <w:r w:rsidR="007F0ED7">
        <w:t xml:space="preserve">through a </w:t>
      </w:r>
      <w:r w:rsidR="00F00595">
        <w:t xml:space="preserve">java based </w:t>
      </w:r>
      <w:r w:rsidR="007F0ED7">
        <w:t>web application</w:t>
      </w:r>
      <w:r w:rsidR="001D07F6">
        <w:t xml:space="preserve"> by running the R-scripts against the data in the database</w:t>
      </w:r>
      <w:r w:rsidRPr="00271F7E">
        <w:t xml:space="preserve">. All the components listed above make up the key aspects of the system architecture and they are subject to change as the project progresses. </w:t>
      </w:r>
    </w:p>
    <w:p w14:paraId="45692FC4" w14:textId="0007B1DC" w:rsidR="00286990" w:rsidRDefault="00286990" w:rsidP="00286990">
      <w:pPr>
        <w:keepNext/>
        <w:widowControl w:val="0"/>
        <w:autoSpaceDE w:val="0"/>
        <w:autoSpaceDN w:val="0"/>
        <w:adjustRightInd w:val="0"/>
        <w:spacing w:after="240"/>
        <w:jc w:val="left"/>
      </w:pPr>
    </w:p>
    <w:p w14:paraId="6F0EDFE4" w14:textId="77777777" w:rsidR="00501AAC" w:rsidRDefault="00501AAC" w:rsidP="00501AAC">
      <w:pPr>
        <w:keepNext/>
      </w:pPr>
      <w:r>
        <w:rPr>
          <w:noProof/>
          <w:lang w:val="en-US"/>
        </w:rPr>
        <w:drawing>
          <wp:inline distT="0" distB="0" distL="0" distR="0" wp14:anchorId="76E11146" wp14:editId="33609727">
            <wp:extent cx="5489575" cy="21742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dd.gif"/>
                    <pic:cNvPicPr/>
                  </pic:nvPicPr>
                  <pic:blipFill>
                    <a:blip r:embed="rId18">
                      <a:extLst>
                        <a:ext uri="{28A0092B-C50C-407E-A947-70E740481C1C}">
                          <a14:useLocalDpi xmlns:a14="http://schemas.microsoft.com/office/drawing/2010/main" val="0"/>
                        </a:ext>
                      </a:extLst>
                    </a:blip>
                    <a:stretch>
                      <a:fillRect/>
                    </a:stretch>
                  </pic:blipFill>
                  <pic:spPr>
                    <a:xfrm>
                      <a:off x="0" y="0"/>
                      <a:ext cx="5489575" cy="2174240"/>
                    </a:xfrm>
                    <a:prstGeom prst="rect">
                      <a:avLst/>
                    </a:prstGeom>
                  </pic:spPr>
                </pic:pic>
              </a:graphicData>
            </a:graphic>
          </wp:inline>
        </w:drawing>
      </w:r>
    </w:p>
    <w:p w14:paraId="28B02AE3" w14:textId="77777777" w:rsidR="00501AAC" w:rsidRPr="00C932E2" w:rsidRDefault="00501AAC" w:rsidP="00501AAC">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KDD</w:t>
      </w:r>
    </w:p>
    <w:p w14:paraId="317BD5A1" w14:textId="77777777" w:rsidR="00753DC7" w:rsidRDefault="00501AAC" w:rsidP="00501AAC">
      <w:r w:rsidRPr="00C932E2">
        <w:t>The data analysis aspect of this project, which will be used with the web application will follow the KDD</w:t>
      </w:r>
      <w:r>
        <w:t xml:space="preserve"> </w:t>
      </w:r>
      <w:r w:rsidRPr="00C932E2">
        <w:t xml:space="preserve">(Knowledge discovery and databases) process. The KDD will be used to map out the steps to be implemented for the analysis of disabilities. </w:t>
      </w:r>
    </w:p>
    <w:p w14:paraId="1DE97DDC" w14:textId="77777777" w:rsidR="007B41C3" w:rsidRDefault="007B41C3" w:rsidP="00501AAC"/>
    <w:p w14:paraId="218E2B1A" w14:textId="77777777" w:rsidR="007B41C3" w:rsidRDefault="007B41C3" w:rsidP="00501AAC"/>
    <w:p w14:paraId="096A0017" w14:textId="76BF4EE3" w:rsidR="00501AAC" w:rsidRPr="00C932E2" w:rsidRDefault="00501AAC" w:rsidP="00501AAC">
      <w:r w:rsidRPr="00C932E2">
        <w:lastRenderedPageBreak/>
        <w:t>The steps are:</w:t>
      </w:r>
    </w:p>
    <w:p w14:paraId="4292199E" w14:textId="77777777" w:rsidR="00501AAC" w:rsidRDefault="00501AAC" w:rsidP="00501AAC">
      <w:r w:rsidRPr="00DC30A3">
        <w:rPr>
          <w:b/>
        </w:rPr>
        <w:t>Data Cleaning:</w:t>
      </w:r>
      <w:r w:rsidRPr="00C932E2">
        <w:t xml:space="preserve"> In this step, the data will be cleaned by removing inconsistent data. </w:t>
      </w:r>
      <w:r w:rsidRPr="00DC30A3">
        <w:rPr>
          <w:b/>
        </w:rPr>
        <w:t>Data Integration:</w:t>
      </w:r>
      <w:r w:rsidRPr="00C932E2">
        <w:t xml:space="preserve"> In this step, multiple datasets can be combined to get the result needed. </w:t>
      </w:r>
      <w:r w:rsidRPr="00DC30A3">
        <w:rPr>
          <w:b/>
        </w:rPr>
        <w:t>Data Selection:</w:t>
      </w:r>
      <w:r w:rsidRPr="00C932E2">
        <w:t xml:space="preserve"> In this step, the data in the database is retrieved for analysis tasks to be completed. </w:t>
      </w:r>
      <w:r w:rsidRPr="00DC30A3">
        <w:rPr>
          <w:b/>
        </w:rPr>
        <w:t>Data Transformation:</w:t>
      </w:r>
      <w:r w:rsidRPr="00C932E2">
        <w:t xml:space="preserve"> The required data is transformed using aggregation. </w:t>
      </w:r>
      <w:r w:rsidRPr="00DC30A3">
        <w:rPr>
          <w:b/>
        </w:rPr>
        <w:t>Data Mining:</w:t>
      </w:r>
      <w:r w:rsidRPr="00C932E2">
        <w:t xml:space="preserve"> In this step, patterns are extracted. </w:t>
      </w:r>
      <w:r w:rsidRPr="00DC30A3">
        <w:rPr>
          <w:b/>
        </w:rPr>
        <w:t>Pattern Evaluation:</w:t>
      </w:r>
      <w:r w:rsidRPr="00C932E2">
        <w:t xml:space="preserve"> the patterns are evaluated. </w:t>
      </w:r>
      <w:r>
        <w:t xml:space="preserve">And </w:t>
      </w:r>
      <w:r w:rsidRPr="00DC30A3">
        <w:rPr>
          <w:b/>
        </w:rPr>
        <w:t>Knowledge Representation:</w:t>
      </w:r>
      <w:r w:rsidRPr="00C932E2">
        <w:t xml:space="preserve"> </w:t>
      </w:r>
      <w:r>
        <w:t xml:space="preserve">the </w:t>
      </w:r>
      <w:r w:rsidRPr="00C932E2">
        <w:t>knowledge is represented.</w:t>
      </w:r>
      <w:r>
        <w:t xml:space="preserve"> The web application will follow a three-tier architecture:</w:t>
      </w:r>
    </w:p>
    <w:p w14:paraId="79EDA321" w14:textId="77777777" w:rsidR="00501AAC" w:rsidRDefault="00501AAC" w:rsidP="00501AAC"/>
    <w:p w14:paraId="2C9815EF" w14:textId="77777777" w:rsidR="00501AAC" w:rsidRDefault="00501AAC" w:rsidP="00501AAC">
      <w:pPr>
        <w:keepNext/>
      </w:pPr>
      <w:r>
        <w:rPr>
          <w:noProof/>
          <w:lang w:val="en-US"/>
        </w:rPr>
        <w:drawing>
          <wp:inline distT="0" distB="0" distL="0" distR="0" wp14:anchorId="1B937C3A" wp14:editId="0411745F">
            <wp:extent cx="5489575" cy="1882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tier.png"/>
                    <pic:cNvPicPr/>
                  </pic:nvPicPr>
                  <pic:blipFill>
                    <a:blip r:embed="rId19">
                      <a:extLst>
                        <a:ext uri="{28A0092B-C50C-407E-A947-70E740481C1C}">
                          <a14:useLocalDpi xmlns:a14="http://schemas.microsoft.com/office/drawing/2010/main" val="0"/>
                        </a:ext>
                      </a:extLst>
                    </a:blip>
                    <a:stretch>
                      <a:fillRect/>
                    </a:stretch>
                  </pic:blipFill>
                  <pic:spPr>
                    <a:xfrm>
                      <a:off x="0" y="0"/>
                      <a:ext cx="5489575" cy="1882140"/>
                    </a:xfrm>
                    <a:prstGeom prst="rect">
                      <a:avLst/>
                    </a:prstGeom>
                  </pic:spPr>
                </pic:pic>
              </a:graphicData>
            </a:graphic>
          </wp:inline>
        </w:drawing>
      </w:r>
    </w:p>
    <w:p w14:paraId="618E4FDC" w14:textId="77777777" w:rsidR="00501AAC" w:rsidRDefault="00501AAC" w:rsidP="00501AA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Three-Tier Architecture</w:t>
      </w:r>
    </w:p>
    <w:p w14:paraId="2B9A8330" w14:textId="77777777" w:rsidR="00501AAC" w:rsidRDefault="00501AAC" w:rsidP="00501AAC"/>
    <w:p w14:paraId="3571EFF2" w14:textId="46BC268E" w:rsidR="00501AAC" w:rsidRDefault="00501AAC" w:rsidP="00330D27">
      <w:r>
        <w:t>The web application will use a GUI, which will be interacting with the database which is storing all the datasets for the project. The GUI will run R-scripts on the data that is pulled from the database and produce the output in a specific form such as a heat map.</w:t>
      </w:r>
    </w:p>
    <w:p w14:paraId="3C5C4779" w14:textId="77777777" w:rsidR="00F00B79" w:rsidRPr="00F00B79" w:rsidRDefault="00F00B79" w:rsidP="00F00B79">
      <w:pPr>
        <w:pStyle w:val="Heading2"/>
        <w:rPr>
          <w:lang w:val="en-IE"/>
        </w:rPr>
      </w:pPr>
      <w:bookmarkStart w:id="89" w:name="_Toc467247605"/>
      <w:bookmarkStart w:id="90" w:name="_Toc469042709"/>
      <w:bookmarkStart w:id="91" w:name="_Toc469078239"/>
      <w:r w:rsidRPr="00F00B79">
        <w:rPr>
          <w:lang w:val="en-IE"/>
        </w:rPr>
        <w:t>System Evolution</w:t>
      </w:r>
      <w:bookmarkEnd w:id="89"/>
      <w:bookmarkEnd w:id="90"/>
      <w:bookmarkEnd w:id="91"/>
    </w:p>
    <w:p w14:paraId="5E429BB5" w14:textId="106FB966" w:rsidR="00F00B79" w:rsidRPr="00AE0659" w:rsidRDefault="00F00B79" w:rsidP="00B75CDA">
      <w:r>
        <w:t xml:space="preserve">This system could evolve in the future to include further analysis if more datasets are acquired. There could also be further machine learning added, for example a prediction of learning disabilities in school children. Another way this system could evolve is by expanding the geographic focus past Ireland and have it </w:t>
      </w:r>
      <w:r w:rsidR="00E729FA">
        <w:lastRenderedPageBreak/>
        <w:t xml:space="preserve">identify where health centres should be placed in order countries or in specific regions i.e. Europe, North America etc. </w:t>
      </w:r>
      <w:r w:rsidR="00323982">
        <w:t xml:space="preserve">while also </w:t>
      </w:r>
      <w:r>
        <w:t>conduct</w:t>
      </w:r>
      <w:r w:rsidR="00323982">
        <w:t>ing</w:t>
      </w:r>
      <w:r>
        <w:t xml:space="preserve"> analysis of disabi</w:t>
      </w:r>
      <w:r w:rsidR="00323982">
        <w:t>lities in those very same locations</w:t>
      </w:r>
      <w:r>
        <w:t xml:space="preserve">. By expanding the focus, it will allow </w:t>
      </w:r>
      <w:r w:rsidR="00E54ABD">
        <w:t>further research into health centre locations outside of Ireland,</w:t>
      </w:r>
      <w:r>
        <w:t xml:space="preserve"> comparing of disability statistics from several different countries or regions to analyze the difference if there is one in the amount of disabilities affecting men, women and children of various types disabilities.</w:t>
      </w:r>
      <w:r w:rsidR="00194FEF">
        <w:t xml:space="preserve"> The web application could also be expanded </w:t>
      </w:r>
      <w:r w:rsidR="00925AE7">
        <w:t>later</w:t>
      </w:r>
      <w:r w:rsidR="00194FEF">
        <w:t xml:space="preserve"> to include </w:t>
      </w:r>
      <w:r w:rsidR="00194FEF" w:rsidRPr="00AC2A0E">
        <w:t>more functionality</w:t>
      </w:r>
      <w:r w:rsidR="00925AE7" w:rsidRPr="00AC2A0E">
        <w:t>.</w:t>
      </w:r>
    </w:p>
    <w:p w14:paraId="684AF1B5" w14:textId="77777777" w:rsidR="00F077BB" w:rsidRPr="00F077BB" w:rsidRDefault="00F077BB" w:rsidP="00D23FCC">
      <w:pPr>
        <w:pStyle w:val="Heading2"/>
        <w:rPr>
          <w:lang w:val="en-IE"/>
        </w:rPr>
      </w:pPr>
      <w:bookmarkStart w:id="92" w:name="_Toc469042710"/>
      <w:bookmarkStart w:id="93" w:name="_Toc469078240"/>
      <w:r w:rsidRPr="00F077BB">
        <w:rPr>
          <w:lang w:val="en-IE"/>
        </w:rPr>
        <w:t>Implementation</w:t>
      </w:r>
      <w:bookmarkEnd w:id="88"/>
      <w:bookmarkEnd w:id="92"/>
      <w:bookmarkEnd w:id="93"/>
    </w:p>
    <w:p w14:paraId="74CF74FE" w14:textId="1C40B910" w:rsidR="003C7729" w:rsidRDefault="003C7729" w:rsidP="00F077BB">
      <w:r w:rsidRPr="004C3A19">
        <w:t xml:space="preserve">This project will be implemented in steps </w:t>
      </w:r>
      <w:r w:rsidR="00202A03" w:rsidRPr="004C3A19">
        <w:t>to</w:t>
      </w:r>
      <w:r w:rsidRPr="004C3A19">
        <w:t xml:space="preserve"> make it easier to track progress and </w:t>
      </w:r>
      <w:r w:rsidR="00FD2505">
        <w:t xml:space="preserve">to </w:t>
      </w:r>
      <w:r w:rsidRPr="004C3A19">
        <w:t xml:space="preserve">manage the work load of the entire project throughout. </w:t>
      </w:r>
      <w:r w:rsidR="00202A03" w:rsidRPr="004C3A19">
        <w:t>Firstly,</w:t>
      </w:r>
      <w:r w:rsidRPr="004C3A19">
        <w:t xml:space="preserve"> </w:t>
      </w:r>
      <w:r w:rsidR="00FD2505">
        <w:t xml:space="preserve">a </w:t>
      </w:r>
      <w:r w:rsidRPr="004C3A19">
        <w:t>basic portion of the web application for the mid-point presentation</w:t>
      </w:r>
      <w:r w:rsidR="00FD2505">
        <w:t xml:space="preserve"> will be implemented</w:t>
      </w:r>
      <w:r w:rsidR="002B1C82">
        <w:t>. Af</w:t>
      </w:r>
      <w:r w:rsidRPr="004C3A19">
        <w:t xml:space="preserve">ter the mid-point is done the machine learning aspect will be implemented along with the necessary data analysis that is required for this project. The reason that the web application will be postponed until a later stage is due to the application </w:t>
      </w:r>
      <w:r w:rsidR="0031325F" w:rsidRPr="004C3A19">
        <w:t>needing R</w:t>
      </w:r>
      <w:r w:rsidRPr="004C3A19">
        <w:t xml:space="preserve">-scripts to produce the </w:t>
      </w:r>
      <w:r w:rsidR="006314F1" w:rsidRPr="004C3A19">
        <w:t>output.</w:t>
      </w:r>
      <w:r w:rsidRPr="004C3A19">
        <w:t xml:space="preserve"> These R-scripts will therefore be needed first, which will involve completing the machine </w:t>
      </w:r>
      <w:r w:rsidR="0031325F" w:rsidRPr="004C3A19">
        <w:t>learning,</w:t>
      </w:r>
      <w:r w:rsidRPr="004C3A19">
        <w:t xml:space="preserve"> predictive analysis and data analysis first.</w:t>
      </w:r>
      <w:r w:rsidR="00526908" w:rsidRPr="004C3A19">
        <w:t xml:space="preserve"> The entire machine learning, predictive analysis and data analysis will be implemented using R, while the web application will be implemented in NetBeans using the Java programming language</w:t>
      </w:r>
      <w:r w:rsidR="003F51D0" w:rsidRPr="004C3A19">
        <w:t xml:space="preserve">. </w:t>
      </w:r>
      <w:r w:rsidR="00DF384F">
        <w:t xml:space="preserve"> </w:t>
      </w:r>
      <w:r w:rsidR="007C0562">
        <w:t>To</w:t>
      </w:r>
      <w:r w:rsidR="00F52DBD">
        <w:t xml:space="preserve"> identify the locations of new HSE support centres, </w:t>
      </w:r>
      <w:r w:rsidR="00FB7910">
        <w:t>a</w:t>
      </w:r>
      <w:r w:rsidR="00F52DBD">
        <w:t xml:space="preserve"> machine learn</w:t>
      </w:r>
      <w:r w:rsidR="00FB7910">
        <w:t>ing algorithm (cluster)</w:t>
      </w:r>
      <w:r w:rsidR="00594018">
        <w:t xml:space="preserve"> will be found, </w:t>
      </w:r>
      <w:r w:rsidR="00FB7910">
        <w:t xml:space="preserve">and </w:t>
      </w:r>
      <w:r w:rsidR="00594018">
        <w:t xml:space="preserve">customized to show where these new support centres should be placed </w:t>
      </w:r>
      <w:r w:rsidR="00B86C7D">
        <w:t>in</w:t>
      </w:r>
      <w:r w:rsidR="00594018">
        <w:t xml:space="preserve"> </w:t>
      </w:r>
      <w:r w:rsidR="00AC67DB">
        <w:t>Ireland</w:t>
      </w:r>
      <w:r w:rsidR="00594018">
        <w:t>.</w:t>
      </w:r>
    </w:p>
    <w:p w14:paraId="5045DA4B" w14:textId="77777777" w:rsidR="00207445" w:rsidRPr="004C3A19" w:rsidRDefault="00207445" w:rsidP="00F077BB"/>
    <w:p w14:paraId="3949D69F" w14:textId="77777777" w:rsidR="004D5487" w:rsidRDefault="004D5487" w:rsidP="004D5487">
      <w:pPr>
        <w:pStyle w:val="Heading2"/>
        <w:rPr>
          <w:lang w:val="en-IE"/>
        </w:rPr>
      </w:pPr>
      <w:bookmarkStart w:id="94" w:name="_Toc468296126"/>
      <w:bookmarkStart w:id="95" w:name="_Toc469042711"/>
      <w:bookmarkStart w:id="96" w:name="_Toc469078241"/>
      <w:r w:rsidRPr="00F077BB">
        <w:rPr>
          <w:lang w:val="en-IE"/>
        </w:rPr>
        <w:t>Graphical User Interface (GUI) Layout</w:t>
      </w:r>
      <w:bookmarkEnd w:id="94"/>
      <w:bookmarkEnd w:id="95"/>
      <w:bookmarkEnd w:id="96"/>
    </w:p>
    <w:p w14:paraId="60BB5BA4" w14:textId="76F002B7" w:rsidR="004D5487" w:rsidRDefault="005A2F86" w:rsidP="004D5487">
      <w:pPr>
        <w:rPr>
          <w:color w:val="0070C0"/>
          <w:lang w:val="en-IE"/>
        </w:rPr>
      </w:pPr>
      <w:r w:rsidRPr="00AC2A0E">
        <w:t>Th</w:t>
      </w:r>
      <w:r w:rsidR="00E101E0">
        <w:t xml:space="preserve">e following is a mock-up of how </w:t>
      </w:r>
      <w:r w:rsidRPr="00AC2A0E">
        <w:t xml:space="preserve">the web application </w:t>
      </w:r>
      <w:r w:rsidR="00E101E0">
        <w:t>is likely to</w:t>
      </w:r>
      <w:r w:rsidRPr="00AC2A0E">
        <w:t xml:space="preserve"> look like for the mid-point presentation, the designs are subject to change</w:t>
      </w:r>
      <w:r>
        <w:rPr>
          <w:color w:val="0070C0"/>
          <w:lang w:val="en-IE"/>
        </w:rPr>
        <w:t>.</w:t>
      </w:r>
    </w:p>
    <w:p w14:paraId="4FEC0CC8" w14:textId="77777777" w:rsidR="00514B2C" w:rsidRDefault="00962102" w:rsidP="00514B2C">
      <w:pPr>
        <w:keepNext/>
      </w:pPr>
      <w:r>
        <w:rPr>
          <w:noProof/>
          <w:color w:val="0070C0"/>
          <w:lang w:val="en-US"/>
        </w:rPr>
        <w:lastRenderedPageBreak/>
        <w:drawing>
          <wp:inline distT="0" distB="0" distL="0" distR="0" wp14:anchorId="21479567" wp14:editId="75CE0A4A">
            <wp:extent cx="5489575" cy="35458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png"/>
                    <pic:cNvPicPr/>
                  </pic:nvPicPr>
                  <pic:blipFill>
                    <a:blip r:embed="rId20">
                      <a:extLst>
                        <a:ext uri="{28A0092B-C50C-407E-A947-70E740481C1C}">
                          <a14:useLocalDpi xmlns:a14="http://schemas.microsoft.com/office/drawing/2010/main" val="0"/>
                        </a:ext>
                      </a:extLst>
                    </a:blip>
                    <a:stretch>
                      <a:fillRect/>
                    </a:stretch>
                  </pic:blipFill>
                  <pic:spPr>
                    <a:xfrm>
                      <a:off x="0" y="0"/>
                      <a:ext cx="5489575" cy="3545840"/>
                    </a:xfrm>
                    <a:prstGeom prst="rect">
                      <a:avLst/>
                    </a:prstGeom>
                  </pic:spPr>
                </pic:pic>
              </a:graphicData>
            </a:graphic>
          </wp:inline>
        </w:drawing>
      </w:r>
    </w:p>
    <w:p w14:paraId="7EC82AB8" w14:textId="56D969FC" w:rsidR="00962102" w:rsidRDefault="00514B2C" w:rsidP="00514B2C">
      <w:pPr>
        <w:pStyle w:val="Caption"/>
      </w:pPr>
      <w:r>
        <w:t xml:space="preserve">Figure </w:t>
      </w:r>
      <w:r>
        <w:fldChar w:fldCharType="begin"/>
      </w:r>
      <w:r>
        <w:instrText xml:space="preserve"> SEQ Figure \* ARABIC </w:instrText>
      </w:r>
      <w:r>
        <w:fldChar w:fldCharType="separate"/>
      </w:r>
      <w:r w:rsidR="000A6E76">
        <w:rPr>
          <w:noProof/>
        </w:rPr>
        <w:t>7</w:t>
      </w:r>
      <w:r>
        <w:fldChar w:fldCharType="end"/>
      </w:r>
      <w:r>
        <w:t xml:space="preserve"> Menu</w:t>
      </w:r>
    </w:p>
    <w:p w14:paraId="14B9926A" w14:textId="77777777" w:rsidR="00FC67A6" w:rsidRDefault="00FC67A6" w:rsidP="00FC67A6"/>
    <w:p w14:paraId="41E9F0F2" w14:textId="77777777" w:rsidR="00FC67A6" w:rsidRDefault="00FC67A6" w:rsidP="00FC67A6">
      <w:pPr>
        <w:keepNext/>
      </w:pPr>
      <w:r>
        <w:rPr>
          <w:noProof/>
          <w:lang w:val="en-US"/>
        </w:rPr>
        <w:drawing>
          <wp:inline distT="0" distB="0" distL="0" distR="0" wp14:anchorId="38060F02" wp14:editId="49EF2F59">
            <wp:extent cx="5489575" cy="3202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ckup2.png"/>
                    <pic:cNvPicPr/>
                  </pic:nvPicPr>
                  <pic:blipFill>
                    <a:blip r:embed="rId21">
                      <a:extLst>
                        <a:ext uri="{28A0092B-C50C-407E-A947-70E740481C1C}">
                          <a14:useLocalDpi xmlns:a14="http://schemas.microsoft.com/office/drawing/2010/main" val="0"/>
                        </a:ext>
                      </a:extLst>
                    </a:blip>
                    <a:stretch>
                      <a:fillRect/>
                    </a:stretch>
                  </pic:blipFill>
                  <pic:spPr>
                    <a:xfrm>
                      <a:off x="0" y="0"/>
                      <a:ext cx="5489575" cy="3202940"/>
                    </a:xfrm>
                    <a:prstGeom prst="rect">
                      <a:avLst/>
                    </a:prstGeom>
                  </pic:spPr>
                </pic:pic>
              </a:graphicData>
            </a:graphic>
          </wp:inline>
        </w:drawing>
      </w:r>
    </w:p>
    <w:p w14:paraId="2E32AD19" w14:textId="0D200880" w:rsidR="00FC67A6" w:rsidRDefault="00FC67A6" w:rsidP="00FC67A6">
      <w:pPr>
        <w:pStyle w:val="Caption"/>
      </w:pPr>
      <w:r>
        <w:t xml:space="preserve">Figure </w:t>
      </w:r>
      <w:r>
        <w:fldChar w:fldCharType="begin"/>
      </w:r>
      <w:r>
        <w:instrText xml:space="preserve"> SEQ Figure \* ARABIC </w:instrText>
      </w:r>
      <w:r>
        <w:fldChar w:fldCharType="separate"/>
      </w:r>
      <w:r w:rsidR="000A6E76">
        <w:rPr>
          <w:noProof/>
        </w:rPr>
        <w:t>8</w:t>
      </w:r>
      <w:r>
        <w:fldChar w:fldCharType="end"/>
      </w:r>
      <w:r>
        <w:t xml:space="preserve"> Disability Search</w:t>
      </w:r>
    </w:p>
    <w:p w14:paraId="6A484613" w14:textId="77777777" w:rsidR="00FC67A6" w:rsidRPr="00FC67A6" w:rsidRDefault="00FC67A6" w:rsidP="00FC67A6"/>
    <w:p w14:paraId="684AF1B7" w14:textId="1B86885A" w:rsidR="00F077BB" w:rsidRPr="00F077BB" w:rsidRDefault="00F077BB" w:rsidP="00D23FCC">
      <w:pPr>
        <w:pStyle w:val="Heading2"/>
        <w:rPr>
          <w:lang w:val="en-IE"/>
        </w:rPr>
      </w:pPr>
      <w:bookmarkStart w:id="97" w:name="_Toc468296127"/>
      <w:bookmarkStart w:id="98" w:name="_Toc469042712"/>
      <w:bookmarkStart w:id="99" w:name="_Toc469078242"/>
      <w:r w:rsidRPr="00F077BB">
        <w:rPr>
          <w:lang w:val="en-IE"/>
        </w:rPr>
        <w:lastRenderedPageBreak/>
        <w:t>Testing</w:t>
      </w:r>
      <w:bookmarkEnd w:id="97"/>
      <w:bookmarkEnd w:id="98"/>
      <w:r w:rsidR="00E022BB">
        <w:rPr>
          <w:lang w:val="en-IE"/>
        </w:rPr>
        <w:t>(</w:t>
      </w:r>
      <w:r w:rsidR="00E022BB" w:rsidRPr="00E022BB">
        <w:rPr>
          <w:color w:val="E36C0A" w:themeColor="accent6" w:themeShade="BF"/>
          <w:lang w:val="en-IE"/>
        </w:rPr>
        <w:t>TO BE DONE AT A LATER STAGE</w:t>
      </w:r>
      <w:r w:rsidR="00E022BB">
        <w:rPr>
          <w:lang w:val="en-IE"/>
        </w:rPr>
        <w:t>)</w:t>
      </w:r>
      <w:bookmarkEnd w:id="99"/>
    </w:p>
    <w:p w14:paraId="4ACF39E3" w14:textId="77777777" w:rsidR="00B947FC" w:rsidRPr="004D5487" w:rsidRDefault="00B947FC" w:rsidP="00B947FC">
      <w:pPr>
        <w:rPr>
          <w:color w:val="0070C0"/>
          <w:lang w:val="en-IE"/>
        </w:rPr>
      </w:pPr>
      <w:bookmarkStart w:id="100" w:name="_Toc468296128"/>
      <w:r>
        <w:rPr>
          <w:color w:val="0070C0"/>
          <w:lang w:val="en-IE"/>
        </w:rPr>
        <w:t>Testing will conducted in order to ensure that all parts of the project is working as planned</w:t>
      </w:r>
    </w:p>
    <w:p w14:paraId="684AF1BB" w14:textId="74FBEE5F" w:rsidR="00F077BB" w:rsidRDefault="00F077BB" w:rsidP="00D23FCC">
      <w:pPr>
        <w:pStyle w:val="Heading2"/>
        <w:rPr>
          <w:lang w:val="en-IE"/>
        </w:rPr>
      </w:pPr>
      <w:bookmarkStart w:id="101" w:name="_Toc469042713"/>
      <w:bookmarkStart w:id="102" w:name="_Toc469078243"/>
      <w:r w:rsidRPr="00F077BB">
        <w:rPr>
          <w:lang w:val="en-IE"/>
        </w:rPr>
        <w:t>Customer testing</w:t>
      </w:r>
      <w:bookmarkEnd w:id="100"/>
      <w:bookmarkEnd w:id="101"/>
      <w:r w:rsidR="00E022BB">
        <w:rPr>
          <w:lang w:val="en-IE"/>
        </w:rPr>
        <w:t>(</w:t>
      </w:r>
      <w:r w:rsidR="00E022BB" w:rsidRPr="00E022BB">
        <w:rPr>
          <w:color w:val="E36C0A" w:themeColor="accent6" w:themeShade="BF"/>
          <w:lang w:val="en-IE"/>
        </w:rPr>
        <w:t>TO BE DONE AT A LATER STAGE</w:t>
      </w:r>
      <w:r w:rsidR="00E022BB">
        <w:rPr>
          <w:lang w:val="en-IE"/>
        </w:rPr>
        <w:t>)</w:t>
      </w:r>
      <w:bookmarkEnd w:id="102"/>
    </w:p>
    <w:p w14:paraId="684AF1BC" w14:textId="77777777" w:rsidR="00916066" w:rsidRPr="004D5487" w:rsidRDefault="00916066" w:rsidP="00916066">
      <w:pPr>
        <w:rPr>
          <w:color w:val="0070C0"/>
          <w:lang w:val="en-IE"/>
        </w:rPr>
      </w:pPr>
      <w:r w:rsidRPr="004D5487">
        <w:rPr>
          <w:color w:val="0070C0"/>
          <w:lang w:val="en-IE"/>
        </w:rPr>
        <w:t>Provide evidence for and results of customer testing. This may include ratings or quotes from the customer.</w:t>
      </w:r>
    </w:p>
    <w:p w14:paraId="684AF1BD" w14:textId="7FF4A7FF" w:rsidR="00F077BB" w:rsidRPr="00F077BB" w:rsidRDefault="00F077BB" w:rsidP="00D23FCC">
      <w:pPr>
        <w:pStyle w:val="Heading2"/>
        <w:rPr>
          <w:lang w:val="en-IE"/>
        </w:rPr>
      </w:pPr>
      <w:bookmarkStart w:id="103" w:name="_Toc468296129"/>
      <w:bookmarkStart w:id="104" w:name="_Toc469042714"/>
      <w:bookmarkStart w:id="105" w:name="_Toc469078244"/>
      <w:r w:rsidRPr="00F077BB">
        <w:rPr>
          <w:lang w:val="en-IE"/>
        </w:rPr>
        <w:t>Evaluation</w:t>
      </w:r>
      <w:bookmarkEnd w:id="103"/>
      <w:bookmarkEnd w:id="104"/>
      <w:r w:rsidR="00E022BB">
        <w:rPr>
          <w:lang w:val="en-IE"/>
        </w:rPr>
        <w:t>(</w:t>
      </w:r>
      <w:r w:rsidR="00E022BB" w:rsidRPr="00E022BB">
        <w:rPr>
          <w:color w:val="E36C0A" w:themeColor="accent6" w:themeShade="BF"/>
          <w:lang w:val="en-IE"/>
        </w:rPr>
        <w:t>TO BE DONE AT A LATER STAGE</w:t>
      </w:r>
      <w:r w:rsidR="00E022BB">
        <w:rPr>
          <w:lang w:val="en-IE"/>
        </w:rPr>
        <w:t>)</w:t>
      </w:r>
      <w:bookmarkEnd w:id="105"/>
    </w:p>
    <w:p w14:paraId="684AF1BE" w14:textId="77777777" w:rsidR="00F077BB" w:rsidRPr="004D5487" w:rsidRDefault="00F077BB" w:rsidP="00F077BB">
      <w:pPr>
        <w:rPr>
          <w:color w:val="0070C0"/>
          <w:lang w:val="en-IE"/>
        </w:rPr>
      </w:pPr>
      <w:r w:rsidRPr="004D5487">
        <w:rPr>
          <w:color w:val="0070C0"/>
          <w:lang w:val="en-IE"/>
        </w:rPr>
        <w:t>How was the system evaluated and what are the results</w:t>
      </w:r>
      <w:r w:rsidR="00916066" w:rsidRPr="004D5487">
        <w:rPr>
          <w:color w:val="0070C0"/>
          <w:lang w:val="en-IE"/>
        </w:rPr>
        <w:t>? In many cases this will include usage data and user feedback. It may also include performance evaluations, scalability, correctness, etc. depending on the focus of the project.</w:t>
      </w:r>
    </w:p>
    <w:p w14:paraId="684AF1BF" w14:textId="4C3F1D52" w:rsidR="00916066" w:rsidRPr="004D5487" w:rsidRDefault="00916066" w:rsidP="00916066">
      <w:pPr>
        <w:rPr>
          <w:color w:val="0070C0"/>
          <w:lang w:val="en-IE"/>
        </w:rPr>
      </w:pPr>
      <w:r w:rsidRPr="004D5487">
        <w:rPr>
          <w:color w:val="0070C0"/>
          <w:lang w:val="en-IE"/>
        </w:rPr>
        <w:t>Quantative results may be reported in tables or figures. Note that tables have their caption above the table and need to be cross referenced in the text</w:t>
      </w:r>
      <w:r w:rsidR="004D5870">
        <w:rPr>
          <w:color w:val="0070C0"/>
          <w:lang w:val="en-IE"/>
        </w:rPr>
        <w:t xml:space="preserve">. </w:t>
      </w:r>
      <w:r w:rsidRPr="004D5487">
        <w:rPr>
          <w:color w:val="0070C0"/>
          <w:lang w:val="en-IE"/>
        </w:rPr>
        <w:t>In many cases, tables are better to read if you skip the vertical lines.</w:t>
      </w:r>
    </w:p>
    <w:p w14:paraId="684AF1C0" w14:textId="77777777" w:rsidR="00916066" w:rsidRDefault="00916066" w:rsidP="00916066">
      <w:pPr>
        <w:pStyle w:val="Caption"/>
        <w:keepNext/>
      </w:pPr>
      <w:r>
        <w:t xml:space="preserve">Table </w:t>
      </w:r>
      <w:r>
        <w:fldChar w:fldCharType="begin"/>
      </w:r>
      <w:r>
        <w:instrText xml:space="preserve"> SEQ Table \* ARABIC </w:instrText>
      </w:r>
      <w:r>
        <w:fldChar w:fldCharType="separate"/>
      </w:r>
      <w:r w:rsidR="00793383">
        <w:rPr>
          <w:noProof/>
        </w:rPr>
        <w:t>1</w:t>
      </w:r>
      <w:r>
        <w:fldChar w:fldCharType="end"/>
      </w:r>
      <w:r>
        <w:t>: Performance with and without caching</w:t>
      </w:r>
    </w:p>
    <w:tbl>
      <w:tblPr>
        <w:tblStyle w:val="TableGrid"/>
        <w:tblW w:w="0" w:type="auto"/>
        <w:jc w:val="center"/>
        <w:tblBorders>
          <w:top w:val="single" w:sz="12" w:space="0" w:color="auto"/>
          <w:bottom w:val="single" w:sz="12" w:space="0" w:color="auto"/>
          <w:insideH w:val="single" w:sz="4" w:space="0" w:color="auto"/>
        </w:tblBorders>
        <w:tblLook w:val="01E0" w:firstRow="1" w:lastRow="1" w:firstColumn="1" w:lastColumn="1" w:noHBand="0" w:noVBand="0"/>
      </w:tblPr>
      <w:tblGrid>
        <w:gridCol w:w="1470"/>
        <w:gridCol w:w="648"/>
        <w:gridCol w:w="636"/>
        <w:gridCol w:w="684"/>
        <w:gridCol w:w="684"/>
        <w:gridCol w:w="684"/>
      </w:tblGrid>
      <w:tr w:rsidR="001372D8" w14:paraId="684AF1C7" w14:textId="77777777" w:rsidTr="001372D8">
        <w:trPr>
          <w:cantSplit/>
          <w:trHeight w:val="2500"/>
          <w:jc w:val="center"/>
        </w:trPr>
        <w:tc>
          <w:tcPr>
            <w:tcW w:w="1470" w:type="dxa"/>
            <w:vAlign w:val="bottom"/>
          </w:tcPr>
          <w:p w14:paraId="684AF1C1" w14:textId="77777777" w:rsidR="001372D8" w:rsidRPr="007A3709" w:rsidRDefault="001372D8" w:rsidP="00731434">
            <w:pPr>
              <w:jc w:val="center"/>
              <w:rPr>
                <w:b/>
                <w:lang w:val="en-IE"/>
              </w:rPr>
            </w:pPr>
          </w:p>
        </w:tc>
        <w:tc>
          <w:tcPr>
            <w:tcW w:w="648" w:type="dxa"/>
            <w:textDirection w:val="btLr"/>
          </w:tcPr>
          <w:p w14:paraId="684AF1C2" w14:textId="77777777" w:rsidR="001372D8" w:rsidRPr="007A3709" w:rsidRDefault="001372D8" w:rsidP="00731434">
            <w:pPr>
              <w:spacing w:after="0"/>
              <w:ind w:left="57"/>
              <w:rPr>
                <w:b/>
                <w:lang w:val="en-IE"/>
              </w:rPr>
            </w:pPr>
            <w:r>
              <w:rPr>
                <w:b/>
                <w:lang w:val="en-IE"/>
              </w:rPr>
              <w:t>N</w:t>
            </w:r>
            <w:r w:rsidRPr="001372D8">
              <w:rPr>
                <w:b/>
                <w:vertAlign w:val="subscript"/>
                <w:lang w:val="en-IE"/>
              </w:rPr>
              <w:t>without</w:t>
            </w:r>
          </w:p>
        </w:tc>
        <w:tc>
          <w:tcPr>
            <w:tcW w:w="0" w:type="auto"/>
            <w:textDirection w:val="btLr"/>
          </w:tcPr>
          <w:p w14:paraId="684AF1C3" w14:textId="77777777" w:rsidR="001372D8" w:rsidRPr="007A3709" w:rsidRDefault="001372D8" w:rsidP="00731434">
            <w:pPr>
              <w:spacing w:after="0"/>
              <w:ind w:left="57"/>
              <w:rPr>
                <w:b/>
                <w:lang w:val="en-IE"/>
              </w:rPr>
            </w:pPr>
            <w:r>
              <w:rPr>
                <w:b/>
                <w:lang w:val="en-IE"/>
              </w:rPr>
              <w:t>N</w:t>
            </w:r>
            <w:r w:rsidRPr="001372D8">
              <w:rPr>
                <w:b/>
                <w:vertAlign w:val="subscript"/>
                <w:lang w:val="en-IE"/>
              </w:rPr>
              <w:t>with</w:t>
            </w:r>
          </w:p>
        </w:tc>
        <w:tc>
          <w:tcPr>
            <w:tcW w:w="0" w:type="auto"/>
            <w:textDirection w:val="btLr"/>
          </w:tcPr>
          <w:p w14:paraId="684AF1C4" w14:textId="77777777" w:rsidR="001372D8" w:rsidRPr="007A3709" w:rsidRDefault="001372D8" w:rsidP="001372D8">
            <w:pPr>
              <w:spacing w:after="0"/>
              <w:ind w:left="57"/>
              <w:rPr>
                <w:b/>
                <w:lang w:val="en-IE"/>
              </w:rPr>
            </w:pPr>
            <w:r>
              <w:rPr>
                <w:b/>
                <w:lang w:val="en-IE"/>
              </w:rPr>
              <w:t>Std.-Deviation</w:t>
            </w:r>
            <w:r w:rsidRPr="001372D8">
              <w:rPr>
                <w:b/>
                <w:vertAlign w:val="subscript"/>
                <w:lang w:val="en-IE"/>
              </w:rPr>
              <w:t>with</w:t>
            </w:r>
          </w:p>
        </w:tc>
        <w:tc>
          <w:tcPr>
            <w:tcW w:w="0" w:type="auto"/>
            <w:textDirection w:val="btLr"/>
          </w:tcPr>
          <w:p w14:paraId="684AF1C5" w14:textId="77777777" w:rsidR="001372D8" w:rsidRPr="007A3709" w:rsidRDefault="001372D8" w:rsidP="001372D8">
            <w:pPr>
              <w:spacing w:after="0"/>
              <w:ind w:left="57"/>
              <w:rPr>
                <w:b/>
                <w:lang w:val="en-IE"/>
              </w:rPr>
            </w:pPr>
            <w:r>
              <w:rPr>
                <w:b/>
                <w:lang w:val="en-IE"/>
              </w:rPr>
              <w:t>Std.-Deviation</w:t>
            </w:r>
            <w:r w:rsidRPr="001372D8">
              <w:rPr>
                <w:b/>
                <w:vertAlign w:val="subscript"/>
                <w:lang w:val="en-IE"/>
              </w:rPr>
              <w:t>without</w:t>
            </w:r>
          </w:p>
        </w:tc>
        <w:tc>
          <w:tcPr>
            <w:tcW w:w="0" w:type="auto"/>
            <w:textDirection w:val="btLr"/>
          </w:tcPr>
          <w:p w14:paraId="684AF1C6" w14:textId="77777777" w:rsidR="001372D8" w:rsidRPr="007A3709" w:rsidRDefault="001372D8" w:rsidP="00731434">
            <w:pPr>
              <w:spacing w:after="0"/>
              <w:ind w:left="57"/>
              <w:rPr>
                <w:b/>
                <w:lang w:val="en-IE"/>
              </w:rPr>
            </w:pPr>
            <w:r>
              <w:rPr>
                <w:b/>
                <w:lang w:val="en-IE"/>
              </w:rPr>
              <w:t>p</w:t>
            </w:r>
          </w:p>
        </w:tc>
      </w:tr>
      <w:tr w:rsidR="001372D8" w14:paraId="684AF1CE" w14:textId="77777777" w:rsidTr="001372D8">
        <w:trPr>
          <w:trHeight w:val="540"/>
          <w:jc w:val="center"/>
        </w:trPr>
        <w:tc>
          <w:tcPr>
            <w:tcW w:w="1470" w:type="dxa"/>
            <w:vAlign w:val="center"/>
          </w:tcPr>
          <w:p w14:paraId="684AF1C8" w14:textId="77777777" w:rsidR="001372D8" w:rsidRDefault="001372D8" w:rsidP="00731434">
            <w:pPr>
              <w:spacing w:after="0"/>
              <w:jc w:val="right"/>
              <w:rPr>
                <w:lang w:val="en-IE"/>
              </w:rPr>
            </w:pPr>
            <w:r>
              <w:rPr>
                <w:lang w:val="en-IE"/>
              </w:rPr>
              <w:t>Records</w:t>
            </w:r>
          </w:p>
        </w:tc>
        <w:tc>
          <w:tcPr>
            <w:tcW w:w="648" w:type="dxa"/>
            <w:vAlign w:val="center"/>
          </w:tcPr>
          <w:p w14:paraId="684AF1C9" w14:textId="77777777" w:rsidR="001372D8" w:rsidRDefault="001372D8" w:rsidP="00731434">
            <w:pPr>
              <w:spacing w:after="0"/>
              <w:jc w:val="center"/>
              <w:rPr>
                <w:lang w:val="en-IE"/>
              </w:rPr>
            </w:pPr>
            <w:r>
              <w:rPr>
                <w:lang w:val="en-IE"/>
              </w:rPr>
              <w:t>100</w:t>
            </w:r>
          </w:p>
        </w:tc>
        <w:tc>
          <w:tcPr>
            <w:tcW w:w="0" w:type="auto"/>
            <w:vAlign w:val="center"/>
          </w:tcPr>
          <w:p w14:paraId="684AF1CA" w14:textId="77777777" w:rsidR="001372D8" w:rsidRDefault="001372D8" w:rsidP="00731434">
            <w:pPr>
              <w:spacing w:after="0"/>
              <w:jc w:val="center"/>
              <w:rPr>
                <w:lang w:val="en-IE"/>
              </w:rPr>
            </w:pPr>
            <w:r>
              <w:rPr>
                <w:lang w:val="en-IE"/>
              </w:rPr>
              <w:t>200</w:t>
            </w:r>
          </w:p>
        </w:tc>
        <w:tc>
          <w:tcPr>
            <w:tcW w:w="0" w:type="auto"/>
            <w:vAlign w:val="center"/>
          </w:tcPr>
          <w:p w14:paraId="684AF1CB" w14:textId="77777777" w:rsidR="001372D8" w:rsidRDefault="001372D8" w:rsidP="00731434">
            <w:pPr>
              <w:spacing w:after="0"/>
              <w:jc w:val="center"/>
              <w:rPr>
                <w:lang w:val="en-IE"/>
              </w:rPr>
            </w:pPr>
            <w:r>
              <w:rPr>
                <w:lang w:val="en-IE"/>
              </w:rPr>
              <w:t>2.54</w:t>
            </w:r>
          </w:p>
        </w:tc>
        <w:tc>
          <w:tcPr>
            <w:tcW w:w="0" w:type="auto"/>
            <w:vAlign w:val="center"/>
          </w:tcPr>
          <w:p w14:paraId="684AF1CC" w14:textId="77777777" w:rsidR="001372D8" w:rsidRDefault="001372D8" w:rsidP="00731434">
            <w:pPr>
              <w:spacing w:after="0"/>
              <w:jc w:val="center"/>
              <w:rPr>
                <w:lang w:val="en-IE"/>
              </w:rPr>
            </w:pPr>
            <w:r>
              <w:rPr>
                <w:lang w:val="en-IE"/>
              </w:rPr>
              <w:t>3.97</w:t>
            </w:r>
          </w:p>
        </w:tc>
        <w:tc>
          <w:tcPr>
            <w:tcW w:w="0" w:type="auto"/>
            <w:vAlign w:val="center"/>
          </w:tcPr>
          <w:p w14:paraId="684AF1CD" w14:textId="77777777" w:rsidR="001372D8" w:rsidRDefault="001372D8" w:rsidP="00731434">
            <w:pPr>
              <w:spacing w:after="0"/>
              <w:jc w:val="center"/>
              <w:rPr>
                <w:lang w:val="en-IE"/>
              </w:rPr>
            </w:pPr>
            <w:r>
              <w:rPr>
                <w:lang w:val="en-IE"/>
              </w:rPr>
              <w:t>.002</w:t>
            </w:r>
          </w:p>
        </w:tc>
      </w:tr>
      <w:tr w:rsidR="001372D8" w14:paraId="684AF1D5" w14:textId="77777777" w:rsidTr="001372D8">
        <w:trPr>
          <w:trHeight w:val="540"/>
          <w:jc w:val="center"/>
        </w:trPr>
        <w:tc>
          <w:tcPr>
            <w:tcW w:w="1470" w:type="dxa"/>
            <w:vAlign w:val="center"/>
          </w:tcPr>
          <w:p w14:paraId="684AF1CF" w14:textId="77777777" w:rsidR="001372D8" w:rsidRDefault="001372D8" w:rsidP="00731434">
            <w:pPr>
              <w:spacing w:after="0"/>
              <w:jc w:val="right"/>
              <w:rPr>
                <w:lang w:val="en-IE"/>
              </w:rPr>
            </w:pPr>
            <w:r>
              <w:rPr>
                <w:lang w:val="en-IE"/>
              </w:rPr>
              <w:t>Data (GB)</w:t>
            </w:r>
          </w:p>
        </w:tc>
        <w:tc>
          <w:tcPr>
            <w:tcW w:w="648" w:type="dxa"/>
            <w:vAlign w:val="center"/>
          </w:tcPr>
          <w:p w14:paraId="684AF1D0" w14:textId="77777777" w:rsidR="001372D8" w:rsidRDefault="001372D8" w:rsidP="00731434">
            <w:pPr>
              <w:spacing w:after="0"/>
              <w:jc w:val="center"/>
              <w:rPr>
                <w:lang w:val="en-IE"/>
              </w:rPr>
            </w:pPr>
            <w:r>
              <w:rPr>
                <w:lang w:val="en-IE"/>
              </w:rPr>
              <w:t>100</w:t>
            </w:r>
          </w:p>
        </w:tc>
        <w:tc>
          <w:tcPr>
            <w:tcW w:w="0" w:type="auto"/>
            <w:vAlign w:val="center"/>
          </w:tcPr>
          <w:p w14:paraId="684AF1D1" w14:textId="77777777" w:rsidR="001372D8" w:rsidRDefault="001372D8" w:rsidP="00731434">
            <w:pPr>
              <w:spacing w:after="0"/>
              <w:jc w:val="center"/>
              <w:rPr>
                <w:lang w:val="en-IE"/>
              </w:rPr>
            </w:pPr>
            <w:r>
              <w:rPr>
                <w:lang w:val="en-IE"/>
              </w:rPr>
              <w:t>200</w:t>
            </w:r>
          </w:p>
        </w:tc>
        <w:tc>
          <w:tcPr>
            <w:tcW w:w="0" w:type="auto"/>
            <w:vAlign w:val="center"/>
          </w:tcPr>
          <w:p w14:paraId="684AF1D2" w14:textId="77777777" w:rsidR="001372D8" w:rsidRDefault="001372D8" w:rsidP="00731434">
            <w:pPr>
              <w:spacing w:after="0"/>
              <w:jc w:val="center"/>
              <w:rPr>
                <w:lang w:val="en-IE"/>
              </w:rPr>
            </w:pPr>
            <w:r>
              <w:rPr>
                <w:lang w:val="en-IE"/>
              </w:rPr>
              <w:t>2.54</w:t>
            </w:r>
          </w:p>
        </w:tc>
        <w:tc>
          <w:tcPr>
            <w:tcW w:w="0" w:type="auto"/>
            <w:vAlign w:val="center"/>
          </w:tcPr>
          <w:p w14:paraId="684AF1D3" w14:textId="77777777" w:rsidR="001372D8" w:rsidRDefault="001372D8" w:rsidP="00731434">
            <w:pPr>
              <w:spacing w:after="0"/>
              <w:jc w:val="center"/>
              <w:rPr>
                <w:lang w:val="en-IE"/>
              </w:rPr>
            </w:pPr>
            <w:r>
              <w:rPr>
                <w:lang w:val="en-IE"/>
              </w:rPr>
              <w:t>3.97</w:t>
            </w:r>
          </w:p>
        </w:tc>
        <w:tc>
          <w:tcPr>
            <w:tcW w:w="0" w:type="auto"/>
            <w:vAlign w:val="center"/>
          </w:tcPr>
          <w:p w14:paraId="684AF1D4" w14:textId="77777777" w:rsidR="001372D8" w:rsidRDefault="001372D8" w:rsidP="00731434">
            <w:pPr>
              <w:spacing w:after="0"/>
              <w:jc w:val="center"/>
              <w:rPr>
                <w:lang w:val="en-IE"/>
              </w:rPr>
            </w:pPr>
            <w:r>
              <w:rPr>
                <w:lang w:val="en-IE"/>
              </w:rPr>
              <w:t>.002</w:t>
            </w:r>
          </w:p>
        </w:tc>
      </w:tr>
      <w:tr w:rsidR="001372D8" w14:paraId="684AF1DC" w14:textId="77777777" w:rsidTr="001372D8">
        <w:trPr>
          <w:trHeight w:val="540"/>
          <w:jc w:val="center"/>
        </w:trPr>
        <w:tc>
          <w:tcPr>
            <w:tcW w:w="1470" w:type="dxa"/>
            <w:vAlign w:val="center"/>
          </w:tcPr>
          <w:p w14:paraId="684AF1D6" w14:textId="77777777" w:rsidR="001372D8" w:rsidRDefault="001372D8" w:rsidP="00731434">
            <w:pPr>
              <w:spacing w:after="0"/>
              <w:jc w:val="right"/>
              <w:rPr>
                <w:lang w:val="en-IE"/>
              </w:rPr>
            </w:pPr>
            <w:r>
              <w:rPr>
                <w:lang w:val="en-IE"/>
              </w:rPr>
              <w:t>Speed</w:t>
            </w:r>
          </w:p>
        </w:tc>
        <w:tc>
          <w:tcPr>
            <w:tcW w:w="648" w:type="dxa"/>
            <w:vAlign w:val="center"/>
          </w:tcPr>
          <w:p w14:paraId="684AF1D7" w14:textId="77777777" w:rsidR="001372D8" w:rsidRDefault="001372D8" w:rsidP="00731434">
            <w:pPr>
              <w:spacing w:after="0"/>
              <w:jc w:val="center"/>
              <w:rPr>
                <w:lang w:val="en-IE"/>
              </w:rPr>
            </w:pPr>
            <w:r>
              <w:rPr>
                <w:lang w:val="en-IE"/>
              </w:rPr>
              <w:t>100</w:t>
            </w:r>
          </w:p>
        </w:tc>
        <w:tc>
          <w:tcPr>
            <w:tcW w:w="0" w:type="auto"/>
            <w:vAlign w:val="center"/>
          </w:tcPr>
          <w:p w14:paraId="684AF1D8" w14:textId="77777777" w:rsidR="001372D8" w:rsidRDefault="001372D8" w:rsidP="00731434">
            <w:pPr>
              <w:spacing w:after="0"/>
              <w:jc w:val="center"/>
              <w:rPr>
                <w:lang w:val="en-IE"/>
              </w:rPr>
            </w:pPr>
            <w:r>
              <w:rPr>
                <w:lang w:val="en-IE"/>
              </w:rPr>
              <w:t>200</w:t>
            </w:r>
          </w:p>
        </w:tc>
        <w:tc>
          <w:tcPr>
            <w:tcW w:w="0" w:type="auto"/>
            <w:vAlign w:val="center"/>
          </w:tcPr>
          <w:p w14:paraId="684AF1D9" w14:textId="77777777" w:rsidR="001372D8" w:rsidRDefault="001372D8" w:rsidP="00731434">
            <w:pPr>
              <w:spacing w:after="0"/>
              <w:jc w:val="center"/>
              <w:rPr>
                <w:lang w:val="en-IE"/>
              </w:rPr>
            </w:pPr>
            <w:r>
              <w:rPr>
                <w:lang w:val="en-IE"/>
              </w:rPr>
              <w:t>2.54</w:t>
            </w:r>
          </w:p>
        </w:tc>
        <w:tc>
          <w:tcPr>
            <w:tcW w:w="0" w:type="auto"/>
            <w:vAlign w:val="center"/>
          </w:tcPr>
          <w:p w14:paraId="684AF1DA" w14:textId="77777777" w:rsidR="001372D8" w:rsidRDefault="001372D8" w:rsidP="00731434">
            <w:pPr>
              <w:spacing w:after="0"/>
              <w:jc w:val="center"/>
              <w:rPr>
                <w:lang w:val="en-IE"/>
              </w:rPr>
            </w:pPr>
            <w:r>
              <w:rPr>
                <w:lang w:val="en-IE"/>
              </w:rPr>
              <w:t>3.97</w:t>
            </w:r>
          </w:p>
        </w:tc>
        <w:tc>
          <w:tcPr>
            <w:tcW w:w="0" w:type="auto"/>
            <w:vAlign w:val="center"/>
          </w:tcPr>
          <w:p w14:paraId="684AF1DB" w14:textId="77777777" w:rsidR="001372D8" w:rsidRDefault="001372D8" w:rsidP="00731434">
            <w:pPr>
              <w:spacing w:after="0"/>
              <w:jc w:val="center"/>
              <w:rPr>
                <w:lang w:val="en-IE"/>
              </w:rPr>
            </w:pPr>
            <w:r>
              <w:rPr>
                <w:lang w:val="en-IE"/>
              </w:rPr>
              <w:t>.002</w:t>
            </w:r>
          </w:p>
        </w:tc>
      </w:tr>
    </w:tbl>
    <w:p w14:paraId="1C0F4981" w14:textId="77777777" w:rsidR="002371C2" w:rsidRDefault="002371C2" w:rsidP="00916066">
      <w:pPr>
        <w:rPr>
          <w:color w:val="0070C0"/>
          <w:lang w:val="en-IE"/>
        </w:rPr>
      </w:pPr>
    </w:p>
    <w:p w14:paraId="0EEE8F81" w14:textId="6B600D44" w:rsidR="00916066" w:rsidRPr="004D5487" w:rsidRDefault="00916066" w:rsidP="00916066">
      <w:pPr>
        <w:rPr>
          <w:color w:val="0070C0"/>
          <w:lang w:val="en-IE"/>
        </w:rPr>
      </w:pPr>
      <w:r w:rsidRPr="004D5487">
        <w:rPr>
          <w:color w:val="0070C0"/>
          <w:lang w:val="en-IE"/>
        </w:rPr>
        <w:t>Figures have their caption below the figure</w:t>
      </w:r>
      <w:r w:rsidR="00830330">
        <w:rPr>
          <w:color w:val="0070C0"/>
          <w:lang w:val="en-IE"/>
        </w:rPr>
        <w:t xml:space="preserve">. </w:t>
      </w:r>
      <w:r w:rsidRPr="004D5487">
        <w:rPr>
          <w:color w:val="0070C0"/>
          <w:lang w:val="en-IE"/>
        </w:rPr>
        <w:t>Make sure that if you use colour, the figure is still readable when printed in black &amp; white, e.g., by using additional symbols, patterns, etc.</w:t>
      </w:r>
    </w:p>
    <w:p w14:paraId="684AF1DF" w14:textId="77777777" w:rsidR="00916066" w:rsidRDefault="00916066" w:rsidP="00916066">
      <w:pPr>
        <w:keepNext/>
        <w:jc w:val="center"/>
      </w:pPr>
      <w:r>
        <w:rPr>
          <w:noProof/>
          <w:lang w:val="en-US"/>
        </w:rPr>
        <w:lastRenderedPageBreak/>
        <w:drawing>
          <wp:inline distT="0" distB="0" distL="0" distR="0" wp14:anchorId="684AF1F8" wp14:editId="67D972A0">
            <wp:extent cx="4257675" cy="23901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2390140"/>
                    </a:xfrm>
                    <a:prstGeom prst="rect">
                      <a:avLst/>
                    </a:prstGeom>
                    <a:noFill/>
                    <a:ln>
                      <a:noFill/>
                    </a:ln>
                  </pic:spPr>
                </pic:pic>
              </a:graphicData>
            </a:graphic>
          </wp:inline>
        </w:drawing>
      </w:r>
    </w:p>
    <w:p w14:paraId="684AF1E0" w14:textId="77777777" w:rsidR="00916066" w:rsidRPr="007A3709" w:rsidRDefault="00916066" w:rsidP="00916066">
      <w:pPr>
        <w:pStyle w:val="Caption"/>
        <w:jc w:val="left"/>
        <w:rPr>
          <w:lang w:val="en-IE"/>
        </w:rPr>
      </w:pPr>
      <w:r>
        <w:t xml:space="preserve">Figure </w:t>
      </w:r>
      <w:r>
        <w:fldChar w:fldCharType="begin"/>
      </w:r>
      <w:r>
        <w:instrText xml:space="preserve"> SEQ Figure \* ARABIC </w:instrText>
      </w:r>
      <w:r>
        <w:fldChar w:fldCharType="separate"/>
      </w:r>
      <w:r w:rsidR="000A6E76">
        <w:rPr>
          <w:noProof/>
        </w:rPr>
        <w:t>9</w:t>
      </w:r>
      <w:r>
        <w:fldChar w:fldCharType="end"/>
      </w:r>
      <w:r>
        <w:t xml:space="preserve">: </w:t>
      </w:r>
      <w:r w:rsidRPr="002B399C">
        <w:t>Learning gain across different experimental groups</w:t>
      </w:r>
    </w:p>
    <w:p w14:paraId="684AF1E1" w14:textId="77777777" w:rsidR="00916066" w:rsidRPr="00F077BB" w:rsidRDefault="00916066" w:rsidP="00F077BB">
      <w:pPr>
        <w:rPr>
          <w:lang w:val="en-IE"/>
        </w:rPr>
      </w:pPr>
    </w:p>
    <w:p w14:paraId="684AF1E2" w14:textId="77777777" w:rsidR="00F077BB" w:rsidRPr="00F077BB" w:rsidRDefault="00F077BB" w:rsidP="00916066">
      <w:pPr>
        <w:pStyle w:val="Heading1"/>
        <w:rPr>
          <w:lang w:val="en-IE"/>
        </w:rPr>
      </w:pPr>
      <w:bookmarkStart w:id="106" w:name="_Toc468296130"/>
      <w:bookmarkStart w:id="107" w:name="_Toc469042715"/>
      <w:bookmarkStart w:id="108" w:name="_Toc469078245"/>
      <w:r w:rsidRPr="00F077BB">
        <w:rPr>
          <w:lang w:val="en-IE"/>
        </w:rPr>
        <w:lastRenderedPageBreak/>
        <w:t>Conclusions</w:t>
      </w:r>
      <w:bookmarkEnd w:id="106"/>
      <w:bookmarkEnd w:id="107"/>
      <w:bookmarkEnd w:id="108"/>
    </w:p>
    <w:p w14:paraId="2ABFD5AE" w14:textId="661E1F55" w:rsidR="00943450" w:rsidRPr="00CE2856" w:rsidRDefault="008906B7" w:rsidP="00F077BB">
      <w:r w:rsidRPr="00CE2856">
        <w:t xml:space="preserve">The advantages of this project </w:t>
      </w:r>
      <w:r w:rsidR="00015E88" w:rsidRPr="00CE2856">
        <w:t>are</w:t>
      </w:r>
      <w:r w:rsidRPr="00CE2856">
        <w:t xml:space="preserve"> that it will include the identification of new HSE support centre</w:t>
      </w:r>
      <w:r w:rsidR="00F459C1" w:rsidRPr="00CE2856">
        <w:t>s</w:t>
      </w:r>
      <w:r w:rsidRPr="00CE2856">
        <w:t xml:space="preserve"> in Ireland, which </w:t>
      </w:r>
      <w:r w:rsidR="00F459C1" w:rsidRPr="00CE2856">
        <w:t xml:space="preserve">after research conducted by the author has been done in other countries but </w:t>
      </w:r>
      <w:r w:rsidRPr="00CE2856">
        <w:t>has not been done before</w:t>
      </w:r>
      <w:r w:rsidR="00F459C1" w:rsidRPr="00CE2856">
        <w:t xml:space="preserve"> in Ireland.</w:t>
      </w:r>
      <w:r w:rsidRPr="00CE2856">
        <w:t xml:space="preserve"> </w:t>
      </w:r>
      <w:r w:rsidR="005144BC" w:rsidRPr="00CE2856">
        <w:t>This gives the project a unique aspect to it.</w:t>
      </w:r>
    </w:p>
    <w:p w14:paraId="723A1783" w14:textId="382E1E83" w:rsidR="005144BC" w:rsidRPr="00CE2856" w:rsidRDefault="005144BC" w:rsidP="00F077BB">
      <w:r w:rsidRPr="00CE2856">
        <w:t xml:space="preserve">The disadvantages of this project </w:t>
      </w:r>
      <w:r w:rsidR="0041583D" w:rsidRPr="00CE2856">
        <w:t>are</w:t>
      </w:r>
      <w:r w:rsidRPr="00CE2856">
        <w:t xml:space="preserve"> </w:t>
      </w:r>
      <w:r w:rsidR="00067A0D">
        <w:t>that</w:t>
      </w:r>
      <w:r w:rsidR="005C5597" w:rsidRPr="00CE2856">
        <w:t xml:space="preserve"> </w:t>
      </w:r>
      <w:r w:rsidR="003504AE">
        <w:t xml:space="preserve">while </w:t>
      </w:r>
      <w:r w:rsidR="005C5597" w:rsidRPr="00CE2856">
        <w:t xml:space="preserve">these HSE support centres can be </w:t>
      </w:r>
      <w:r w:rsidR="00015E88">
        <w:t>identified</w:t>
      </w:r>
      <w:r w:rsidR="00FF6CA8">
        <w:t>,</w:t>
      </w:r>
      <w:r w:rsidR="005C5597" w:rsidRPr="00CE2856">
        <w:t xml:space="preserve"> it does </w:t>
      </w:r>
      <w:r w:rsidR="008951DF" w:rsidRPr="00CE2856">
        <w:t>not necessarily</w:t>
      </w:r>
      <w:r w:rsidR="005C5597" w:rsidRPr="00CE2856">
        <w:t xml:space="preserve"> mean that they will be built. The HSE support centres in Ireland are funded by the Irish government, which means there may be a lack of resources and funds to build new support centres in the country</w:t>
      </w:r>
      <w:r w:rsidR="006264D7" w:rsidRPr="00CE2856">
        <w:t>. W</w:t>
      </w:r>
      <w:r w:rsidR="005C5597" w:rsidRPr="00CE2856">
        <w:t>ith this lack of funding and resources</w:t>
      </w:r>
      <w:r w:rsidR="006264D7" w:rsidRPr="00CE2856">
        <w:t>,</w:t>
      </w:r>
      <w:r w:rsidR="005C5597" w:rsidRPr="00CE2856">
        <w:t xml:space="preserve"> identifying where new support centres should be built may not be realistic</w:t>
      </w:r>
      <w:r w:rsidR="00224EA2" w:rsidRPr="00CE2856">
        <w:t xml:space="preserve"> in Ireland until the government decides to invest more funding into this area of the HSE</w:t>
      </w:r>
      <w:r w:rsidR="005C5597" w:rsidRPr="00CE2856">
        <w:t>.</w:t>
      </w:r>
    </w:p>
    <w:p w14:paraId="594C9291" w14:textId="63C664CE" w:rsidR="00631B4F" w:rsidRPr="00CE2856" w:rsidRDefault="002561FF" w:rsidP="00F077BB">
      <w:r w:rsidRPr="00CE2856">
        <w:t>The opportunities that this project provides is that if the Irish government does decide to spend more government resources to build new HSE health centres then this project could give them a head start by identifying the best possible locations to place the health centres, saving valuable time.</w:t>
      </w:r>
    </w:p>
    <w:p w14:paraId="27ED2887" w14:textId="55B76318" w:rsidR="00112C3F" w:rsidRDefault="00780F03" w:rsidP="00F077BB">
      <w:r w:rsidRPr="00CE2856">
        <w:t>The limits to this project is that the author must learn by doing as the author has not learnt significant portion</w:t>
      </w:r>
      <w:r w:rsidR="00AF6877" w:rsidRPr="00CE2856">
        <w:t>s</w:t>
      </w:r>
      <w:r w:rsidRPr="00CE2856">
        <w:t xml:space="preserve"> of what will be used to create the project. The areas that the author will learn by doing are: Machine Learning and Predictive Analysis. </w:t>
      </w:r>
    </w:p>
    <w:p w14:paraId="014C7798" w14:textId="6D94C3A1" w:rsidR="00780F03" w:rsidRPr="00112C3F" w:rsidRDefault="00780F03" w:rsidP="00112C3F"/>
    <w:p w14:paraId="684AF1E4" w14:textId="77777777" w:rsidR="00F077BB" w:rsidRDefault="00F077BB" w:rsidP="00916066">
      <w:pPr>
        <w:pStyle w:val="Heading1"/>
        <w:rPr>
          <w:lang w:val="en-IE"/>
        </w:rPr>
      </w:pPr>
      <w:bookmarkStart w:id="109" w:name="_Toc468296131"/>
      <w:bookmarkStart w:id="110" w:name="_Toc469042716"/>
      <w:bookmarkStart w:id="111" w:name="_Toc469078246"/>
      <w:r w:rsidRPr="00F077BB">
        <w:rPr>
          <w:lang w:val="en-IE"/>
        </w:rPr>
        <w:lastRenderedPageBreak/>
        <w:t>Further development or research</w:t>
      </w:r>
      <w:bookmarkEnd w:id="109"/>
      <w:bookmarkEnd w:id="110"/>
      <w:bookmarkEnd w:id="111"/>
    </w:p>
    <w:p w14:paraId="7952AEB9" w14:textId="59C1ACD1" w:rsidR="00DE01DB" w:rsidRDefault="007C371F" w:rsidP="00700CAD">
      <w:r w:rsidRPr="00FC7B5A">
        <w:t xml:space="preserve">This </w:t>
      </w:r>
      <w:r w:rsidR="00095AFE" w:rsidRPr="00FC7B5A">
        <w:t xml:space="preserve">results of this </w:t>
      </w:r>
      <w:r w:rsidRPr="00FC7B5A">
        <w:t>project could lead to more expansive disability analysis</w:t>
      </w:r>
      <w:r w:rsidR="00095AFE" w:rsidRPr="00FC7B5A">
        <w:t xml:space="preserve"> and provide more focus on how badly funded the disability services in Ireland are. With more resources, development and research this project could expand to provide a better analysis on support centres and support services to disabled people in the country</w:t>
      </w:r>
      <w:r w:rsidR="007C2006" w:rsidRPr="00FC7B5A">
        <w:t>. With further research, machine learning could be</w:t>
      </w:r>
      <w:r w:rsidR="0010064A" w:rsidRPr="00FC7B5A">
        <w:t>come</w:t>
      </w:r>
      <w:r w:rsidR="007C2006" w:rsidRPr="00FC7B5A">
        <w:t xml:space="preserve"> </w:t>
      </w:r>
      <w:r w:rsidR="0010064A" w:rsidRPr="00FC7B5A">
        <w:t>an even bigger asset to the HSE in Ireland.</w:t>
      </w:r>
      <w:r w:rsidR="00F2535B">
        <w:t xml:space="preserve"> Machine learning could help predict certain disabilities in children, which will help the HSE plan more effectively in regards to their resource throughout the country.</w:t>
      </w:r>
    </w:p>
    <w:p w14:paraId="3540CC66" w14:textId="77777777" w:rsidR="00DE01DB" w:rsidRPr="00DE01DB" w:rsidRDefault="00DE01DB" w:rsidP="00DE01DB"/>
    <w:p w14:paraId="7815B538" w14:textId="77777777" w:rsidR="00DE01DB" w:rsidRPr="00DE01DB" w:rsidRDefault="00DE01DB" w:rsidP="00DE01DB"/>
    <w:p w14:paraId="7876E8AC" w14:textId="77777777" w:rsidR="00DE01DB" w:rsidRPr="00DE01DB" w:rsidRDefault="00DE01DB" w:rsidP="00DE01DB"/>
    <w:p w14:paraId="2D4E69D4" w14:textId="77777777" w:rsidR="00DE01DB" w:rsidRPr="00DE01DB" w:rsidRDefault="00DE01DB" w:rsidP="00DE01DB"/>
    <w:p w14:paraId="7B13A602" w14:textId="77777777" w:rsidR="00175F47" w:rsidRPr="00DE01DB" w:rsidRDefault="00175F47" w:rsidP="00DE01DB"/>
    <w:p w14:paraId="23343B84" w14:textId="77777777" w:rsidR="00175F47" w:rsidRPr="00DE01DB" w:rsidRDefault="00175F47" w:rsidP="00DE01DB">
      <w:pPr>
        <w:pStyle w:val="Heading1"/>
      </w:pPr>
      <w:bookmarkStart w:id="112" w:name="_Toc469078247"/>
      <w:r w:rsidRPr="00DE01DB">
        <w:lastRenderedPageBreak/>
        <w:t>Motivational Section</w:t>
      </w:r>
      <w:bookmarkEnd w:id="112"/>
    </w:p>
    <w:p w14:paraId="25DC00E9" w14:textId="77777777" w:rsidR="00175F47" w:rsidRDefault="00175F47" w:rsidP="00175F47">
      <w:r>
        <w:t>The motivation for this research is to address the challenges faced by people with disabilities having to travel long and difficult journeys to reach vital support services. This research was undertaken for personal reasons due to the fact that the author of this paper was born with a birth defect (born with one hand), While he does not personally consider himself disabled due to the fact that he is not hindered in any way by having one hand as it doesn’t stop or prevent him from doing anything that he want to do, but it did get him thinking about other people around the country who have various disabilities that prevent them from doing certain activities or require them to use certain services that are provided by health centres around the country. While researching the support services in the country, it became apparent the lack of support services in the country so, it was decided to implement a machine learning project predicting where new support centres could be placed so more services could be provided.</w:t>
      </w:r>
    </w:p>
    <w:p w14:paraId="342F50F2" w14:textId="77777777" w:rsidR="00175F47" w:rsidRDefault="00175F47" w:rsidP="00175F47"/>
    <w:p w14:paraId="7405F27B" w14:textId="77777777" w:rsidR="00175F47" w:rsidRPr="00FC7B5A" w:rsidRDefault="00175F47" w:rsidP="00700CAD"/>
    <w:p w14:paraId="684AF1E6" w14:textId="65C84A79" w:rsidR="00F077BB" w:rsidRDefault="00DC5BD4" w:rsidP="001372D8">
      <w:pPr>
        <w:pStyle w:val="Heading1"/>
      </w:pPr>
      <w:bookmarkStart w:id="113" w:name="_Toc469078248"/>
      <w:r>
        <w:lastRenderedPageBreak/>
        <w:t>Bibliography</w:t>
      </w:r>
      <w:bookmarkEnd w:id="113"/>
    </w:p>
    <w:p w14:paraId="2D2418DC" w14:textId="77777777" w:rsidR="00DC5BD4" w:rsidRPr="00DC5BD4" w:rsidRDefault="00DC5BD4" w:rsidP="00DC5BD4"/>
    <w:p w14:paraId="37E8BCC0" w14:textId="77777777" w:rsidR="00DC5BD4" w:rsidRDefault="00DC5BD4" w:rsidP="00DC5BD4">
      <w:pPr>
        <w:pStyle w:val="NormalWeb"/>
        <w:spacing w:before="0" w:beforeAutospacing="0" w:after="180" w:afterAutospacing="0"/>
        <w:ind w:left="450" w:hanging="450"/>
        <w:rPr>
          <w:color w:val="000000"/>
          <w:sz w:val="27"/>
          <w:szCs w:val="27"/>
        </w:rPr>
      </w:pPr>
      <w:bookmarkStart w:id="114" w:name="_Toc468296133"/>
      <w:bookmarkStart w:id="115" w:name="_Toc469042718"/>
      <w:r>
        <w:rPr>
          <w:color w:val="000000"/>
          <w:sz w:val="27"/>
          <w:szCs w:val="27"/>
        </w:rPr>
        <w:t>Authority, N. (2015). [online] Nda.ie. Available at: http://nda.ie/Publications/Transport/Transport-Publications/Provision-of-Transport-Services.html [Accessed 9 Dec. 2016].</w:t>
      </w:r>
    </w:p>
    <w:p w14:paraId="5CDA71A2" w14:textId="77777777" w:rsidR="00DC5BD4" w:rsidRDefault="00DC5BD4" w:rsidP="00DC5BD4">
      <w:pPr>
        <w:pStyle w:val="NormalWeb"/>
        <w:spacing w:before="0" w:beforeAutospacing="0" w:after="180" w:afterAutospacing="0"/>
        <w:ind w:left="450" w:hanging="450"/>
        <w:rPr>
          <w:color w:val="000000"/>
          <w:sz w:val="27"/>
          <w:szCs w:val="27"/>
        </w:rPr>
      </w:pPr>
    </w:p>
    <w:p w14:paraId="769DE418" w14:textId="77777777" w:rsidR="00DC5BD4" w:rsidRDefault="00DC5BD4" w:rsidP="00DC5BD4">
      <w:pPr>
        <w:pStyle w:val="NormalWeb"/>
        <w:spacing w:before="0" w:beforeAutospacing="0" w:after="180" w:afterAutospacing="0"/>
        <w:ind w:left="450" w:hanging="450"/>
        <w:rPr>
          <w:color w:val="000000"/>
          <w:sz w:val="27"/>
          <w:szCs w:val="27"/>
        </w:rPr>
      </w:pPr>
      <w:r>
        <w:rPr>
          <w:color w:val="000000"/>
          <w:sz w:val="27"/>
          <w:szCs w:val="27"/>
        </w:rPr>
        <w:t>Cran.r-project. (2016). [online] Available at: https://cran.r-project.org/web/packages/sqldf/sqldf.pdf [Accessed 9 Dec. 2016].</w:t>
      </w:r>
    </w:p>
    <w:p w14:paraId="43463928" w14:textId="77777777" w:rsidR="00DC5BD4" w:rsidRDefault="00DC5BD4" w:rsidP="00DC5BD4">
      <w:pPr>
        <w:pStyle w:val="NormalWeb"/>
        <w:spacing w:before="0" w:beforeAutospacing="0" w:after="180" w:afterAutospacing="0"/>
        <w:ind w:left="450" w:hanging="450"/>
        <w:rPr>
          <w:color w:val="000000"/>
          <w:sz w:val="27"/>
          <w:szCs w:val="27"/>
        </w:rPr>
      </w:pPr>
    </w:p>
    <w:p w14:paraId="22445E76" w14:textId="77777777" w:rsidR="00DC5BD4" w:rsidRDefault="00DC5BD4" w:rsidP="00DC5BD4">
      <w:pPr>
        <w:pStyle w:val="NormalWeb"/>
        <w:spacing w:before="0" w:beforeAutospacing="0" w:after="180" w:afterAutospacing="0"/>
        <w:ind w:left="450" w:hanging="450"/>
        <w:rPr>
          <w:color w:val="000000"/>
          <w:sz w:val="27"/>
          <w:szCs w:val="27"/>
        </w:rPr>
      </w:pPr>
      <w:r>
        <w:rPr>
          <w:color w:val="000000"/>
          <w:sz w:val="27"/>
          <w:szCs w:val="27"/>
        </w:rPr>
        <w:t>Cso.ie. (2008). [online] Available at: http://www.cso.ie/en/newsandevents/pressreleases/2008pressreleases/nationaldisabilitysurvey2006-firstresults/ [Accessed 9 Dec. 2016].</w:t>
      </w:r>
    </w:p>
    <w:p w14:paraId="780B7D2F" w14:textId="77777777" w:rsidR="00DC5BD4" w:rsidRDefault="00DC5BD4" w:rsidP="00DC5BD4">
      <w:pPr>
        <w:pStyle w:val="NormalWeb"/>
        <w:spacing w:before="0" w:beforeAutospacing="0" w:after="180" w:afterAutospacing="0"/>
        <w:ind w:left="450" w:hanging="450"/>
        <w:rPr>
          <w:color w:val="000000"/>
          <w:sz w:val="27"/>
          <w:szCs w:val="27"/>
        </w:rPr>
      </w:pPr>
    </w:p>
    <w:p w14:paraId="33E8A484" w14:textId="77777777" w:rsidR="00DC5BD4" w:rsidRDefault="00DC5BD4" w:rsidP="00DC5BD4">
      <w:pPr>
        <w:pStyle w:val="NormalWeb"/>
        <w:spacing w:before="0" w:beforeAutospacing="0" w:after="180" w:afterAutospacing="0"/>
        <w:ind w:left="450" w:hanging="450"/>
        <w:rPr>
          <w:color w:val="000000"/>
          <w:sz w:val="27"/>
          <w:szCs w:val="27"/>
        </w:rPr>
      </w:pPr>
      <w:r>
        <w:rPr>
          <w:color w:val="000000"/>
          <w:sz w:val="27"/>
          <w:szCs w:val="27"/>
        </w:rPr>
        <w:t>Data.gov.ie. (2016). [online] Available at: https://data.gov.ie/data [Accessed 9 Dec. 2016].</w:t>
      </w:r>
    </w:p>
    <w:p w14:paraId="6BCE631E" w14:textId="77777777" w:rsidR="00DC5BD4" w:rsidRDefault="00DC5BD4" w:rsidP="00DC5BD4">
      <w:pPr>
        <w:pStyle w:val="NormalWeb"/>
        <w:spacing w:before="0" w:beforeAutospacing="0" w:after="180" w:afterAutospacing="0"/>
        <w:ind w:left="450" w:hanging="450"/>
        <w:rPr>
          <w:color w:val="000000"/>
          <w:sz w:val="27"/>
          <w:szCs w:val="27"/>
        </w:rPr>
      </w:pPr>
    </w:p>
    <w:p w14:paraId="7EFC3903" w14:textId="77777777" w:rsidR="00DC5BD4" w:rsidRDefault="00DC5BD4" w:rsidP="00DC5BD4">
      <w:pPr>
        <w:pStyle w:val="NormalWeb"/>
        <w:spacing w:before="0" w:beforeAutospacing="0" w:after="180" w:afterAutospacing="0"/>
        <w:ind w:left="450" w:hanging="450"/>
        <w:rPr>
          <w:color w:val="000000"/>
          <w:sz w:val="27"/>
          <w:szCs w:val="27"/>
        </w:rPr>
      </w:pPr>
      <w:r>
        <w:rPr>
          <w:color w:val="000000"/>
          <w:sz w:val="27"/>
          <w:szCs w:val="27"/>
        </w:rPr>
        <w:t>Disability-federation.ie. (2016). [online] Available at: http://www.disability-federation.ie/index.php?uniqueID=29 [Accessed 9 Dec. 2016].</w:t>
      </w:r>
    </w:p>
    <w:p w14:paraId="684AF1ED" w14:textId="77777777" w:rsidR="00F077BB" w:rsidRPr="00F077BB" w:rsidRDefault="00F077BB" w:rsidP="001372D8">
      <w:pPr>
        <w:pStyle w:val="Heading1"/>
        <w:rPr>
          <w:lang w:val="en-IE"/>
        </w:rPr>
      </w:pPr>
      <w:bookmarkStart w:id="116" w:name="_Toc469078249"/>
      <w:r w:rsidRPr="00F077BB">
        <w:rPr>
          <w:lang w:val="en-IE"/>
        </w:rPr>
        <w:lastRenderedPageBreak/>
        <w:t>Appendix</w:t>
      </w:r>
      <w:bookmarkEnd w:id="114"/>
      <w:bookmarkEnd w:id="115"/>
      <w:bookmarkEnd w:id="116"/>
    </w:p>
    <w:p w14:paraId="684AF1EE" w14:textId="77777777" w:rsidR="00F077BB" w:rsidRDefault="00F077BB" w:rsidP="001372D8">
      <w:pPr>
        <w:pStyle w:val="Heading2"/>
        <w:rPr>
          <w:lang w:val="en-IE"/>
        </w:rPr>
      </w:pPr>
      <w:bookmarkStart w:id="117" w:name="_Toc468296134"/>
      <w:bookmarkStart w:id="118" w:name="_Toc469042719"/>
      <w:bookmarkStart w:id="119" w:name="_Toc469078250"/>
      <w:r w:rsidRPr="00F077BB">
        <w:rPr>
          <w:lang w:val="en-IE"/>
        </w:rPr>
        <w:t>Project Proposal</w:t>
      </w:r>
      <w:bookmarkEnd w:id="117"/>
      <w:bookmarkEnd w:id="118"/>
      <w:bookmarkEnd w:id="119"/>
    </w:p>
    <w:sdt>
      <w:sdtPr>
        <w:id w:val="-976215064"/>
        <w:docPartObj>
          <w:docPartGallery w:val="Cover Pages"/>
          <w:docPartUnique/>
        </w:docPartObj>
      </w:sdtPr>
      <w:sdtEndPr>
        <w:rPr>
          <w:b/>
        </w:rPr>
      </w:sdtEndPr>
      <w:sdtContent>
        <w:p w14:paraId="39AF86C6" w14:textId="77777777" w:rsidR="001F6ED9" w:rsidRDefault="001F6ED9" w:rsidP="001F6ED9"/>
        <w:p w14:paraId="1DD21D11" w14:textId="77777777" w:rsidR="001F6ED9" w:rsidRDefault="00E3301F" w:rsidP="001F6ED9">
          <w:pPr>
            <w:spacing w:after="0"/>
            <w:jc w:val="left"/>
            <w:rPr>
              <w:b/>
            </w:rPr>
          </w:pPr>
        </w:p>
      </w:sdtContent>
    </w:sdt>
    <w:p w14:paraId="20B1E56D" w14:textId="77777777" w:rsidR="001F6ED9" w:rsidRPr="00B2291E" w:rsidRDefault="001F6ED9" w:rsidP="001F6ED9">
      <w:r w:rsidRPr="00B2291E">
        <w:tab/>
      </w:r>
    </w:p>
    <w:p w14:paraId="63BB4EAD" w14:textId="77777777" w:rsidR="001F6ED9" w:rsidRPr="00B2291E" w:rsidRDefault="001F6ED9" w:rsidP="001F6ED9">
      <w:pPr>
        <w:jc w:val="center"/>
      </w:pPr>
    </w:p>
    <w:p w14:paraId="23C63903" w14:textId="77777777" w:rsidR="001F6ED9" w:rsidRPr="006D50ED" w:rsidRDefault="001F6ED9" w:rsidP="001F6ED9">
      <w:pPr>
        <w:jc w:val="center"/>
        <w:rPr>
          <w:b/>
        </w:rPr>
      </w:pPr>
      <w:r w:rsidRPr="006D50ED">
        <w:rPr>
          <w:b/>
        </w:rPr>
        <w:t>Project Proposal</w:t>
      </w:r>
    </w:p>
    <w:p w14:paraId="0685ECBA" w14:textId="77777777" w:rsidR="001F6ED9" w:rsidRPr="00B2291E" w:rsidRDefault="001F6ED9" w:rsidP="001F6ED9">
      <w:pPr>
        <w:jc w:val="center"/>
      </w:pPr>
    </w:p>
    <w:p w14:paraId="5AD75DBB" w14:textId="77777777" w:rsidR="001F6ED9" w:rsidRPr="00B2291E" w:rsidRDefault="001F6ED9" w:rsidP="001F6ED9">
      <w:pPr>
        <w:jc w:val="center"/>
      </w:pPr>
    </w:p>
    <w:p w14:paraId="1333B7B0" w14:textId="77777777" w:rsidR="001F6ED9" w:rsidRPr="00B2291E" w:rsidRDefault="001F6ED9" w:rsidP="001F6ED9">
      <w:pPr>
        <w:jc w:val="center"/>
      </w:pPr>
    </w:p>
    <w:p w14:paraId="421A8BDE" w14:textId="77777777" w:rsidR="001F6ED9" w:rsidRPr="002F1A4B" w:rsidRDefault="001F6ED9" w:rsidP="002F1A4B">
      <w:pPr>
        <w:jc w:val="center"/>
        <w:rPr>
          <w:b/>
          <w:sz w:val="32"/>
          <w:szCs w:val="32"/>
        </w:rPr>
      </w:pPr>
      <w:bookmarkStart w:id="120" w:name="_Toc468296135"/>
      <w:r w:rsidRPr="002F1A4B">
        <w:rPr>
          <w:b/>
          <w:sz w:val="32"/>
          <w:szCs w:val="32"/>
        </w:rPr>
        <w:t>Identifying new Health Centre Locations in Ireland</w:t>
      </w:r>
      <w:bookmarkEnd w:id="120"/>
    </w:p>
    <w:p w14:paraId="0F748E94" w14:textId="77777777" w:rsidR="001F6ED9" w:rsidRPr="00B2291E" w:rsidRDefault="001F6ED9" w:rsidP="001F6ED9">
      <w:pPr>
        <w:pStyle w:val="Title"/>
        <w:jc w:val="center"/>
      </w:pPr>
    </w:p>
    <w:p w14:paraId="058E8FD2" w14:textId="77777777" w:rsidR="001F6ED9" w:rsidRPr="00B2291E" w:rsidRDefault="001F6ED9" w:rsidP="001F6ED9">
      <w:pPr>
        <w:pStyle w:val="Title"/>
        <w:jc w:val="center"/>
      </w:pPr>
    </w:p>
    <w:p w14:paraId="49302CC7" w14:textId="77777777" w:rsidR="001F6ED9" w:rsidRPr="00B2291E" w:rsidRDefault="001F6ED9" w:rsidP="001F6ED9">
      <w:pPr>
        <w:jc w:val="center"/>
      </w:pPr>
      <w:r w:rsidRPr="00B2291E">
        <w:t xml:space="preserve">Declan Barnes, X13114352, </w:t>
      </w:r>
      <w:r>
        <w:t>Declan.Barnes@student.ncirl.ie</w:t>
      </w:r>
    </w:p>
    <w:p w14:paraId="58329EB1" w14:textId="77777777" w:rsidR="001F6ED9" w:rsidRPr="00B2291E" w:rsidRDefault="001F6ED9" w:rsidP="001F6ED9">
      <w:pPr>
        <w:jc w:val="center"/>
      </w:pPr>
    </w:p>
    <w:p w14:paraId="28FEC252" w14:textId="77777777" w:rsidR="001F6ED9" w:rsidRPr="00B2291E" w:rsidRDefault="001F6ED9" w:rsidP="001F6ED9">
      <w:pPr>
        <w:jc w:val="center"/>
      </w:pPr>
    </w:p>
    <w:p w14:paraId="50718B58" w14:textId="77777777" w:rsidR="001F6ED9" w:rsidRPr="00B2291E" w:rsidRDefault="001F6ED9" w:rsidP="001F6ED9">
      <w:pPr>
        <w:jc w:val="center"/>
      </w:pPr>
      <w:r w:rsidRPr="00B2291E">
        <w:t>BSc (Hons) in Computing</w:t>
      </w:r>
    </w:p>
    <w:p w14:paraId="2EFB9AB8" w14:textId="77777777" w:rsidR="001F6ED9" w:rsidRPr="00B2291E" w:rsidRDefault="001F6ED9" w:rsidP="001F6ED9">
      <w:pPr>
        <w:jc w:val="center"/>
      </w:pPr>
    </w:p>
    <w:p w14:paraId="056B3FF7" w14:textId="77777777" w:rsidR="001F6ED9" w:rsidRPr="00B2291E" w:rsidRDefault="001F6ED9" w:rsidP="001F6ED9">
      <w:pPr>
        <w:jc w:val="center"/>
      </w:pPr>
      <w:r w:rsidRPr="00B2291E">
        <w:t>Data Analytics</w:t>
      </w:r>
    </w:p>
    <w:p w14:paraId="7E81A644" w14:textId="77777777" w:rsidR="001F6ED9" w:rsidRPr="00B2291E" w:rsidRDefault="001F6ED9" w:rsidP="001F6ED9">
      <w:pPr>
        <w:jc w:val="center"/>
      </w:pPr>
    </w:p>
    <w:p w14:paraId="4ED4801B" w14:textId="77777777" w:rsidR="001F6ED9" w:rsidRPr="00B2291E" w:rsidRDefault="001F6ED9" w:rsidP="001F6ED9">
      <w:pPr>
        <w:jc w:val="center"/>
      </w:pPr>
      <w:r w:rsidRPr="00B2291E">
        <w:t>16/10/2016</w:t>
      </w:r>
    </w:p>
    <w:p w14:paraId="494359F5" w14:textId="77777777" w:rsidR="001F6ED9" w:rsidRPr="00B2291E" w:rsidRDefault="001F6ED9" w:rsidP="001F6ED9"/>
    <w:p w14:paraId="14D7CAAD" w14:textId="577C08EA" w:rsidR="001F6ED9" w:rsidRDefault="001F6ED9" w:rsidP="001F6ED9">
      <w:pPr>
        <w:spacing w:after="0"/>
        <w:jc w:val="left"/>
        <w:rPr>
          <w:rFonts w:cs="Arial"/>
          <w:b/>
          <w:bCs/>
          <w:kern w:val="32"/>
          <w:sz w:val="32"/>
          <w:szCs w:val="32"/>
          <w:lang w:val="en-US"/>
        </w:rPr>
      </w:pPr>
      <w:r>
        <w:br w:type="page"/>
      </w:r>
    </w:p>
    <w:p w14:paraId="35870565" w14:textId="77777777" w:rsidR="001F6ED9" w:rsidRPr="00E265F7" w:rsidRDefault="001F6ED9" w:rsidP="00CB67D2">
      <w:pPr>
        <w:rPr>
          <w:b/>
          <w:sz w:val="36"/>
          <w:szCs w:val="36"/>
        </w:rPr>
      </w:pPr>
      <w:bookmarkStart w:id="121" w:name="_Toc468296136"/>
      <w:r w:rsidRPr="00E265F7">
        <w:rPr>
          <w:b/>
          <w:sz w:val="36"/>
          <w:szCs w:val="36"/>
        </w:rPr>
        <w:lastRenderedPageBreak/>
        <w:t>Objectives</w:t>
      </w:r>
      <w:bookmarkEnd w:id="121"/>
    </w:p>
    <w:p w14:paraId="17E6D686" w14:textId="77777777" w:rsidR="001F6ED9" w:rsidRPr="00A079F3" w:rsidRDefault="001F6ED9" w:rsidP="001F6ED9"/>
    <w:p w14:paraId="0DC09C90" w14:textId="77777777" w:rsidR="001F6ED9" w:rsidRDefault="001F6ED9" w:rsidP="001F6ED9">
      <w:r w:rsidRPr="00B2291E">
        <w:t>(Max. 1 Page)</w:t>
      </w:r>
    </w:p>
    <w:p w14:paraId="3142F789" w14:textId="77777777" w:rsidR="001F6ED9" w:rsidRDefault="001F6ED9" w:rsidP="001F6ED9"/>
    <w:p w14:paraId="711F1796" w14:textId="77777777" w:rsidR="001F6ED9" w:rsidRDefault="001F6ED9" w:rsidP="001F6ED9">
      <w:r>
        <w:t xml:space="preserve">The </w:t>
      </w:r>
      <w:r w:rsidRPr="006F5DA7">
        <w:rPr>
          <w:b/>
        </w:rPr>
        <w:t>first part</w:t>
      </w:r>
      <w:r>
        <w:t xml:space="preserve"> of this project is to acquire the necessary information needed to complete the project. This information will come in the form of several datasets that will be acquired from public resources such as the central statistics office. Each dataset will contain key information that I will need for my final year project in relation to disabilities in Ireland i.e. how many people are living with a disability in Ireland, what type of disability do they have, what sex and age are they etc.</w:t>
      </w:r>
    </w:p>
    <w:p w14:paraId="50D8C702" w14:textId="77777777" w:rsidR="001F6ED9" w:rsidRPr="00B2291E" w:rsidRDefault="001F6ED9" w:rsidP="001F6ED9"/>
    <w:p w14:paraId="275778C3" w14:textId="6C28D789" w:rsidR="001F6ED9" w:rsidRDefault="001F6ED9" w:rsidP="001F6ED9">
      <w:r w:rsidRPr="00B2291E">
        <w:t xml:space="preserve">The </w:t>
      </w:r>
      <w:r w:rsidR="00287B80">
        <w:rPr>
          <w:b/>
        </w:rPr>
        <w:t>second</w:t>
      </w:r>
      <w:r w:rsidRPr="00A3028E">
        <w:rPr>
          <w:b/>
        </w:rPr>
        <w:t xml:space="preserve"> objective</w:t>
      </w:r>
      <w:r w:rsidRPr="00B2291E">
        <w:t xml:space="preserve"> of this project is to analyse disabilities in Ireland. My aim of doing this is by using several</w:t>
      </w:r>
      <w:r>
        <w:t xml:space="preserve"> data</w:t>
      </w:r>
      <w:r w:rsidRPr="00B2291E">
        <w:t>se</w:t>
      </w:r>
      <w:r>
        <w:t xml:space="preserve">ts that I </w:t>
      </w:r>
      <w:r w:rsidRPr="00B2291E">
        <w:t xml:space="preserve">have acquired through </w:t>
      </w:r>
      <w:r>
        <w:t>extensive online research as stated above. The data sets in question will show the statistics of disabled people across Ireland such as: Sex, Age Group, and type of disability. This information will be used to create a dashboard representing key analysis of the disabilities, for example: how many disabled people require homecare in Ireland and how many people with disabilities are not working due to their disability.</w:t>
      </w:r>
    </w:p>
    <w:p w14:paraId="61C08CEE" w14:textId="77777777" w:rsidR="001F6ED9" w:rsidRDefault="001F6ED9" w:rsidP="001F6ED9"/>
    <w:p w14:paraId="32EB7A3A" w14:textId="6C0ADE11" w:rsidR="001F6ED9" w:rsidRDefault="001F6ED9" w:rsidP="001F6ED9">
      <w:r>
        <w:t xml:space="preserve">The </w:t>
      </w:r>
      <w:r w:rsidR="00287B80">
        <w:rPr>
          <w:b/>
        </w:rPr>
        <w:t>third</w:t>
      </w:r>
      <w:r w:rsidRPr="00A3028E">
        <w:rPr>
          <w:b/>
        </w:rPr>
        <w:t xml:space="preserve"> objective</w:t>
      </w:r>
      <w:r>
        <w:t xml:space="preserve"> of this project will be to map all the health centres in Ireland showing their locations and proximity to each other. These health centres will show us how much of Ireland is ideally covered by health centres and where there is a lack of centres in certain areas (i.e. rural areas) of the country.</w:t>
      </w:r>
    </w:p>
    <w:p w14:paraId="0EBCCEE7" w14:textId="77777777" w:rsidR="001F6ED9" w:rsidRDefault="001F6ED9" w:rsidP="001F6ED9"/>
    <w:p w14:paraId="7C5A207F" w14:textId="6FB46331" w:rsidR="001F6ED9" w:rsidRDefault="001F6ED9" w:rsidP="001F6ED9">
      <w:r>
        <w:t xml:space="preserve">The </w:t>
      </w:r>
      <w:r w:rsidR="00216DD1">
        <w:rPr>
          <w:b/>
        </w:rPr>
        <w:t>fourth</w:t>
      </w:r>
      <w:r w:rsidRPr="00A3028E">
        <w:rPr>
          <w:b/>
        </w:rPr>
        <w:t xml:space="preserve"> objective </w:t>
      </w:r>
      <w:r>
        <w:t>of this project is to use machine learning to predict where new health centres should be placed in Ireland to provide better services and coverage to disabled people in the country. This objective will take the above-</w:t>
      </w:r>
      <w:r>
        <w:lastRenderedPageBreak/>
        <w:t xml:space="preserve">mentioned information (in the second objective) into account of where current health centres are located and predict where new centres should be built i.e. in areas where the nearest health centre is too far for disabled people to travel to, and then it will show on a map where the new centre should be placed in relation to this information. </w:t>
      </w:r>
    </w:p>
    <w:p w14:paraId="289DAB43" w14:textId="77777777" w:rsidR="001F6ED9" w:rsidRDefault="001F6ED9" w:rsidP="001F6ED9"/>
    <w:p w14:paraId="47F1E561" w14:textId="77777777" w:rsidR="001F6ED9" w:rsidRDefault="001F6ED9" w:rsidP="001F6ED9">
      <w:r>
        <w:t xml:space="preserve">The </w:t>
      </w:r>
      <w:r w:rsidRPr="00A3028E">
        <w:rPr>
          <w:b/>
        </w:rPr>
        <w:t>above objectives</w:t>
      </w:r>
      <w:r>
        <w:t xml:space="preserve"> will be done using MySQL, the R programming language, and Tableau. MySQL will be used to store the datasets that I will be using for my project, the R programming language will be used pull the data from the MySQL database and perform data manipulation, data cleaning on it, as well as being used for the machine learning aspect of the project. Finally, Tableau will be used to visualize my findings with its professional looking charts. </w:t>
      </w:r>
      <w:bookmarkStart w:id="122" w:name="_Toc468296137"/>
    </w:p>
    <w:p w14:paraId="7198E19C" w14:textId="77777777" w:rsidR="001F6ED9" w:rsidRDefault="001F6ED9" w:rsidP="001F6ED9"/>
    <w:p w14:paraId="7DA788FC" w14:textId="25F98CBC" w:rsidR="001F6ED9" w:rsidRPr="00E265F7" w:rsidRDefault="001F6ED9" w:rsidP="00E265F7">
      <w:pPr>
        <w:rPr>
          <w:b/>
          <w:sz w:val="36"/>
          <w:szCs w:val="36"/>
        </w:rPr>
      </w:pPr>
      <w:r w:rsidRPr="00E265F7">
        <w:rPr>
          <w:b/>
          <w:sz w:val="36"/>
          <w:szCs w:val="36"/>
        </w:rPr>
        <w:t>Background</w:t>
      </w:r>
      <w:bookmarkEnd w:id="122"/>
    </w:p>
    <w:p w14:paraId="1F3F2E86" w14:textId="77777777" w:rsidR="001F6ED9" w:rsidRPr="003F6D53" w:rsidRDefault="001F6ED9" w:rsidP="001F6ED9"/>
    <w:p w14:paraId="55E891A3" w14:textId="77777777" w:rsidR="001F6ED9" w:rsidRDefault="001F6ED9" w:rsidP="001F6ED9">
      <w:r w:rsidRPr="00B2291E">
        <w:t>(Max. 2 Pages)</w:t>
      </w:r>
    </w:p>
    <w:p w14:paraId="5627F494" w14:textId="77777777" w:rsidR="001F6ED9" w:rsidRPr="00B2291E" w:rsidRDefault="001F6ED9" w:rsidP="001F6ED9"/>
    <w:p w14:paraId="55DEADDA" w14:textId="77777777" w:rsidR="001F6ED9" w:rsidRDefault="001F6ED9" w:rsidP="001F6ED9">
      <w:r>
        <w:t>There are a significant number of people in Ireland that are living with some form of disability and they are people of all ages and backgrounds. I thought that it would be of interest to various people and organisations to breakdown or analyse disabilities in Ireland for my final year project.</w:t>
      </w:r>
    </w:p>
    <w:p w14:paraId="5AC06719" w14:textId="77777777" w:rsidR="001F6ED9" w:rsidRDefault="001F6ED9" w:rsidP="001F6ED9"/>
    <w:p w14:paraId="2240214C" w14:textId="77777777" w:rsidR="001F6ED9" w:rsidRDefault="001F6ED9" w:rsidP="001F6ED9">
      <w:r>
        <w:t xml:space="preserve">The reason I chose to do this project was for personal reasons due to the fact that I was born with a birth defect (I was born with one hand), While I don’t personally consider myself disabled due to the fact that I am not hindered in any way by having one hand as it doesn’t stop or prevent me from doing anything that I want to do, but it did get me thinking about other people around the country who have various disabilities that prevent them from doing certain activities or </w:t>
      </w:r>
      <w:r>
        <w:lastRenderedPageBreak/>
        <w:t>require them to use certain services that are provided by health centres around the country. For my final year project, I wanted to investigate further into this by analysing disabilities across the country in detail.</w:t>
      </w:r>
    </w:p>
    <w:p w14:paraId="114A13B7" w14:textId="77777777" w:rsidR="001F6ED9" w:rsidRDefault="001F6ED9" w:rsidP="001F6ED9"/>
    <w:p w14:paraId="61E3024F" w14:textId="77777777" w:rsidR="001F6ED9" w:rsidRDefault="001F6ED9" w:rsidP="001F6ED9">
      <w:r>
        <w:t>I wanted to show how many health centres there are and where in the country they are located so I could see if new health centres could be built to provide better coverage of services to disabled people in Ireland by helping to predict where these new health centres should be placed in the country.</w:t>
      </w:r>
    </w:p>
    <w:p w14:paraId="5CDC7EB1" w14:textId="77777777" w:rsidR="001F6ED9" w:rsidRDefault="001F6ED9" w:rsidP="001F6ED9"/>
    <w:p w14:paraId="11F53F05" w14:textId="1217124D" w:rsidR="001F6ED9" w:rsidRDefault="001F6ED9" w:rsidP="001F6ED9">
      <w:r>
        <w:t xml:space="preserve">While researching information for my project I searched online to see if other people, companies etc. had done something like what I am trying to do in relation to my final year project, after searching for a significant time I was unable to find anything in relation to predicting where new health centres should be built. I </w:t>
      </w:r>
      <w:r w:rsidR="00CC05E0">
        <w:t>could</w:t>
      </w:r>
      <w:r>
        <w:t xml:space="preserve"> find government run websites that contained statistics about disabilities in Ireland but they didn’t breakdown the statistics the way I am going to show a better picture of disabilities in Ireland.  </w:t>
      </w:r>
    </w:p>
    <w:p w14:paraId="087F59D1" w14:textId="77777777" w:rsidR="001F6ED9" w:rsidRDefault="001F6ED9" w:rsidP="001F6ED9">
      <w:r>
        <w:t xml:space="preserve"> </w:t>
      </w:r>
    </w:p>
    <w:p w14:paraId="18A566D8" w14:textId="77777777" w:rsidR="001F6ED9" w:rsidRDefault="001F6ED9" w:rsidP="001F6ED9">
      <w:r>
        <w:t xml:space="preserve">I believe it is important to try to understand or work out where there are limitations in the services provided to disabled people across Ireland, by doing this project I hope to show these limitations in a constructive way that will help improve the quality of the services that disabled people rely on daily for their everyday needs. I think it would be beneficial overall to show where new health centres should be positioned in Ireland as it is unacceptable to expect disabled people in rural areas specifically, to travel a significant distance to get to their nearest health centre, while these same health centres could be failing to provide adequate services/coverage to the people who need them by being out of reach. </w:t>
      </w:r>
    </w:p>
    <w:p w14:paraId="1C671DA0" w14:textId="77777777" w:rsidR="001F6ED9" w:rsidRDefault="001F6ED9" w:rsidP="001F6ED9"/>
    <w:p w14:paraId="3AE83C98" w14:textId="77777777" w:rsidR="001F6ED9" w:rsidRDefault="001F6ED9" w:rsidP="001F6ED9">
      <w:r>
        <w:t xml:space="preserve">While I was deciding whether to base my project on the analysis of disabilities in Ireland I looked at several informative websites to get a better picture of what </w:t>
      </w:r>
      <w:r>
        <w:lastRenderedPageBreak/>
        <w:t>was going to be involved with doing this project, for example I researched the disability-federation website to come up with ideas of what type of information would be useful for me to show in my project.</w:t>
      </w:r>
    </w:p>
    <w:p w14:paraId="7A697945" w14:textId="77777777" w:rsidR="001F6ED9" w:rsidRDefault="001F6ED9" w:rsidP="001F6ED9"/>
    <w:p w14:paraId="3B5E350B" w14:textId="77777777" w:rsidR="001F6ED9" w:rsidRDefault="001F6ED9" w:rsidP="001F6ED9">
      <w:r>
        <w:t xml:space="preserve">On the disability-federation website it states the following in regards to disabilities: </w:t>
      </w:r>
    </w:p>
    <w:p w14:paraId="2825ACE8" w14:textId="77777777" w:rsidR="001F6ED9" w:rsidRDefault="001F6ED9" w:rsidP="001F6ED9">
      <w:r>
        <w:t>It states that people in Ireland that are living with a disability and parents who have special needs children are at a much higher risk of suffering depression than those who do not.  I realised after reading this that my idea of predicting new health centres would be a beneficial idea to those disabled people and the parents of special needs children as these health centres could provide very important care and or support to these people to help relieve the pressure that they live with daily by creating more health centres that are much better placed to provide the necessary coverage across the country that they need.</w:t>
      </w:r>
    </w:p>
    <w:p w14:paraId="486705D1" w14:textId="77777777" w:rsidR="001F6ED9" w:rsidRDefault="001F6ED9" w:rsidP="001F6ED9"/>
    <w:p w14:paraId="3356EBFB" w14:textId="77777777" w:rsidR="001F6ED9" w:rsidRDefault="001F6ED9" w:rsidP="001F6ED9">
      <w:r>
        <w:t>Another interesting fact that I noticed through my research was the attitudes towards people of a disability. On the national disability authority, it said that negative attitudes towards disabled people had become a significant barrier to the inclusion of the disabled into various aspects of society and therefor preventing people with a disability from reaching their full potential.</w:t>
      </w:r>
    </w:p>
    <w:p w14:paraId="28A7D9D9" w14:textId="77777777" w:rsidR="001F6ED9" w:rsidRDefault="001F6ED9" w:rsidP="001F6ED9"/>
    <w:p w14:paraId="4A5D0F41" w14:textId="77777777" w:rsidR="001F6ED9" w:rsidRDefault="001F6ED9" w:rsidP="001F6ED9">
      <w:pPr>
        <w:spacing w:after="0"/>
      </w:pPr>
      <w:r>
        <w:t>The National Disability Authority has conducted a series of surveys at regular intervals on the public’s attitude towards people living with a disability (2001,2006,2011). The NDA’s surveys showed that attitude towards disabled people improved in the years 2001 and 2006, but the year 2011 showed a decrease in attitudes.</w:t>
      </w:r>
    </w:p>
    <w:p w14:paraId="6F1F1E02" w14:textId="77777777" w:rsidR="001F6ED9" w:rsidRDefault="001F6ED9" w:rsidP="001F6ED9">
      <w:pPr>
        <w:spacing w:after="0"/>
      </w:pPr>
    </w:p>
    <w:p w14:paraId="05EC392E" w14:textId="77777777" w:rsidR="00647035" w:rsidRDefault="001F6ED9" w:rsidP="00647035">
      <w:pPr>
        <w:spacing w:after="0"/>
      </w:pPr>
      <w:r>
        <w:t xml:space="preserve">I thought that the information stated above about the attitudes toward the disabled was interesting, so much in fact that as part of my dashboard I plan to </w:t>
      </w:r>
      <w:r>
        <w:lastRenderedPageBreak/>
        <w:t>include sentimental analysis of twitter to show the positive and negative tweets in relation to disabilities.</w:t>
      </w:r>
      <w:bookmarkStart w:id="123" w:name="_Toc468296138"/>
    </w:p>
    <w:p w14:paraId="6F6C63CB" w14:textId="77777777" w:rsidR="00647035" w:rsidRDefault="00647035" w:rsidP="00647035">
      <w:pPr>
        <w:spacing w:after="0"/>
      </w:pPr>
    </w:p>
    <w:p w14:paraId="6EA280BF" w14:textId="525A5B46" w:rsidR="001F6ED9" w:rsidRPr="00E265F7" w:rsidRDefault="001F6ED9" w:rsidP="00E265F7">
      <w:pPr>
        <w:rPr>
          <w:b/>
          <w:sz w:val="36"/>
          <w:szCs w:val="36"/>
        </w:rPr>
      </w:pPr>
      <w:r w:rsidRPr="00E265F7">
        <w:rPr>
          <w:b/>
          <w:sz w:val="36"/>
          <w:szCs w:val="36"/>
        </w:rPr>
        <w:t>Technical Approach</w:t>
      </w:r>
      <w:bookmarkEnd w:id="123"/>
    </w:p>
    <w:p w14:paraId="6B3218EB" w14:textId="77777777" w:rsidR="001F6ED9" w:rsidRDefault="001F6ED9" w:rsidP="001F6ED9">
      <w:r w:rsidRPr="00B2291E">
        <w:t>Brief description of the approach to be followed (Max. 1 Page), Research, literature review, requirements capture, implementation etc.…</w:t>
      </w:r>
    </w:p>
    <w:p w14:paraId="7BF2E12F" w14:textId="77777777" w:rsidR="001F6ED9" w:rsidRPr="00B2291E" w:rsidRDefault="001F6ED9" w:rsidP="001F6ED9"/>
    <w:p w14:paraId="2FB5C4FB" w14:textId="77777777" w:rsidR="001F6ED9" w:rsidRPr="0015069B" w:rsidRDefault="001F6ED9" w:rsidP="001F6ED9">
      <w:pPr>
        <w:rPr>
          <w:b/>
        </w:rPr>
      </w:pPr>
      <w:r w:rsidRPr="00006F0B">
        <w:rPr>
          <w:b/>
        </w:rPr>
        <w:t>Research:</w:t>
      </w:r>
    </w:p>
    <w:p w14:paraId="6B52A33A" w14:textId="77777777" w:rsidR="001F6ED9" w:rsidRDefault="001F6ED9" w:rsidP="001F6ED9">
      <w:r>
        <w:t xml:space="preserve">I carried out a great deal of research before starting my project. There were a lot of different factors to be figured out. My main priority was to create a project that was both interesting and enjoyable so I conducted a lot of research into the data analysis of various topics to give me an idea of what I needed to do for my final year project. </w:t>
      </w:r>
    </w:p>
    <w:p w14:paraId="5C4CE44D" w14:textId="77777777" w:rsidR="001F6ED9" w:rsidRDefault="001F6ED9" w:rsidP="001F6ED9"/>
    <w:p w14:paraId="0CDF3E1C" w14:textId="77777777" w:rsidR="001F6ED9" w:rsidRDefault="001F6ED9" w:rsidP="001F6ED9">
      <w:r>
        <w:t xml:space="preserve">During my research, I focused on specific topics such as storing datasets in a MySQL database and if it was possible to pull or access the data from MySQL using RStudio and the R programming language. I also conducted research on data manipulation, data cleaning, data visualization and machine learning. These topics are what I will be using as part of my project so I felt it was best to research into them and find how I could use them in relation to my project. </w:t>
      </w:r>
    </w:p>
    <w:p w14:paraId="6B5E6D5E" w14:textId="77777777" w:rsidR="001F6ED9" w:rsidRDefault="001F6ED9" w:rsidP="001F6ED9"/>
    <w:p w14:paraId="2096AE01" w14:textId="77777777" w:rsidR="001F6ED9" w:rsidRDefault="001F6ED9" w:rsidP="001F6ED9">
      <w:r>
        <w:t>The aim of researching all these topics was to give me the confidence that I need to start and complete my final year project.</w:t>
      </w:r>
    </w:p>
    <w:p w14:paraId="4F9E23C5" w14:textId="77777777" w:rsidR="001F6ED9" w:rsidRPr="00B2291E" w:rsidRDefault="001F6ED9" w:rsidP="001F6ED9"/>
    <w:p w14:paraId="00CF1A61" w14:textId="77777777" w:rsidR="001F6ED9" w:rsidRPr="00006F0B" w:rsidRDefault="001F6ED9" w:rsidP="001F6ED9">
      <w:pPr>
        <w:rPr>
          <w:b/>
        </w:rPr>
      </w:pPr>
      <w:r w:rsidRPr="00006F0B">
        <w:rPr>
          <w:b/>
        </w:rPr>
        <w:t>Literature review:</w:t>
      </w:r>
    </w:p>
    <w:p w14:paraId="2433BE9A" w14:textId="77777777" w:rsidR="001F6ED9" w:rsidRDefault="001F6ED9" w:rsidP="001F6ED9">
      <w:r>
        <w:t>As part of my approach to my project I reviewed several websites and books that I thought would be of benefit to me. These websites and books are listed below:</w:t>
      </w:r>
    </w:p>
    <w:p w14:paraId="7023D8BC" w14:textId="77777777" w:rsidR="001F6ED9" w:rsidRPr="00AE05BB" w:rsidRDefault="001F6ED9" w:rsidP="001F6ED9">
      <w:pPr>
        <w:pStyle w:val="ListParagraph"/>
        <w:numPr>
          <w:ilvl w:val="0"/>
          <w:numId w:val="23"/>
        </w:numPr>
        <w:spacing w:before="60"/>
      </w:pPr>
      <w:r w:rsidRPr="00AE05BB">
        <w:lastRenderedPageBreak/>
        <w:t>Machine Learning with R - Brett Lantz</w:t>
      </w:r>
    </w:p>
    <w:p w14:paraId="2A3E91E2" w14:textId="77777777" w:rsidR="001F6ED9" w:rsidRPr="00AE05BB" w:rsidRDefault="00E3301F" w:rsidP="001F6ED9">
      <w:pPr>
        <w:pStyle w:val="ListParagraph"/>
        <w:numPr>
          <w:ilvl w:val="0"/>
          <w:numId w:val="23"/>
        </w:numPr>
        <w:spacing w:before="60"/>
      </w:pPr>
      <w:hyperlink r:id="rId23" w:history="1">
        <w:r w:rsidR="001F6ED9" w:rsidRPr="00AE05BB">
          <w:t>https://www.r-bloggers.com/</w:t>
        </w:r>
      </w:hyperlink>
    </w:p>
    <w:p w14:paraId="3D6F446C" w14:textId="77777777" w:rsidR="001F6ED9" w:rsidRPr="00AE05BB" w:rsidRDefault="00E3301F" w:rsidP="001F6ED9">
      <w:pPr>
        <w:pStyle w:val="ListParagraph"/>
        <w:numPr>
          <w:ilvl w:val="0"/>
          <w:numId w:val="23"/>
        </w:numPr>
        <w:spacing w:before="60"/>
      </w:pPr>
      <w:hyperlink r:id="rId24" w:history="1">
        <w:r w:rsidR="001F6ED9" w:rsidRPr="00AE05BB">
          <w:t>https://cran.r-project.org/doc/contrib/Zhao_R_and_data_mining.pdf</w:t>
        </w:r>
      </w:hyperlink>
    </w:p>
    <w:p w14:paraId="70A0BB59" w14:textId="77777777" w:rsidR="001F6ED9" w:rsidRDefault="001F6ED9" w:rsidP="001F6ED9"/>
    <w:p w14:paraId="6140368C" w14:textId="77777777" w:rsidR="001F6ED9" w:rsidRPr="00006F0B" w:rsidRDefault="001F6ED9" w:rsidP="001F6ED9">
      <w:pPr>
        <w:rPr>
          <w:b/>
        </w:rPr>
      </w:pPr>
      <w:r w:rsidRPr="00006F0B">
        <w:rPr>
          <w:b/>
        </w:rPr>
        <w:t>Requirements capture:</w:t>
      </w:r>
    </w:p>
    <w:p w14:paraId="77798461" w14:textId="77777777" w:rsidR="001F6ED9" w:rsidRDefault="001F6ED9" w:rsidP="001F6ED9">
      <w:pPr>
        <w:pStyle w:val="ListParagraph"/>
        <w:numPr>
          <w:ilvl w:val="0"/>
          <w:numId w:val="22"/>
        </w:numPr>
        <w:spacing w:before="60"/>
      </w:pPr>
      <w:r>
        <w:t xml:space="preserve">Acquire needed datasets, </w:t>
      </w:r>
    </w:p>
    <w:p w14:paraId="0BD8702F" w14:textId="77777777" w:rsidR="001F6ED9" w:rsidRDefault="001F6ED9" w:rsidP="001F6ED9">
      <w:pPr>
        <w:pStyle w:val="ListParagraph"/>
        <w:numPr>
          <w:ilvl w:val="0"/>
          <w:numId w:val="22"/>
        </w:numPr>
        <w:spacing w:before="60"/>
      </w:pPr>
      <w:r>
        <w:t>Dashboard representing the following:</w:t>
      </w:r>
    </w:p>
    <w:p w14:paraId="095460C4" w14:textId="77777777" w:rsidR="001F6ED9" w:rsidRDefault="001F6ED9" w:rsidP="001F6ED9">
      <w:pPr>
        <w:pStyle w:val="ListParagraph"/>
        <w:numPr>
          <w:ilvl w:val="1"/>
          <w:numId w:val="22"/>
        </w:numPr>
        <w:spacing w:before="60"/>
      </w:pPr>
      <w:r>
        <w:t>-Disability analysis represented on charts,</w:t>
      </w:r>
    </w:p>
    <w:p w14:paraId="051100B2" w14:textId="77777777" w:rsidR="001F6ED9" w:rsidRDefault="001F6ED9" w:rsidP="001F6ED9">
      <w:pPr>
        <w:pStyle w:val="ListParagraph"/>
        <w:numPr>
          <w:ilvl w:val="1"/>
          <w:numId w:val="22"/>
        </w:numPr>
        <w:spacing w:before="60"/>
      </w:pPr>
      <w:r>
        <w:t>-Predicting location of future health centres.</w:t>
      </w:r>
    </w:p>
    <w:p w14:paraId="690BC2C1" w14:textId="4036EBE5" w:rsidR="001F6ED9" w:rsidRPr="001F6ED9" w:rsidRDefault="001F6ED9" w:rsidP="001F6ED9">
      <w:pPr>
        <w:pStyle w:val="ListParagraph"/>
        <w:numPr>
          <w:ilvl w:val="1"/>
          <w:numId w:val="22"/>
        </w:numPr>
        <w:spacing w:before="60"/>
      </w:pPr>
      <w:r>
        <w:t>Predictive analysis of equipment needed at each health centre location.</w:t>
      </w:r>
    </w:p>
    <w:p w14:paraId="033B4799" w14:textId="77777777" w:rsidR="001F6ED9" w:rsidRDefault="001F6ED9" w:rsidP="001F6ED9">
      <w:pPr>
        <w:rPr>
          <w:b/>
        </w:rPr>
      </w:pPr>
    </w:p>
    <w:p w14:paraId="14367820" w14:textId="77777777" w:rsidR="001F6ED9" w:rsidRPr="00006F0B" w:rsidRDefault="001F6ED9" w:rsidP="001F6ED9">
      <w:pPr>
        <w:rPr>
          <w:b/>
        </w:rPr>
      </w:pPr>
      <w:r w:rsidRPr="00006F0B">
        <w:rPr>
          <w:b/>
        </w:rPr>
        <w:t>Implementation:</w:t>
      </w:r>
    </w:p>
    <w:p w14:paraId="08AB184E" w14:textId="77777777" w:rsidR="001F6ED9" w:rsidRDefault="001F6ED9" w:rsidP="001F6ED9"/>
    <w:p w14:paraId="26D0270E" w14:textId="77777777" w:rsidR="001F6ED9" w:rsidRDefault="001F6ED9" w:rsidP="001F6ED9">
      <w:r>
        <w:t>I will implement my project using the R programming language which I am currently learning in my final year at NCI. I will use R to pull my data from the MySQL database then perform data cleaning and data manipulation to get the analysis results that I am aiming to show.</w:t>
      </w:r>
    </w:p>
    <w:p w14:paraId="1A76F8D7" w14:textId="77777777" w:rsidR="001F6ED9" w:rsidRDefault="001F6ED9" w:rsidP="001F6ED9"/>
    <w:p w14:paraId="6134FEC9" w14:textId="77777777" w:rsidR="001F6ED9" w:rsidRDefault="001F6ED9" w:rsidP="001F6ED9">
      <w:r>
        <w:t>On the dashboard, I plan to also show the sentimental analysis of twitter in the R language. This analysis is intended to show where tweets about disabilities are positive or negative in anyway and if they are, how or why are they negative so I can show a better picture of why some people have a negative attitude towards people living with a disability.</w:t>
      </w:r>
    </w:p>
    <w:p w14:paraId="491F4514" w14:textId="77777777" w:rsidR="001F6ED9" w:rsidRDefault="001F6ED9" w:rsidP="001F6ED9"/>
    <w:p w14:paraId="4FA9E4DC" w14:textId="77777777" w:rsidR="001F6ED9" w:rsidRDefault="001F6ED9" w:rsidP="001F6ED9">
      <w:r>
        <w:t>I also intend to conduct a word cloud in the R language representing the keywords associated with disabilities, I thought the result might be interesting to see and therefore well worth while investing the time in my project to include it on the dashboard.</w:t>
      </w:r>
    </w:p>
    <w:p w14:paraId="43BDA889" w14:textId="77777777" w:rsidR="001F6ED9" w:rsidRDefault="001F6ED9" w:rsidP="001F6ED9"/>
    <w:p w14:paraId="5DF756BA" w14:textId="77777777" w:rsidR="001F6ED9" w:rsidRDefault="001F6ED9" w:rsidP="001F6ED9">
      <w:r>
        <w:lastRenderedPageBreak/>
        <w:t xml:space="preserve"> I will then use Tableau to import my R scripts and produce a dashboard representing my data. I hope to have the dashboard completed by the end of semester 1.</w:t>
      </w:r>
    </w:p>
    <w:p w14:paraId="74C6F7EE" w14:textId="77777777" w:rsidR="001F6ED9" w:rsidRDefault="001F6ED9" w:rsidP="001F6ED9"/>
    <w:p w14:paraId="102267EA" w14:textId="77777777" w:rsidR="001F6ED9" w:rsidRDefault="001F6ED9" w:rsidP="001F6ED9">
      <w:r>
        <w:t xml:space="preserve"> For semester 2 I will use the R programming language to conduct the machine learning aspect of my project to predict where new health centres should be placed in the country as well as conducting the predictive analysis.</w:t>
      </w:r>
    </w:p>
    <w:p w14:paraId="0589D43A" w14:textId="77777777" w:rsidR="00A07BE1" w:rsidRDefault="00A07BE1" w:rsidP="001F6ED9"/>
    <w:p w14:paraId="5D662179" w14:textId="49DB84FE" w:rsidR="00FC3F2C" w:rsidRPr="00FC3F2C" w:rsidRDefault="00BD2F3A" w:rsidP="00FC3F2C">
      <w:bookmarkStart w:id="124" w:name="_Toc468296139"/>
      <w:r>
        <w:t xml:space="preserve">  </w:t>
      </w:r>
      <w:r w:rsidR="001F6ED9" w:rsidRPr="00E265F7">
        <w:rPr>
          <w:b/>
          <w:sz w:val="36"/>
          <w:szCs w:val="36"/>
        </w:rPr>
        <w:t>Special resources required</w:t>
      </w:r>
      <w:bookmarkEnd w:id="124"/>
      <w:r w:rsidR="001F6ED9" w:rsidRPr="00B2291E">
        <w:t xml:space="preserve"> </w:t>
      </w:r>
    </w:p>
    <w:p w14:paraId="560879D2" w14:textId="77777777" w:rsidR="001F6ED9" w:rsidRDefault="001F6ED9" w:rsidP="001F6ED9">
      <w:r>
        <w:t>I will use the following resources to help me create and complete my project:</w:t>
      </w:r>
    </w:p>
    <w:p w14:paraId="321EF49A" w14:textId="77777777" w:rsidR="00FC3F2C" w:rsidRPr="009F6473" w:rsidRDefault="00FC3F2C" w:rsidP="001F6ED9"/>
    <w:p w14:paraId="1E364748" w14:textId="77777777" w:rsidR="001F6ED9" w:rsidRPr="00887B55" w:rsidRDefault="001F6ED9" w:rsidP="001F6ED9">
      <w:pPr>
        <w:rPr>
          <w:b/>
        </w:rPr>
      </w:pPr>
      <w:r w:rsidRPr="00006F0B">
        <w:rPr>
          <w:b/>
        </w:rPr>
        <w:t>Machine Learning with R - Brett Lantz:</w:t>
      </w:r>
    </w:p>
    <w:p w14:paraId="23594E67" w14:textId="77777777" w:rsidR="001F6ED9" w:rsidRDefault="001F6ED9" w:rsidP="001F6ED9">
      <w:r w:rsidRPr="00F12A50">
        <w:t xml:space="preserve">This is a book that was recommended to me for figuring out how I should go about the Machine learning aspect of my project. I will read this near semester 2 when I intend to start and integrate machine learning into my project. </w:t>
      </w:r>
    </w:p>
    <w:p w14:paraId="34219691" w14:textId="77777777" w:rsidR="001F6ED9" w:rsidRPr="00F12A50" w:rsidRDefault="001F6ED9" w:rsidP="001F6ED9"/>
    <w:p w14:paraId="079A07A7" w14:textId="467ED95B" w:rsidR="001F6ED9" w:rsidRPr="00887B55" w:rsidRDefault="00A85A1F" w:rsidP="001F6ED9">
      <w:pPr>
        <w:rPr>
          <w:b/>
        </w:rPr>
      </w:pPr>
      <w:r>
        <w:rPr>
          <w:b/>
        </w:rPr>
        <w:t>R-Bloggers:</w:t>
      </w:r>
    </w:p>
    <w:p w14:paraId="3B245661" w14:textId="77777777" w:rsidR="001F6ED9" w:rsidRDefault="001F6ED9" w:rsidP="001F6ED9">
      <w:r w:rsidRPr="00F12A50">
        <w:t>This is a very popular website containing useful information in regards to anything related to the R programming language. I will use this to help me learn R and how to use it for my project.</w:t>
      </w:r>
    </w:p>
    <w:p w14:paraId="7C12905D" w14:textId="77777777" w:rsidR="001F6ED9" w:rsidRPr="00F12A50" w:rsidRDefault="001F6ED9" w:rsidP="001F6ED9"/>
    <w:p w14:paraId="6F394AC6" w14:textId="4AA1C7DB" w:rsidR="001F6ED9" w:rsidRPr="00887B55" w:rsidRDefault="002D26AA" w:rsidP="001F6ED9">
      <w:pPr>
        <w:rPr>
          <w:b/>
        </w:rPr>
      </w:pPr>
      <w:r>
        <w:rPr>
          <w:b/>
        </w:rPr>
        <w:t xml:space="preserve">Zhao R and data </w:t>
      </w:r>
      <w:r w:rsidR="00B1523C">
        <w:rPr>
          <w:b/>
        </w:rPr>
        <w:t>mining:</w:t>
      </w:r>
    </w:p>
    <w:p w14:paraId="03F68C0A" w14:textId="77777777" w:rsidR="001F6ED9" w:rsidRDefault="001F6ED9" w:rsidP="001F6ED9">
      <w:r w:rsidRPr="00F12A50">
        <w:t>This is a PDF of a well-known book that give insight into how to manage data mining and how to use best practices when working with data. I will rely on this to ensure that I am doing everything correctly when I’m working with my data.</w:t>
      </w:r>
    </w:p>
    <w:p w14:paraId="246703B9" w14:textId="77777777" w:rsidR="001F6ED9" w:rsidRPr="00F12A50" w:rsidRDefault="001F6ED9" w:rsidP="001F6ED9"/>
    <w:p w14:paraId="1F068A81" w14:textId="77777777" w:rsidR="001F6ED9" w:rsidRPr="00887B55" w:rsidRDefault="001F6ED9" w:rsidP="001F6ED9">
      <w:pPr>
        <w:rPr>
          <w:b/>
        </w:rPr>
      </w:pPr>
      <w:r w:rsidRPr="00006F0B">
        <w:rPr>
          <w:b/>
        </w:rPr>
        <w:lastRenderedPageBreak/>
        <w:t>MacBook Pro Retina:</w:t>
      </w:r>
    </w:p>
    <w:p w14:paraId="58FC367A" w14:textId="77777777" w:rsidR="001F6ED9" w:rsidRDefault="001F6ED9" w:rsidP="001F6ED9">
      <w:r w:rsidRPr="00F12A50">
        <w:t>I will be using my own laptop to do my project instead of the college computers as it will allow me to work from home more easily.</w:t>
      </w:r>
    </w:p>
    <w:p w14:paraId="5EC2C853" w14:textId="77777777" w:rsidR="001F6ED9" w:rsidRPr="00F12A50" w:rsidRDefault="001F6ED9" w:rsidP="001F6ED9"/>
    <w:p w14:paraId="718C0878" w14:textId="77777777" w:rsidR="001F6ED9" w:rsidRPr="00C115DA" w:rsidRDefault="001F6ED9" w:rsidP="001F6ED9">
      <w:pPr>
        <w:rPr>
          <w:b/>
        </w:rPr>
      </w:pPr>
      <w:r w:rsidRPr="00C115DA">
        <w:rPr>
          <w:b/>
        </w:rPr>
        <w:t>RStudio:</w:t>
      </w:r>
    </w:p>
    <w:p w14:paraId="242DC826" w14:textId="77777777" w:rsidR="001F6ED9" w:rsidRDefault="001F6ED9" w:rsidP="001F6ED9">
      <w:r>
        <w:t>Since I will be using R as my programming language, I will therefore be using RStudio. RStudio is a great IDE for R. Its interface is very user friendly and easy to learn.</w:t>
      </w:r>
    </w:p>
    <w:p w14:paraId="0B642AA8" w14:textId="77777777" w:rsidR="001F6ED9" w:rsidRDefault="001F6ED9" w:rsidP="001F6ED9"/>
    <w:p w14:paraId="1CC52223" w14:textId="77777777" w:rsidR="001F6ED9" w:rsidRPr="00C115DA" w:rsidRDefault="001F6ED9" w:rsidP="001F6ED9">
      <w:pPr>
        <w:rPr>
          <w:b/>
        </w:rPr>
      </w:pPr>
      <w:r w:rsidRPr="00C115DA">
        <w:rPr>
          <w:b/>
        </w:rPr>
        <w:t>Tableau:</w:t>
      </w:r>
    </w:p>
    <w:p w14:paraId="61A4E720" w14:textId="62811DC2" w:rsidR="001F6ED9" w:rsidRPr="00B2291E" w:rsidRDefault="001F6ED9" w:rsidP="001F6ED9">
      <w:r>
        <w:t>I will be using Tableau to show my data as their charts are more professional looking. I think Tableau will be better suited for presentations due to their attractive charts.</w:t>
      </w:r>
    </w:p>
    <w:p w14:paraId="699B00A8" w14:textId="55594984" w:rsidR="001F6ED9" w:rsidRDefault="001F6ED9" w:rsidP="001F6ED9">
      <w:pPr>
        <w:spacing w:after="0"/>
        <w:jc w:val="left"/>
        <w:rPr>
          <w:rFonts w:cs="Arial"/>
          <w:b/>
          <w:bCs/>
          <w:kern w:val="32"/>
          <w:sz w:val="32"/>
          <w:szCs w:val="32"/>
          <w:lang w:val="en-US"/>
        </w:rPr>
      </w:pPr>
      <w:r>
        <w:br w:type="page"/>
      </w:r>
    </w:p>
    <w:p w14:paraId="7A751D7F" w14:textId="2FBBD82F" w:rsidR="001F6ED9" w:rsidRDefault="00287B80" w:rsidP="00E265F7">
      <w:bookmarkStart w:id="125" w:name="_Toc468296141"/>
      <w:r>
        <w:lastRenderedPageBreak/>
        <w:t xml:space="preserve">  </w:t>
      </w:r>
      <w:r w:rsidR="001F6ED9" w:rsidRPr="00E265F7">
        <w:rPr>
          <w:b/>
          <w:sz w:val="36"/>
          <w:szCs w:val="36"/>
        </w:rPr>
        <w:t>Technical Details</w:t>
      </w:r>
      <w:bookmarkEnd w:id="125"/>
    </w:p>
    <w:p w14:paraId="79F983A0" w14:textId="77777777" w:rsidR="001F6ED9" w:rsidRPr="00E80590" w:rsidRDefault="001F6ED9" w:rsidP="001F6ED9">
      <w:pPr>
        <w:rPr>
          <w:lang w:val="en-US"/>
        </w:rPr>
      </w:pPr>
    </w:p>
    <w:p w14:paraId="743B7FF1" w14:textId="77777777" w:rsidR="001F6ED9" w:rsidRPr="00B2291E" w:rsidRDefault="001F6ED9" w:rsidP="001F6ED9">
      <w:r w:rsidRPr="00B2291E">
        <w:t>I</w:t>
      </w:r>
      <w:r w:rsidRPr="00A3028E">
        <w:rPr>
          <w:b/>
        </w:rPr>
        <w:t>mplementation language and principal libraries</w:t>
      </w:r>
    </w:p>
    <w:p w14:paraId="29A83345" w14:textId="77777777" w:rsidR="001F6ED9" w:rsidRDefault="001F6ED9" w:rsidP="001F6ED9">
      <w:r>
        <w:t xml:space="preserve">The language that I aim to use for my final year project is the R programming language. R is a statistical programming language that has powerful packages for nearly everything that you would want to do with data. </w:t>
      </w:r>
    </w:p>
    <w:p w14:paraId="34C39524" w14:textId="77777777" w:rsidR="001F6ED9" w:rsidRDefault="001F6ED9" w:rsidP="001F6ED9">
      <w:r>
        <w:t>The IDE that I will be using is the standard IDE for R which is RStudio. The R language has great support and a massive community that releases new packages and tutorials on a routine basis.</w:t>
      </w:r>
    </w:p>
    <w:p w14:paraId="4E3D4CF6" w14:textId="77777777" w:rsidR="001F6ED9" w:rsidRDefault="001F6ED9" w:rsidP="001F6ED9">
      <w:r>
        <w:t xml:space="preserve">I am currently learning R on Pluralsight and in college as part of my Data applications module, which will give me the necessary skills that I need for the completion of my project. </w:t>
      </w:r>
    </w:p>
    <w:p w14:paraId="20BE4CC4" w14:textId="77777777" w:rsidR="001F6ED9" w:rsidRDefault="001F6ED9" w:rsidP="001F6ED9"/>
    <w:p w14:paraId="3F93B50C" w14:textId="77777777" w:rsidR="001F6ED9" w:rsidRPr="00A3028E" w:rsidRDefault="001F6ED9" w:rsidP="001F6ED9">
      <w:pPr>
        <w:rPr>
          <w:b/>
        </w:rPr>
      </w:pPr>
      <w:r w:rsidRPr="00A3028E">
        <w:rPr>
          <w:b/>
        </w:rPr>
        <w:t>My project will make good use of multiple Packages in R such as:</w:t>
      </w:r>
    </w:p>
    <w:p w14:paraId="20956FE4" w14:textId="77777777" w:rsidR="001F6ED9" w:rsidRDefault="001F6ED9" w:rsidP="001F6ED9">
      <w:pPr>
        <w:pStyle w:val="ListParagraph"/>
        <w:numPr>
          <w:ilvl w:val="0"/>
          <w:numId w:val="8"/>
        </w:numPr>
        <w:spacing w:before="60"/>
      </w:pPr>
      <w:r w:rsidRPr="00A3028E">
        <w:rPr>
          <w:b/>
        </w:rPr>
        <w:t>RMySQL:</w:t>
      </w:r>
      <w:r>
        <w:t xml:space="preserve"> database interface and MySQL driver for R.</w:t>
      </w:r>
    </w:p>
    <w:p w14:paraId="1FF25233" w14:textId="77777777" w:rsidR="001F6ED9" w:rsidRDefault="001F6ED9" w:rsidP="001F6ED9">
      <w:pPr>
        <w:pStyle w:val="ListParagraph"/>
        <w:numPr>
          <w:ilvl w:val="0"/>
          <w:numId w:val="8"/>
        </w:numPr>
        <w:spacing w:before="60"/>
      </w:pPr>
      <w:r w:rsidRPr="00A3028E">
        <w:rPr>
          <w:b/>
        </w:rPr>
        <w:t>TidyR:</w:t>
      </w:r>
      <w:r>
        <w:t xml:space="preserve"> Used for data manipulation and cleaning.</w:t>
      </w:r>
    </w:p>
    <w:p w14:paraId="2E48363C" w14:textId="77777777" w:rsidR="001F6ED9" w:rsidRDefault="001F6ED9" w:rsidP="001F6ED9">
      <w:pPr>
        <w:pStyle w:val="ListParagraph"/>
        <w:numPr>
          <w:ilvl w:val="0"/>
          <w:numId w:val="8"/>
        </w:numPr>
        <w:spacing w:before="60"/>
      </w:pPr>
      <w:r w:rsidRPr="00A3028E">
        <w:rPr>
          <w:b/>
        </w:rPr>
        <w:t>Stringr&amp;Magrittr:</w:t>
      </w:r>
      <w:r>
        <w:t xml:space="preserve"> Data cleaning</w:t>
      </w:r>
    </w:p>
    <w:p w14:paraId="23556F1F" w14:textId="77777777" w:rsidR="001F6ED9" w:rsidRDefault="001F6ED9" w:rsidP="001F6ED9">
      <w:pPr>
        <w:pStyle w:val="ListParagraph"/>
        <w:numPr>
          <w:ilvl w:val="0"/>
          <w:numId w:val="8"/>
        </w:numPr>
        <w:spacing w:before="60"/>
      </w:pPr>
      <w:r w:rsidRPr="00A3028E">
        <w:rPr>
          <w:b/>
        </w:rPr>
        <w:t>Dplyr:</w:t>
      </w:r>
      <w:r>
        <w:t xml:space="preserve"> Also, used for data manipulation, usually used in conjunction with TidyR.</w:t>
      </w:r>
    </w:p>
    <w:p w14:paraId="1F94AB24" w14:textId="77777777" w:rsidR="001F6ED9" w:rsidRDefault="001F6ED9" w:rsidP="001F6ED9">
      <w:pPr>
        <w:pStyle w:val="ListParagraph"/>
        <w:numPr>
          <w:ilvl w:val="0"/>
          <w:numId w:val="8"/>
        </w:numPr>
        <w:spacing w:before="60"/>
      </w:pPr>
      <w:r w:rsidRPr="00A3028E">
        <w:rPr>
          <w:b/>
        </w:rPr>
        <w:t>GoogleVis:</w:t>
      </w:r>
      <w:r w:rsidRPr="00204280">
        <w:t xml:space="preserve"> Data Visualisation.</w:t>
      </w:r>
    </w:p>
    <w:p w14:paraId="2576445E" w14:textId="77777777" w:rsidR="001F6ED9" w:rsidRPr="00297DF9" w:rsidRDefault="001F6ED9" w:rsidP="001F6ED9">
      <w:pPr>
        <w:pStyle w:val="ListParagraph"/>
        <w:numPr>
          <w:ilvl w:val="0"/>
          <w:numId w:val="8"/>
        </w:numPr>
        <w:spacing w:before="0" w:after="0"/>
        <w:jc w:val="left"/>
        <w:rPr>
          <w:rFonts w:ascii="Times New Roman" w:hAnsi="Times New Roman"/>
          <w:lang w:val="en-US"/>
        </w:rPr>
      </w:pPr>
      <w:r w:rsidRPr="00297DF9">
        <w:rPr>
          <w:b/>
        </w:rPr>
        <w:t>Sqldf:</w:t>
      </w:r>
      <w:r w:rsidRPr="00297DF9">
        <w:rPr>
          <w:rFonts w:cs="Arial"/>
          <w:color w:val="222222"/>
          <w:lang w:val="en-US"/>
        </w:rPr>
        <w:t xml:space="preserve"> </w:t>
      </w:r>
      <w:r>
        <w:t>Provides an easy way to perform SQL selects on R data frames.</w:t>
      </w:r>
    </w:p>
    <w:p w14:paraId="45299E25" w14:textId="77777777" w:rsidR="001F6ED9" w:rsidRPr="00297DF9" w:rsidRDefault="001F6ED9" w:rsidP="001F6ED9">
      <w:pPr>
        <w:numPr>
          <w:ilvl w:val="0"/>
          <w:numId w:val="8"/>
        </w:numPr>
        <w:shd w:val="clear" w:color="auto" w:fill="FFFFFF"/>
        <w:spacing w:after="0" w:line="240" w:lineRule="auto"/>
        <w:jc w:val="left"/>
        <w:rPr>
          <w:rFonts w:ascii="Times New Roman" w:hAnsi="Times New Roman"/>
          <w:lang w:val="en-US"/>
        </w:rPr>
      </w:pPr>
      <w:r w:rsidRPr="00297DF9">
        <w:rPr>
          <w:b/>
        </w:rPr>
        <w:t xml:space="preserve"> ggplot2:</w:t>
      </w:r>
      <w:r w:rsidRPr="00297DF9">
        <w:rPr>
          <w:rFonts w:cs="Arial"/>
          <w:color w:val="222222"/>
          <w:shd w:val="clear" w:color="auto" w:fill="FFFFFF"/>
          <w:lang w:val="en-US"/>
        </w:rPr>
        <w:t xml:space="preserve"> Used for Visualizing data.</w:t>
      </w:r>
    </w:p>
    <w:p w14:paraId="68A4BCAB" w14:textId="77777777" w:rsidR="001F6ED9" w:rsidRPr="0004548D" w:rsidRDefault="001F6ED9" w:rsidP="001F6ED9">
      <w:pPr>
        <w:pStyle w:val="ListParagraph"/>
        <w:spacing w:before="0" w:after="0"/>
        <w:jc w:val="left"/>
        <w:rPr>
          <w:rFonts w:ascii="Times New Roman" w:hAnsi="Times New Roman"/>
          <w:lang w:val="en-US"/>
        </w:rPr>
      </w:pPr>
    </w:p>
    <w:p w14:paraId="12E6D40D" w14:textId="77777777" w:rsidR="001F6ED9" w:rsidRDefault="001F6ED9" w:rsidP="001F6ED9">
      <w:r>
        <w:t xml:space="preserve">More packages may be used in the future as I work on my project throughout the year. </w:t>
      </w:r>
    </w:p>
    <w:p w14:paraId="3C61A7BA" w14:textId="77777777" w:rsidR="001F6ED9" w:rsidRDefault="001F6ED9" w:rsidP="001F6ED9"/>
    <w:p w14:paraId="096C5C78" w14:textId="77777777" w:rsidR="001F6ED9" w:rsidRPr="00A3028E" w:rsidRDefault="001F6ED9" w:rsidP="001F6ED9">
      <w:pPr>
        <w:rPr>
          <w:b/>
        </w:rPr>
      </w:pPr>
      <w:r w:rsidRPr="00A3028E">
        <w:rPr>
          <w:b/>
        </w:rPr>
        <w:t>MySQL:</w:t>
      </w:r>
    </w:p>
    <w:p w14:paraId="1D242F87" w14:textId="77777777" w:rsidR="001F6ED9" w:rsidRDefault="001F6ED9" w:rsidP="001F6ED9">
      <w:r>
        <w:t xml:space="preserve">I will be using MySQL for the storage of my datasets. The reason for using MySQL is that I am very familiar with it as I have been using it for the last 3 years in college, it also has a relatively straight forward interaction with R and RStudio </w:t>
      </w:r>
      <w:r>
        <w:lastRenderedPageBreak/>
        <w:t>through R’s RMySQL package which will make interacting with my datasets friendlier.</w:t>
      </w:r>
    </w:p>
    <w:p w14:paraId="10400FE8" w14:textId="77777777" w:rsidR="001F6ED9" w:rsidRDefault="001F6ED9" w:rsidP="001F6ED9"/>
    <w:p w14:paraId="1E785222" w14:textId="77777777" w:rsidR="001F6ED9" w:rsidRPr="00B2291E" w:rsidRDefault="001F6ED9" w:rsidP="001F6ED9"/>
    <w:p w14:paraId="08F39621" w14:textId="24D7799F" w:rsidR="001F6ED9" w:rsidRDefault="00D120C5" w:rsidP="00E265F7">
      <w:bookmarkStart w:id="126" w:name="_Toc468296142"/>
      <w:r>
        <w:t xml:space="preserve"> </w:t>
      </w:r>
      <w:r w:rsidR="001F6ED9" w:rsidRPr="00E265F7">
        <w:rPr>
          <w:b/>
          <w:sz w:val="36"/>
          <w:szCs w:val="36"/>
        </w:rPr>
        <w:t>Evaluation</w:t>
      </w:r>
      <w:bookmarkEnd w:id="126"/>
    </w:p>
    <w:p w14:paraId="03D3372D" w14:textId="77777777" w:rsidR="001F6ED9" w:rsidRPr="00D22CC0" w:rsidRDefault="001F6ED9" w:rsidP="001F6ED9">
      <w:pPr>
        <w:rPr>
          <w:lang w:val="en-US"/>
        </w:rPr>
      </w:pPr>
    </w:p>
    <w:p w14:paraId="58F85BE3" w14:textId="77777777" w:rsidR="001F6ED9" w:rsidRDefault="001F6ED9" w:rsidP="001F6ED9">
      <w:r>
        <w:t xml:space="preserve">I will evaluate my data analysis project using testing by getting volunteers to look at my dashboard and the machine learning aspect to my project by checking that everything is displayed properly and professionally. </w:t>
      </w:r>
    </w:p>
    <w:p w14:paraId="4AEA098D" w14:textId="77777777" w:rsidR="001F6ED9" w:rsidRDefault="001F6ED9" w:rsidP="001F6ED9"/>
    <w:p w14:paraId="0F7D4A41" w14:textId="77777777" w:rsidR="001F6ED9" w:rsidRDefault="001F6ED9" w:rsidP="001F6ED9">
      <w:r>
        <w:t>I will also ask for input from certain lecturers and my supervisor in NCI to see if my project is done properly and functioning as it should or if they have any input on how to improve the project further.</w:t>
      </w:r>
    </w:p>
    <w:p w14:paraId="549665E5" w14:textId="77777777" w:rsidR="001F6ED9" w:rsidRDefault="001F6ED9" w:rsidP="001F6ED9"/>
    <w:p w14:paraId="39CE75F2" w14:textId="76CF2D55" w:rsidR="001F6ED9" w:rsidRPr="00B2291E" w:rsidRDefault="001F6ED9" w:rsidP="001F6ED9">
      <w:r>
        <w:t>I aim to meet with my supervisor on a routine basis to make sure my project is going in the right direction while getting my supervisor to test what I have done up to each meeting to ensure accuracy and consistency.</w:t>
      </w:r>
    </w:p>
    <w:p w14:paraId="408F8F18" w14:textId="77777777" w:rsidR="001F6ED9" w:rsidRPr="00B2291E" w:rsidRDefault="001F6ED9" w:rsidP="001F6ED9"/>
    <w:p w14:paraId="5E715ED0" w14:textId="77777777" w:rsidR="001F6ED9" w:rsidRDefault="001F6ED9" w:rsidP="001F6ED9">
      <w:r w:rsidRPr="00B2291E">
        <w:t xml:space="preserve">Declan Barnes     </w:t>
      </w:r>
    </w:p>
    <w:p w14:paraId="3E4F3C43" w14:textId="77777777" w:rsidR="001F6ED9" w:rsidRPr="00B2291E" w:rsidRDefault="001F6ED9" w:rsidP="001F6ED9">
      <w:r w:rsidRPr="00B2291E">
        <w:t xml:space="preserve"> 16/10/2016</w:t>
      </w:r>
    </w:p>
    <w:p w14:paraId="243ECE3B" w14:textId="77777777" w:rsidR="00F2046A" w:rsidRDefault="00F2046A">
      <w:pPr>
        <w:spacing w:after="0" w:line="240" w:lineRule="auto"/>
        <w:jc w:val="left"/>
        <w:rPr>
          <w:lang w:val="en-IE"/>
        </w:rPr>
      </w:pPr>
      <w:r>
        <w:rPr>
          <w:lang w:val="en-IE"/>
        </w:rPr>
        <w:br w:type="page"/>
      </w:r>
    </w:p>
    <w:p w14:paraId="187A8481" w14:textId="0F4AC832" w:rsidR="00F2046A" w:rsidRDefault="00F2046A" w:rsidP="00F2046A">
      <w:pPr>
        <w:pStyle w:val="Heading2"/>
        <w:rPr>
          <w:lang w:val="en-IE"/>
        </w:rPr>
      </w:pPr>
      <w:bookmarkStart w:id="127" w:name="_Toc469042720"/>
      <w:bookmarkStart w:id="128" w:name="_Toc469078251"/>
      <w:r>
        <w:rPr>
          <w:lang w:val="en-IE"/>
        </w:rPr>
        <w:lastRenderedPageBreak/>
        <w:t>Project Plan</w:t>
      </w:r>
      <w:bookmarkEnd w:id="127"/>
      <w:bookmarkEnd w:id="128"/>
    </w:p>
    <w:p w14:paraId="59C61710" w14:textId="77777777" w:rsidR="003540FC" w:rsidRDefault="003540FC" w:rsidP="00830E62">
      <w:pPr>
        <w:spacing w:after="0" w:line="240" w:lineRule="auto"/>
        <w:jc w:val="left"/>
        <w:rPr>
          <w:lang w:val="en-IE"/>
        </w:rPr>
      </w:pPr>
      <w:r>
        <w:rPr>
          <w:noProof/>
          <w:lang w:val="en-US"/>
        </w:rPr>
        <w:drawing>
          <wp:inline distT="0" distB="0" distL="0" distR="0" wp14:anchorId="68A70845" wp14:editId="6AF5262A">
            <wp:extent cx="5486400" cy="7303744"/>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97768" cy="7318877"/>
                    </a:xfrm>
                    <a:prstGeom prst="rect">
                      <a:avLst/>
                    </a:prstGeom>
                    <a:noFill/>
                    <a:ln>
                      <a:noFill/>
                    </a:ln>
                  </pic:spPr>
                </pic:pic>
              </a:graphicData>
            </a:graphic>
          </wp:inline>
        </w:drawing>
      </w:r>
    </w:p>
    <w:p w14:paraId="63EE4E4E" w14:textId="77777777" w:rsidR="003540FC" w:rsidRDefault="003540FC">
      <w:pPr>
        <w:spacing w:after="0" w:line="240" w:lineRule="auto"/>
        <w:jc w:val="left"/>
        <w:rPr>
          <w:lang w:val="en-IE"/>
        </w:rPr>
      </w:pPr>
      <w:r>
        <w:rPr>
          <w:lang w:val="en-IE"/>
        </w:rPr>
        <w:br w:type="page"/>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tblGrid>
      <w:tr w:rsidR="003540FC" w:rsidRPr="002668E7" w14:paraId="2F266AA8"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6B5349" w14:textId="77777777" w:rsidR="003540FC" w:rsidRPr="002668E7" w:rsidRDefault="003540FC" w:rsidP="002371C2">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lastRenderedPageBreak/>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A66E2AD" w14:textId="77777777" w:rsidR="003540FC" w:rsidRPr="002668E7" w:rsidRDefault="003540FC" w:rsidP="002371C2">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12C172" w14:textId="77777777" w:rsidR="003540FC" w:rsidRPr="002668E7" w:rsidRDefault="003540FC" w:rsidP="002371C2">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93E789" w14:textId="77777777" w:rsidR="003540FC" w:rsidRPr="002668E7" w:rsidRDefault="003540FC" w:rsidP="002371C2">
            <w:pPr>
              <w:spacing w:after="0"/>
              <w:rPr>
                <w:rFonts w:ascii="Segoe UI" w:hAnsi="Segoe UI" w:cs="Segoe UI"/>
                <w:sz w:val="18"/>
                <w:szCs w:val="18"/>
                <w:lang w:eastAsia="en-IE"/>
              </w:rPr>
            </w:pPr>
            <w:r w:rsidRPr="002668E7">
              <w:rPr>
                <w:rFonts w:ascii="Segoe UI" w:hAnsi="Segoe UI" w:cs="Segoe UI"/>
                <w:color w:val="363636"/>
                <w:sz w:val="18"/>
                <w:szCs w:val="18"/>
                <w:shd w:val="clear" w:color="auto" w:fill="DFE3E8"/>
                <w:lang w:eastAsia="en-IE"/>
              </w:rPr>
              <w:t>Finish</w:t>
            </w:r>
          </w:p>
        </w:tc>
      </w:tr>
      <w:tr w:rsidR="003540FC" w:rsidRPr="002668E7" w14:paraId="16D712B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67A7B"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Project-Disability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5BD84"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173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43C1B"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Mon 19/09/16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2B8C3"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r>
      <w:tr w:rsidR="003540FC" w:rsidRPr="002668E7" w14:paraId="12E2475F"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4E1E6"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Project Proposal &amp; Project Plan Documents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B06F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7772B"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Mon 19/09/16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37814"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Fri 21/10/16</w:t>
            </w:r>
          </w:p>
        </w:tc>
      </w:tr>
      <w:tr w:rsidR="003540FC" w:rsidRPr="002668E7" w14:paraId="58E8EC43"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8D28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Project Brainstorming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0E4F9"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D082F"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Mon 19/09/16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FEA3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Tue 20/09/16</w:t>
            </w:r>
          </w:p>
        </w:tc>
      </w:tr>
      <w:tr w:rsidR="003540FC" w:rsidRPr="002668E7" w14:paraId="2B29D874"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CADAA"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Project Pitch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F3F1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4BB7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05/10/16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870B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05/10/16</w:t>
            </w:r>
          </w:p>
        </w:tc>
      </w:tr>
      <w:tr w:rsidR="003540FC" w:rsidRPr="002668E7" w14:paraId="18BF649A"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1B32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Reflective Journal(Sept)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D74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99F39"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07/10/16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E452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07/10/16</w:t>
            </w:r>
          </w:p>
        </w:tc>
      </w:tr>
      <w:tr w:rsidR="003540FC" w:rsidRPr="002668E7" w14:paraId="51DCE3ED"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3185A"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Project Proposal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9F53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0DB2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06/10/16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457E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19/10/16</w:t>
            </w:r>
          </w:p>
        </w:tc>
      </w:tr>
      <w:tr w:rsidR="003540FC" w:rsidRPr="002668E7" w14:paraId="4E4120D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0DF2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Documentation Review &amp; Upload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CBB4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2E72"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21/10/16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77FD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21/10/16</w:t>
            </w:r>
          </w:p>
        </w:tc>
      </w:tr>
      <w:tr w:rsidR="003540FC" w:rsidRPr="002668E7" w14:paraId="208E94AC"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4F97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Requirement Specification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360FC"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17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C8F12"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Thu 20/10/16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97232"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Fri 11/11/16</w:t>
            </w:r>
          </w:p>
        </w:tc>
      </w:tr>
      <w:tr w:rsidR="003540FC" w:rsidRPr="002668E7" w14:paraId="5C030D67"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A604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Research for Disability Datasets on CSO website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C5CC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142F3"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21/10/16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21E59"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03/11/16</w:t>
            </w:r>
          </w:p>
        </w:tc>
      </w:tr>
      <w:tr w:rsidR="003540FC" w:rsidRPr="002668E7" w14:paraId="77AB37AF"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616C9"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Requirement Specification Document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50C3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262BC"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2AE72"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10/11/16</w:t>
            </w:r>
          </w:p>
        </w:tc>
      </w:tr>
      <w:tr w:rsidR="003540FC" w:rsidRPr="002668E7" w14:paraId="33CF0AA1"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4208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Documentation Review &amp; Upload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16AF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1199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11/11/16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F6E8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11/11/16</w:t>
            </w:r>
          </w:p>
        </w:tc>
      </w:tr>
      <w:tr w:rsidR="003540FC" w:rsidRPr="002668E7" w14:paraId="2E6A2C35"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78C12"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Reflective Journal(Oct)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5504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48C8D"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03/11/16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0ED3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03/11/16</w:t>
            </w:r>
          </w:p>
        </w:tc>
      </w:tr>
      <w:tr w:rsidR="003540FC" w:rsidRPr="002668E7" w14:paraId="69833686"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EA813"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lastRenderedPageBreak/>
              <w:t xml:space="preserve">   Project Analysis &amp;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F2AAE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33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457FC"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Tue 01/11/16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02B1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Thu 15/12/16</w:t>
            </w:r>
          </w:p>
        </w:tc>
      </w:tr>
      <w:tr w:rsidR="003540FC" w:rsidRPr="002668E7" w14:paraId="17BF1E94"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B2F4"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Set up Data Warehouse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139A4"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D443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Mon 14/11/16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E9A3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18/11/16</w:t>
            </w:r>
          </w:p>
        </w:tc>
      </w:tr>
      <w:tr w:rsidR="003540FC" w:rsidRPr="002668E7" w14:paraId="79D0A980"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4CB24"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Data Cleaning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1E07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D44DF"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18/11/16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7DA5A"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Sun 27/11/16</w:t>
            </w:r>
          </w:p>
        </w:tc>
      </w:tr>
      <w:tr w:rsidR="003540FC" w:rsidRPr="002668E7" w14:paraId="54289713"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38889"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Filter statistics on male/female and type of disabilities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9E57C"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5873C"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Sat 19/11/16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1E3AF"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24/11/16</w:t>
            </w:r>
          </w:p>
        </w:tc>
      </w:tr>
      <w:tr w:rsidR="003540FC" w:rsidRPr="002668E7" w14:paraId="561AFC3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8A053"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filter on age groups and type of disabilities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B639F"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9B1F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24/11/16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22A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25/11/16</w:t>
            </w:r>
          </w:p>
        </w:tc>
      </w:tr>
      <w:tr w:rsidR="003540FC" w:rsidRPr="002668E7" w14:paraId="2D91308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9F097" w14:textId="2AE59395" w:rsidR="003540FC" w:rsidRPr="002668E7" w:rsidRDefault="003540FC" w:rsidP="00C406FF">
            <w:pPr>
              <w:spacing w:after="0"/>
              <w:rPr>
                <w:rFonts w:ascii="Calibri" w:hAnsi="Calibri"/>
                <w:lang w:eastAsia="en-IE"/>
              </w:rPr>
            </w:pPr>
            <w:r w:rsidRPr="002668E7">
              <w:rPr>
                <w:rFonts w:ascii="Calibri" w:hAnsi="Calibri"/>
                <w:color w:val="000000"/>
                <w:lang w:eastAsia="en-IE"/>
              </w:rPr>
              <w:t xml:space="preserve">      Create </w:t>
            </w:r>
            <w:proofErr w:type="gramStart"/>
            <w:r w:rsidRPr="002668E7">
              <w:rPr>
                <w:rFonts w:ascii="Calibri" w:hAnsi="Calibri"/>
                <w:color w:val="000000"/>
                <w:lang w:eastAsia="en-IE"/>
              </w:rPr>
              <w:t>Prototype(</w:t>
            </w:r>
            <w:proofErr w:type="gramEnd"/>
            <w:r w:rsidR="00C406FF">
              <w:rPr>
                <w:rFonts w:ascii="Calibri" w:hAnsi="Calibri"/>
                <w:color w:val="000000"/>
                <w:lang w:eastAsia="en-IE"/>
              </w:rPr>
              <w:t>Web Application</w:t>
            </w:r>
            <w:r w:rsidRPr="002668E7">
              <w:rPr>
                <w:rFonts w:ascii="Calibri" w:hAnsi="Calibri"/>
                <w:color w:val="000000"/>
                <w:lang w:eastAsia="en-IE"/>
              </w:rPr>
              <w: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FB65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1CC4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Sat 26/11/16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719B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Tue 29/11/16</w:t>
            </w:r>
          </w:p>
        </w:tc>
      </w:tr>
      <w:tr w:rsidR="003540FC" w:rsidRPr="002668E7" w14:paraId="139C7109"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EAE3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Reflective Journal(Nov)</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E364C"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5AB92"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09/12/16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3CF1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Fri 09/12/16</w:t>
            </w:r>
          </w:p>
        </w:tc>
      </w:tr>
      <w:tr w:rsidR="003540FC" w:rsidRPr="002668E7" w14:paraId="252308FA"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92B4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Prepare for Mid-Point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E27CC"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9914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Sun 11/12/16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643C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15/12/16</w:t>
            </w:r>
          </w:p>
        </w:tc>
      </w:tr>
      <w:tr w:rsidR="003540FC" w:rsidRPr="002668E7" w14:paraId="475CF5ED"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C36F0"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Mid-Point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4600A"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54B15"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Fri 16/12/16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E2A63"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Fri 16/12/16</w:t>
            </w:r>
          </w:p>
        </w:tc>
      </w:tr>
      <w:tr w:rsidR="003540FC" w:rsidRPr="002668E7" w14:paraId="65F7789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35665"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Post Mid-Point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63D9B"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23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1FC8"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Sat 17/12/16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DDF2D"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Tue 17/01/17</w:t>
            </w:r>
          </w:p>
        </w:tc>
      </w:tr>
      <w:tr w:rsidR="003540FC" w:rsidRPr="002668E7" w14:paraId="0E8647D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964DC"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Review Feedback from panel and makes changes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F345F"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9024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Sat 17/12/16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9D2B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Sat 17/12/16</w:t>
            </w:r>
          </w:p>
        </w:tc>
      </w:tr>
      <w:tr w:rsidR="003540FC" w:rsidRPr="002668E7" w14:paraId="6900D6CA"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E0EBE" w14:textId="08B97C68" w:rsidR="003540FC" w:rsidRPr="002668E7" w:rsidRDefault="003540FC" w:rsidP="00C406FF">
            <w:pPr>
              <w:spacing w:after="0"/>
              <w:rPr>
                <w:rFonts w:ascii="Calibri" w:hAnsi="Calibri"/>
                <w:lang w:eastAsia="en-IE"/>
              </w:rPr>
            </w:pPr>
            <w:r w:rsidRPr="002668E7">
              <w:rPr>
                <w:rFonts w:ascii="Calibri" w:hAnsi="Calibri"/>
                <w:color w:val="000000"/>
                <w:lang w:eastAsia="en-IE"/>
              </w:rPr>
              <w:t xml:space="preserve">      Finish </w:t>
            </w:r>
            <w:r w:rsidR="00C406FF">
              <w:rPr>
                <w:rFonts w:ascii="Calibri" w:hAnsi="Calibri"/>
                <w:color w:val="000000"/>
                <w:lang w:eastAsia="en-IE"/>
              </w:rPr>
              <w:t>Web Application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8657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A5DC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C6E5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22/12/16</w:t>
            </w:r>
          </w:p>
        </w:tc>
      </w:tr>
      <w:tr w:rsidR="003540FC" w:rsidRPr="002668E7" w14:paraId="6A4FCA95"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CFA84"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lastRenderedPageBreak/>
              <w:t xml:space="preserve">      Christmas Break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392D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40EE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22/12/16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B94FF"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Tue 27/12/16</w:t>
            </w:r>
          </w:p>
        </w:tc>
      </w:tr>
      <w:tr w:rsidR="003540FC" w:rsidRPr="002668E7" w14:paraId="797EC25F"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BAF1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Reflective Journal(Dec)</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7D91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0573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04/01/17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ECF97"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04/01/17</w:t>
            </w:r>
          </w:p>
        </w:tc>
      </w:tr>
      <w:tr w:rsidR="003540FC" w:rsidRPr="002668E7" w14:paraId="35063D61"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3B3A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Study Break for exams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F819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BE7C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7C0A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Tue 17/01/17</w:t>
            </w:r>
          </w:p>
        </w:tc>
      </w:tr>
      <w:tr w:rsidR="003540FC" w:rsidRPr="002668E7" w14:paraId="443E4023"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D77F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Project Final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14F9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87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771E1"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Tue 17/01/17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8A1A6"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r>
      <w:tr w:rsidR="003540FC" w:rsidRPr="002668E7" w14:paraId="0B898B0A"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489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Model Finalization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0CCCD"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27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DCFA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Tue 17/01/17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42B2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22/02/17</w:t>
            </w:r>
          </w:p>
        </w:tc>
      </w:tr>
      <w:tr w:rsidR="003540FC" w:rsidRPr="002668E7" w14:paraId="6C6C0707"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7A46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Research Machine Learning(Prediction)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AA582"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C5ED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Tue 17/01/17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0410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25/01/17</w:t>
            </w:r>
          </w:p>
        </w:tc>
      </w:tr>
      <w:tr w:rsidR="003540FC" w:rsidRPr="002668E7" w14:paraId="492211A0"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6950D"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Meet with Supervisor about implementing the machine learning aspect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0D0C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6B0A4"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25/01/17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38CED"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25/01/17</w:t>
            </w:r>
          </w:p>
        </w:tc>
      </w:tr>
      <w:tr w:rsidR="003540FC" w:rsidRPr="002668E7" w14:paraId="5ECF3C87"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B0370"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Implement Machine Learning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FB123"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B5034"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26/01/17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08F1D"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15/02/17</w:t>
            </w:r>
          </w:p>
        </w:tc>
      </w:tr>
      <w:tr w:rsidR="003540FC" w:rsidRPr="002668E7" w14:paraId="6D42D0F8"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1DD9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Finish Machine Learning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E957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8C52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16/02/17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F6718"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22/02/17</w:t>
            </w:r>
          </w:p>
        </w:tc>
      </w:tr>
      <w:tr w:rsidR="003540FC" w:rsidRPr="002668E7" w14:paraId="08A6CE85"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79E5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Testing Phase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97AC"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16511"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Thu 23/02/17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F373C"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Thu 02/03/17</w:t>
            </w:r>
          </w:p>
        </w:tc>
      </w:tr>
      <w:tr w:rsidR="003540FC" w:rsidRPr="002668E7" w14:paraId="65C0C259"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D7001" w14:textId="3F489730" w:rsidR="003540FC" w:rsidRPr="002668E7" w:rsidRDefault="003540FC" w:rsidP="00010B7C">
            <w:pPr>
              <w:spacing w:after="0"/>
              <w:rPr>
                <w:rFonts w:ascii="Calibri" w:hAnsi="Calibri"/>
                <w:lang w:eastAsia="en-IE"/>
              </w:rPr>
            </w:pPr>
            <w:r w:rsidRPr="002668E7">
              <w:rPr>
                <w:rFonts w:ascii="Calibri" w:hAnsi="Calibri"/>
                <w:color w:val="000000"/>
                <w:lang w:eastAsia="en-IE"/>
              </w:rPr>
              <w:t xml:space="preserve">      Test the </w:t>
            </w:r>
            <w:r w:rsidR="00010B7C">
              <w:rPr>
                <w:rFonts w:ascii="Calibri" w:hAnsi="Calibri"/>
                <w:color w:val="000000"/>
                <w:lang w:eastAsia="en-IE"/>
              </w:rPr>
              <w:t>Web Application</w:t>
            </w:r>
            <w:r w:rsidRPr="002668E7">
              <w:rPr>
                <w:rFonts w:ascii="Calibri" w:hAnsi="Calibri"/>
                <w:color w:val="000000"/>
                <w:lang w:eastAsia="en-IE"/>
              </w:rPr>
              <w:t xml:space="preserve"> &amp; Machine Learning</w:t>
            </w:r>
            <w:r w:rsidR="00010B7C">
              <w:rPr>
                <w:rFonts w:ascii="Calibri" w:hAnsi="Calibri"/>
                <w:color w:val="000000"/>
                <w:lang w:eastAsia="en-IE"/>
              </w:rPr>
              <w:t xml:space="preserve">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E85DD"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275A2"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Thu 23/02/17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7AC7B"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Mon 27/02/17</w:t>
            </w:r>
          </w:p>
        </w:tc>
      </w:tr>
      <w:tr w:rsidR="003540FC" w:rsidRPr="002668E7" w14:paraId="06A2B8C7"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CBE1A" w14:textId="027DEAAD"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Meet w</w:t>
            </w:r>
            <w:r w:rsidR="00010B7C">
              <w:rPr>
                <w:rFonts w:ascii="Calibri" w:hAnsi="Calibri"/>
                <w:color w:val="000000"/>
                <w:lang w:eastAsia="en-IE"/>
              </w:rPr>
              <w:t xml:space="preserve">ith Supervisor </w:t>
            </w:r>
            <w:r w:rsidRPr="002668E7">
              <w:rPr>
                <w:rFonts w:ascii="Calibri" w:hAnsi="Calibri"/>
                <w:color w:val="000000"/>
                <w:lang w:eastAsia="en-IE"/>
              </w:rPr>
              <w:t xml:space="preserve">on </w:t>
            </w:r>
            <w:r w:rsidRPr="002668E7">
              <w:rPr>
                <w:rFonts w:ascii="Calibri" w:hAnsi="Calibri"/>
                <w:color w:val="000000"/>
                <w:lang w:eastAsia="en-IE"/>
              </w:rPr>
              <w:lastRenderedPageBreak/>
              <w:t>progress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5C941"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lastRenderedPageBreak/>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6AC56"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Mon 27/02/17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E4465"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01/03/17</w:t>
            </w:r>
          </w:p>
        </w:tc>
      </w:tr>
      <w:tr w:rsidR="003540FC" w:rsidRPr="002668E7" w14:paraId="1BFE029F"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754DB"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lastRenderedPageBreak/>
              <w:t xml:space="preserve">   Final testing phase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F0FA0"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7648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Thu 02/03/17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9B051"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Mon 06/03/17</w:t>
            </w:r>
          </w:p>
        </w:tc>
      </w:tr>
      <w:tr w:rsidR="003540FC" w:rsidRPr="002668E7" w14:paraId="404BDD13"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75684"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Prepare Showcase Materials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EEE1A"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147DE"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Mon 10/04/17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EE31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Thu 13/04/17</w:t>
            </w:r>
          </w:p>
        </w:tc>
      </w:tr>
      <w:tr w:rsidR="003540FC" w:rsidRPr="002668E7" w14:paraId="16AA9854"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D0050"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Upload final code submission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1D1CF"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AB663"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3B2AE"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r>
      <w:tr w:rsidR="003540FC" w:rsidRPr="002668E7" w14:paraId="66D7C972"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27D33"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Technical Report, Findings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9C739"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49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CAA4D"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Fri 10/03/17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E2895"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r>
      <w:tr w:rsidR="003540FC" w:rsidRPr="002668E7" w14:paraId="1966C909"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81B23"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 xml:space="preserve">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6102A"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6FE3D"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17/05/17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4420E" w14:textId="77777777" w:rsidR="003540FC" w:rsidRPr="002668E7" w:rsidRDefault="003540FC" w:rsidP="002371C2">
            <w:pPr>
              <w:spacing w:after="0"/>
              <w:rPr>
                <w:rFonts w:ascii="Calibri" w:hAnsi="Calibri"/>
                <w:lang w:eastAsia="en-IE"/>
              </w:rPr>
            </w:pPr>
            <w:r w:rsidRPr="002668E7">
              <w:rPr>
                <w:rFonts w:ascii="Calibri" w:hAnsi="Calibri"/>
                <w:color w:val="000000"/>
                <w:lang w:eastAsia="en-IE"/>
              </w:rPr>
              <w:t>Wed 17/05/17</w:t>
            </w:r>
          </w:p>
        </w:tc>
      </w:tr>
      <w:tr w:rsidR="003540FC" w:rsidRPr="002668E7" w14:paraId="3662283B" w14:textId="77777777" w:rsidTr="002371C2">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B2FB8"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 xml:space="preserve">   Upload Final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26A54"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5F31A"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C1D70" w14:textId="77777777" w:rsidR="003540FC" w:rsidRPr="002668E7" w:rsidRDefault="003540FC" w:rsidP="002371C2">
            <w:pPr>
              <w:spacing w:after="0"/>
              <w:rPr>
                <w:rFonts w:ascii="Calibri" w:hAnsi="Calibri"/>
                <w:lang w:eastAsia="en-IE"/>
              </w:rPr>
            </w:pPr>
            <w:r w:rsidRPr="002668E7">
              <w:rPr>
                <w:rFonts w:ascii="Calibri" w:hAnsi="Calibri"/>
                <w:b/>
                <w:bCs/>
                <w:color w:val="000000"/>
                <w:lang w:eastAsia="en-IE"/>
              </w:rPr>
              <w:t>Wed 17/05/17</w:t>
            </w:r>
          </w:p>
        </w:tc>
      </w:tr>
    </w:tbl>
    <w:p w14:paraId="65F2D30A" w14:textId="176A4BE5" w:rsidR="00830E62" w:rsidRPr="00830E62" w:rsidRDefault="00830E62" w:rsidP="00830E62">
      <w:pPr>
        <w:spacing w:after="0" w:line="240" w:lineRule="auto"/>
        <w:jc w:val="left"/>
        <w:rPr>
          <w:lang w:val="en-IE"/>
        </w:rPr>
      </w:pPr>
      <w:r>
        <w:rPr>
          <w:lang w:val="en-IE"/>
        </w:rPr>
        <w:br w:type="page"/>
      </w:r>
    </w:p>
    <w:p w14:paraId="684AF1F1" w14:textId="22C9ED9F" w:rsidR="00F077BB" w:rsidRDefault="00F077BB" w:rsidP="001372D8">
      <w:pPr>
        <w:pStyle w:val="Heading2"/>
        <w:rPr>
          <w:lang w:val="en-IE"/>
        </w:rPr>
      </w:pPr>
      <w:bookmarkStart w:id="129" w:name="_Toc468296144"/>
      <w:bookmarkStart w:id="130" w:name="_Toc469042721"/>
      <w:bookmarkStart w:id="131" w:name="_Toc469078252"/>
      <w:r w:rsidRPr="00F077BB">
        <w:rPr>
          <w:lang w:val="en-IE"/>
        </w:rPr>
        <w:lastRenderedPageBreak/>
        <w:t xml:space="preserve">Monthly </w:t>
      </w:r>
      <w:r w:rsidR="001372D8">
        <w:rPr>
          <w:lang w:val="en-IE"/>
        </w:rPr>
        <w:t>Journal</w:t>
      </w:r>
      <w:r w:rsidR="00906063">
        <w:rPr>
          <w:lang w:val="en-IE"/>
        </w:rPr>
        <w:t>s</w:t>
      </w:r>
      <w:bookmarkEnd w:id="129"/>
      <w:bookmarkEnd w:id="130"/>
      <w:bookmarkEnd w:id="131"/>
    </w:p>
    <w:p w14:paraId="3DEEE59B" w14:textId="5407AAC9" w:rsidR="00830E62" w:rsidRDefault="00830E62">
      <w:pPr>
        <w:spacing w:after="0" w:line="240" w:lineRule="auto"/>
        <w:jc w:val="left"/>
        <w:rPr>
          <w:lang w:val="en-IE"/>
        </w:rPr>
      </w:pPr>
      <w:r w:rsidRPr="00830E62">
        <w:rPr>
          <w:noProof/>
          <w:lang w:val="en-US"/>
        </w:rPr>
        <w:drawing>
          <wp:inline distT="0" distB="0" distL="0" distR="0" wp14:anchorId="452FC9B2" wp14:editId="11D2A7A5">
            <wp:extent cx="5434330" cy="77749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330" cy="7774940"/>
                    </a:xfrm>
                    <a:prstGeom prst="rect">
                      <a:avLst/>
                    </a:prstGeom>
                  </pic:spPr>
                </pic:pic>
              </a:graphicData>
            </a:graphic>
          </wp:inline>
        </w:drawing>
      </w:r>
      <w:r>
        <w:rPr>
          <w:lang w:val="en-IE"/>
        </w:rPr>
        <w:br w:type="page"/>
      </w:r>
    </w:p>
    <w:p w14:paraId="4BF5601F" w14:textId="047E1E5C" w:rsidR="00830E62" w:rsidRDefault="00830E62" w:rsidP="00830E62">
      <w:pPr>
        <w:rPr>
          <w:lang w:val="en-IE"/>
        </w:rPr>
      </w:pPr>
      <w:r w:rsidRPr="00830E62">
        <w:rPr>
          <w:noProof/>
          <w:lang w:val="en-US"/>
        </w:rPr>
        <w:lastRenderedPageBreak/>
        <w:drawing>
          <wp:inline distT="0" distB="0" distL="0" distR="0" wp14:anchorId="755F69A3" wp14:editId="68649796">
            <wp:extent cx="531749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7490" cy="8229600"/>
                    </a:xfrm>
                    <a:prstGeom prst="rect">
                      <a:avLst/>
                    </a:prstGeom>
                  </pic:spPr>
                </pic:pic>
              </a:graphicData>
            </a:graphic>
          </wp:inline>
        </w:drawing>
      </w:r>
    </w:p>
    <w:p w14:paraId="6023B1C4" w14:textId="1E9CD4A1" w:rsidR="00970F3C" w:rsidRPr="00830E62" w:rsidRDefault="00704F91" w:rsidP="00830E62">
      <w:pPr>
        <w:rPr>
          <w:lang w:val="en-IE"/>
        </w:rPr>
      </w:pPr>
      <w:r w:rsidRPr="00704F91">
        <w:rPr>
          <w:noProof/>
          <w:lang w:val="en-US"/>
        </w:rPr>
        <w:lastRenderedPageBreak/>
        <w:drawing>
          <wp:inline distT="0" distB="0" distL="0" distR="0" wp14:anchorId="0195D845" wp14:editId="742EE9C7">
            <wp:extent cx="5489575" cy="811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9575" cy="8118475"/>
                    </a:xfrm>
                    <a:prstGeom prst="rect">
                      <a:avLst/>
                    </a:prstGeom>
                  </pic:spPr>
                </pic:pic>
              </a:graphicData>
            </a:graphic>
          </wp:inline>
        </w:drawing>
      </w:r>
    </w:p>
    <w:p w14:paraId="684AF1F2" w14:textId="5E428A53" w:rsidR="00F077BB" w:rsidRPr="009B63EA" w:rsidRDefault="001372D8" w:rsidP="009B63EA">
      <w:pPr>
        <w:pStyle w:val="Heading2"/>
        <w:rPr>
          <w:lang w:val="en-IE"/>
        </w:rPr>
      </w:pPr>
      <w:bookmarkStart w:id="132" w:name="_Toc468296145"/>
      <w:bookmarkStart w:id="133" w:name="_Toc469042722"/>
      <w:bookmarkStart w:id="134" w:name="_Toc469078253"/>
      <w:r>
        <w:rPr>
          <w:lang w:val="en-IE"/>
        </w:rPr>
        <w:lastRenderedPageBreak/>
        <w:t>Other M</w:t>
      </w:r>
      <w:r w:rsidR="00F077BB" w:rsidRPr="00F077BB">
        <w:rPr>
          <w:lang w:val="en-IE"/>
        </w:rPr>
        <w:t>aterial Used</w:t>
      </w:r>
      <w:bookmarkEnd w:id="132"/>
      <w:bookmarkEnd w:id="133"/>
      <w:r w:rsidR="00BD1B1D">
        <w:rPr>
          <w:lang w:val="en-IE"/>
        </w:rPr>
        <w:t>(</w:t>
      </w:r>
      <w:r w:rsidR="00BD1B1D" w:rsidRPr="00E022BB">
        <w:rPr>
          <w:color w:val="E36C0A" w:themeColor="accent6" w:themeShade="BF"/>
          <w:lang w:val="en-IE"/>
        </w:rPr>
        <w:t>TO BE DONE AT A LATER STAGE</w:t>
      </w:r>
      <w:r w:rsidR="00BD1B1D">
        <w:rPr>
          <w:lang w:val="en-IE"/>
        </w:rPr>
        <w:t>)</w:t>
      </w:r>
      <w:bookmarkEnd w:id="134"/>
    </w:p>
    <w:p w14:paraId="684AF1F3" w14:textId="77777777" w:rsidR="00F077BB" w:rsidRPr="004D5487" w:rsidRDefault="00F077BB" w:rsidP="00F077BB">
      <w:pPr>
        <w:rPr>
          <w:color w:val="0070C0"/>
          <w:lang w:val="en-IE"/>
        </w:rPr>
      </w:pPr>
      <w:r w:rsidRPr="004D5487">
        <w:rPr>
          <w:color w:val="0070C0"/>
          <w:lang w:val="en-IE"/>
        </w:rPr>
        <w:t>Any other reference material used in the project for example evaluation surveys etc.</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D4206" w14:textId="77777777" w:rsidR="00E3301F" w:rsidRDefault="00E3301F">
      <w:r>
        <w:separator/>
      </w:r>
    </w:p>
  </w:endnote>
  <w:endnote w:type="continuationSeparator" w:id="0">
    <w:p w14:paraId="5AEE96A1" w14:textId="77777777" w:rsidR="00E3301F" w:rsidRDefault="00E33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7F4" w14:textId="77777777" w:rsidR="008E5591" w:rsidRDefault="008E5591" w:rsidP="002C58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0C4B3C" w14:textId="77777777" w:rsidR="008E5591" w:rsidRDefault="008E5591" w:rsidP="00BB37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39D0B" w14:textId="77777777" w:rsidR="008E5591" w:rsidRDefault="008E5591" w:rsidP="002C58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1F53">
      <w:rPr>
        <w:rStyle w:val="PageNumber"/>
        <w:noProof/>
      </w:rPr>
      <w:t>3</w:t>
    </w:r>
    <w:r>
      <w:rPr>
        <w:rStyle w:val="PageNumber"/>
      </w:rPr>
      <w:fldChar w:fldCharType="end"/>
    </w:r>
  </w:p>
  <w:p w14:paraId="57B79748" w14:textId="77777777" w:rsidR="008E5591" w:rsidRDefault="008E5591" w:rsidP="00BB377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45C85" w14:textId="77777777" w:rsidR="008E5591" w:rsidRDefault="008E5591" w:rsidP="002C58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1F53">
      <w:rPr>
        <w:rStyle w:val="PageNumber"/>
        <w:noProof/>
      </w:rPr>
      <w:t>1</w:t>
    </w:r>
    <w:r>
      <w:rPr>
        <w:rStyle w:val="PageNumber"/>
      </w:rPr>
      <w:fldChar w:fldCharType="end"/>
    </w:r>
  </w:p>
  <w:p w14:paraId="684AF201" w14:textId="77777777" w:rsidR="008E5591" w:rsidRDefault="008E5591" w:rsidP="00954FFC">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D2E94" w14:textId="77777777" w:rsidR="00E3301F" w:rsidRDefault="00E3301F">
      <w:r>
        <w:separator/>
      </w:r>
    </w:p>
  </w:footnote>
  <w:footnote w:type="continuationSeparator" w:id="0">
    <w:p w14:paraId="0AF28FBD" w14:textId="77777777" w:rsidR="00E3301F" w:rsidRDefault="00E330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85A"/>
    <w:multiLevelType w:val="hybridMultilevel"/>
    <w:tmpl w:val="93EAD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105828"/>
    <w:multiLevelType w:val="hybridMultilevel"/>
    <w:tmpl w:val="8ED28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A2708F4"/>
    <w:multiLevelType w:val="hybridMultilevel"/>
    <w:tmpl w:val="2DFA141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30AFF"/>
    <w:multiLevelType w:val="hybridMultilevel"/>
    <w:tmpl w:val="268049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215E8"/>
    <w:multiLevelType w:val="hybridMultilevel"/>
    <w:tmpl w:val="2DFA141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1B3AB5"/>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2">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AC3B80"/>
    <w:multiLevelType w:val="hybridMultilevel"/>
    <w:tmpl w:val="A35A577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351898"/>
    <w:multiLevelType w:val="hybridMultilevel"/>
    <w:tmpl w:val="6A90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961E3"/>
    <w:multiLevelType w:val="multilevel"/>
    <w:tmpl w:val="05D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A57C63"/>
    <w:multiLevelType w:val="hybridMultilevel"/>
    <w:tmpl w:val="8F9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31D6FFF"/>
    <w:multiLevelType w:val="multilevel"/>
    <w:tmpl w:val="A300E06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763E02EE"/>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B960665"/>
    <w:multiLevelType w:val="hybridMultilevel"/>
    <w:tmpl w:val="2DFA141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2"/>
  </w:num>
  <w:num w:numId="2">
    <w:abstractNumId w:val="3"/>
  </w:num>
  <w:num w:numId="3">
    <w:abstractNumId w:val="17"/>
  </w:num>
  <w:num w:numId="4">
    <w:abstractNumId w:val="1"/>
  </w:num>
  <w:num w:numId="5">
    <w:abstractNumId w:val="22"/>
  </w:num>
  <w:num w:numId="6">
    <w:abstractNumId w:val="21"/>
  </w:num>
  <w:num w:numId="7">
    <w:abstractNumId w:val="9"/>
  </w:num>
  <w:num w:numId="8">
    <w:abstractNumId w:val="6"/>
  </w:num>
  <w:num w:numId="9">
    <w:abstractNumId w:val="22"/>
  </w:num>
  <w:num w:numId="10">
    <w:abstractNumId w:val="5"/>
  </w:num>
  <w:num w:numId="11">
    <w:abstractNumId w:val="10"/>
  </w:num>
  <w:num w:numId="12">
    <w:abstractNumId w:val="8"/>
  </w:num>
  <w:num w:numId="13">
    <w:abstractNumId w:val="4"/>
  </w:num>
  <w:num w:numId="14">
    <w:abstractNumId w:val="7"/>
  </w:num>
  <w:num w:numId="15">
    <w:abstractNumId w:val="11"/>
  </w:num>
  <w:num w:numId="16">
    <w:abstractNumId w:val="20"/>
  </w:num>
  <w:num w:numId="17">
    <w:abstractNumId w:val="19"/>
  </w:num>
  <w:num w:numId="18">
    <w:abstractNumId w:val="22"/>
  </w:num>
  <w:num w:numId="19">
    <w:abstractNumId w:val="22"/>
  </w:num>
  <w:num w:numId="20">
    <w:abstractNumId w:val="14"/>
  </w:num>
  <w:num w:numId="21">
    <w:abstractNumId w:val="16"/>
  </w:num>
  <w:num w:numId="22">
    <w:abstractNumId w:val="13"/>
  </w:num>
  <w:num w:numId="23">
    <w:abstractNumId w:val="2"/>
  </w:num>
  <w:num w:numId="24">
    <w:abstractNumId w:val="22"/>
  </w:num>
  <w:num w:numId="25">
    <w:abstractNumId w:val="22"/>
  </w:num>
  <w:num w:numId="26">
    <w:abstractNumId w:val="22"/>
  </w:num>
  <w:num w:numId="27">
    <w:abstractNumId w:val="0"/>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5"/>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 w:numId="48">
    <w:abstractNumId w:val="22"/>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83"/>
    <w:rsid w:val="00005AAF"/>
    <w:rsid w:val="000109DC"/>
    <w:rsid w:val="00010B7C"/>
    <w:rsid w:val="000110B7"/>
    <w:rsid w:val="00011932"/>
    <w:rsid w:val="00013221"/>
    <w:rsid w:val="00014E72"/>
    <w:rsid w:val="00015E88"/>
    <w:rsid w:val="000160D7"/>
    <w:rsid w:val="00016234"/>
    <w:rsid w:val="00016B8C"/>
    <w:rsid w:val="000171A5"/>
    <w:rsid w:val="00025850"/>
    <w:rsid w:val="0002796D"/>
    <w:rsid w:val="00027B04"/>
    <w:rsid w:val="00027CC5"/>
    <w:rsid w:val="00034152"/>
    <w:rsid w:val="00041F51"/>
    <w:rsid w:val="00052933"/>
    <w:rsid w:val="00054562"/>
    <w:rsid w:val="000605F5"/>
    <w:rsid w:val="00060B29"/>
    <w:rsid w:val="00064A54"/>
    <w:rsid w:val="000675E8"/>
    <w:rsid w:val="00067A0D"/>
    <w:rsid w:val="00067C54"/>
    <w:rsid w:val="000702C7"/>
    <w:rsid w:val="000800D4"/>
    <w:rsid w:val="000829EC"/>
    <w:rsid w:val="00082C77"/>
    <w:rsid w:val="00085D89"/>
    <w:rsid w:val="000868E8"/>
    <w:rsid w:val="00086977"/>
    <w:rsid w:val="00086A68"/>
    <w:rsid w:val="000876A8"/>
    <w:rsid w:val="0009232C"/>
    <w:rsid w:val="00093454"/>
    <w:rsid w:val="00095AFE"/>
    <w:rsid w:val="000A2CA2"/>
    <w:rsid w:val="000A334D"/>
    <w:rsid w:val="000A4D29"/>
    <w:rsid w:val="000A52D9"/>
    <w:rsid w:val="000A6E76"/>
    <w:rsid w:val="000A6EB3"/>
    <w:rsid w:val="000B7A9E"/>
    <w:rsid w:val="000B7CC0"/>
    <w:rsid w:val="000C358A"/>
    <w:rsid w:val="000C403F"/>
    <w:rsid w:val="000C612F"/>
    <w:rsid w:val="000D24EF"/>
    <w:rsid w:val="000D2680"/>
    <w:rsid w:val="000E0F1D"/>
    <w:rsid w:val="000E172B"/>
    <w:rsid w:val="000E296F"/>
    <w:rsid w:val="000E3BAF"/>
    <w:rsid w:val="000F4BC1"/>
    <w:rsid w:val="000F4EBB"/>
    <w:rsid w:val="0010064A"/>
    <w:rsid w:val="00103070"/>
    <w:rsid w:val="00103980"/>
    <w:rsid w:val="00106887"/>
    <w:rsid w:val="00112C3F"/>
    <w:rsid w:val="00114C7D"/>
    <w:rsid w:val="00120263"/>
    <w:rsid w:val="001205FA"/>
    <w:rsid w:val="00120B69"/>
    <w:rsid w:val="00123480"/>
    <w:rsid w:val="00123F7D"/>
    <w:rsid w:val="001279D7"/>
    <w:rsid w:val="00130FB8"/>
    <w:rsid w:val="001323DB"/>
    <w:rsid w:val="001324AA"/>
    <w:rsid w:val="001361C3"/>
    <w:rsid w:val="001372D8"/>
    <w:rsid w:val="00140D01"/>
    <w:rsid w:val="0014248B"/>
    <w:rsid w:val="00142A4D"/>
    <w:rsid w:val="00146BF9"/>
    <w:rsid w:val="00151757"/>
    <w:rsid w:val="0015279E"/>
    <w:rsid w:val="00155C51"/>
    <w:rsid w:val="001564EC"/>
    <w:rsid w:val="00157186"/>
    <w:rsid w:val="00165468"/>
    <w:rsid w:val="001666BA"/>
    <w:rsid w:val="00171AC4"/>
    <w:rsid w:val="00175F47"/>
    <w:rsid w:val="00176FF6"/>
    <w:rsid w:val="00183374"/>
    <w:rsid w:val="00194FEF"/>
    <w:rsid w:val="001955E9"/>
    <w:rsid w:val="001A55E8"/>
    <w:rsid w:val="001A65D0"/>
    <w:rsid w:val="001B045B"/>
    <w:rsid w:val="001B2876"/>
    <w:rsid w:val="001B3A0C"/>
    <w:rsid w:val="001C3CC2"/>
    <w:rsid w:val="001C4418"/>
    <w:rsid w:val="001D07F6"/>
    <w:rsid w:val="001D0A6D"/>
    <w:rsid w:val="001D208F"/>
    <w:rsid w:val="001D2256"/>
    <w:rsid w:val="001D265C"/>
    <w:rsid w:val="001D40D1"/>
    <w:rsid w:val="001D498F"/>
    <w:rsid w:val="001E3EE6"/>
    <w:rsid w:val="001E46F2"/>
    <w:rsid w:val="001F6861"/>
    <w:rsid w:val="001F6ED9"/>
    <w:rsid w:val="001F7E61"/>
    <w:rsid w:val="00200CDC"/>
    <w:rsid w:val="002024D9"/>
    <w:rsid w:val="00202A03"/>
    <w:rsid w:val="00205885"/>
    <w:rsid w:val="0020640C"/>
    <w:rsid w:val="00206AEC"/>
    <w:rsid w:val="00207445"/>
    <w:rsid w:val="002075E9"/>
    <w:rsid w:val="00214E1C"/>
    <w:rsid w:val="00216DD1"/>
    <w:rsid w:val="00224EA2"/>
    <w:rsid w:val="00227D65"/>
    <w:rsid w:val="00232EE6"/>
    <w:rsid w:val="002333D0"/>
    <w:rsid w:val="00233D35"/>
    <w:rsid w:val="002371C2"/>
    <w:rsid w:val="002379D8"/>
    <w:rsid w:val="0024145C"/>
    <w:rsid w:val="002505AD"/>
    <w:rsid w:val="00250989"/>
    <w:rsid w:val="00253273"/>
    <w:rsid w:val="00253CDD"/>
    <w:rsid w:val="002559A8"/>
    <w:rsid w:val="002561FF"/>
    <w:rsid w:val="00257587"/>
    <w:rsid w:val="00261D20"/>
    <w:rsid w:val="00263702"/>
    <w:rsid w:val="002663A7"/>
    <w:rsid w:val="0027338D"/>
    <w:rsid w:val="00277ABE"/>
    <w:rsid w:val="00281686"/>
    <w:rsid w:val="00285613"/>
    <w:rsid w:val="00286990"/>
    <w:rsid w:val="00287B80"/>
    <w:rsid w:val="00287F4E"/>
    <w:rsid w:val="00290C65"/>
    <w:rsid w:val="00293C7C"/>
    <w:rsid w:val="002952E9"/>
    <w:rsid w:val="002A3C73"/>
    <w:rsid w:val="002A4EF4"/>
    <w:rsid w:val="002A5840"/>
    <w:rsid w:val="002B0DA0"/>
    <w:rsid w:val="002B0E34"/>
    <w:rsid w:val="002B1C82"/>
    <w:rsid w:val="002B4A00"/>
    <w:rsid w:val="002B5662"/>
    <w:rsid w:val="002C4971"/>
    <w:rsid w:val="002C58DD"/>
    <w:rsid w:val="002C5AC4"/>
    <w:rsid w:val="002C718E"/>
    <w:rsid w:val="002C7261"/>
    <w:rsid w:val="002D04A6"/>
    <w:rsid w:val="002D26AA"/>
    <w:rsid w:val="002D4748"/>
    <w:rsid w:val="002D5A1E"/>
    <w:rsid w:val="002D5FFD"/>
    <w:rsid w:val="002D671E"/>
    <w:rsid w:val="002E1150"/>
    <w:rsid w:val="002E11E1"/>
    <w:rsid w:val="002E12BD"/>
    <w:rsid w:val="002E5929"/>
    <w:rsid w:val="002E60D7"/>
    <w:rsid w:val="002F01CB"/>
    <w:rsid w:val="002F0CD4"/>
    <w:rsid w:val="002F1A4B"/>
    <w:rsid w:val="002F2477"/>
    <w:rsid w:val="002F2797"/>
    <w:rsid w:val="002F36FC"/>
    <w:rsid w:val="002F424C"/>
    <w:rsid w:val="002F4921"/>
    <w:rsid w:val="002F628F"/>
    <w:rsid w:val="0030099D"/>
    <w:rsid w:val="0030339B"/>
    <w:rsid w:val="003051A0"/>
    <w:rsid w:val="00305BC5"/>
    <w:rsid w:val="00311081"/>
    <w:rsid w:val="00312041"/>
    <w:rsid w:val="0031325F"/>
    <w:rsid w:val="0031396C"/>
    <w:rsid w:val="0031429A"/>
    <w:rsid w:val="003209CF"/>
    <w:rsid w:val="00323982"/>
    <w:rsid w:val="003300E0"/>
    <w:rsid w:val="00330D27"/>
    <w:rsid w:val="00340A62"/>
    <w:rsid w:val="00340DA4"/>
    <w:rsid w:val="00342626"/>
    <w:rsid w:val="003438CF"/>
    <w:rsid w:val="00344AE4"/>
    <w:rsid w:val="003504AE"/>
    <w:rsid w:val="00351D89"/>
    <w:rsid w:val="00352F6C"/>
    <w:rsid w:val="00353360"/>
    <w:rsid w:val="00353EBA"/>
    <w:rsid w:val="003540FC"/>
    <w:rsid w:val="00354648"/>
    <w:rsid w:val="003561E5"/>
    <w:rsid w:val="00357882"/>
    <w:rsid w:val="003615B6"/>
    <w:rsid w:val="00361EE1"/>
    <w:rsid w:val="003667E9"/>
    <w:rsid w:val="0036713D"/>
    <w:rsid w:val="00371512"/>
    <w:rsid w:val="00372F98"/>
    <w:rsid w:val="003735FB"/>
    <w:rsid w:val="003805AF"/>
    <w:rsid w:val="00382DF9"/>
    <w:rsid w:val="00384FEF"/>
    <w:rsid w:val="003912B3"/>
    <w:rsid w:val="00395315"/>
    <w:rsid w:val="00395891"/>
    <w:rsid w:val="003A1449"/>
    <w:rsid w:val="003A581F"/>
    <w:rsid w:val="003A6F77"/>
    <w:rsid w:val="003C378F"/>
    <w:rsid w:val="003C71D8"/>
    <w:rsid w:val="003C7729"/>
    <w:rsid w:val="003C7979"/>
    <w:rsid w:val="003C7F30"/>
    <w:rsid w:val="003D1E08"/>
    <w:rsid w:val="003D3DE7"/>
    <w:rsid w:val="003D61AA"/>
    <w:rsid w:val="003E0BAC"/>
    <w:rsid w:val="003E3B2F"/>
    <w:rsid w:val="003E59B1"/>
    <w:rsid w:val="003E6866"/>
    <w:rsid w:val="003F0BE2"/>
    <w:rsid w:val="003F1BF7"/>
    <w:rsid w:val="003F51D0"/>
    <w:rsid w:val="003F7870"/>
    <w:rsid w:val="00402130"/>
    <w:rsid w:val="004046C0"/>
    <w:rsid w:val="00404B47"/>
    <w:rsid w:val="0040677E"/>
    <w:rsid w:val="00406C04"/>
    <w:rsid w:val="00410FFA"/>
    <w:rsid w:val="00412076"/>
    <w:rsid w:val="004121F3"/>
    <w:rsid w:val="0041394F"/>
    <w:rsid w:val="0041583D"/>
    <w:rsid w:val="00416CC4"/>
    <w:rsid w:val="0041795B"/>
    <w:rsid w:val="004205FB"/>
    <w:rsid w:val="00423E69"/>
    <w:rsid w:val="0042530A"/>
    <w:rsid w:val="00430242"/>
    <w:rsid w:val="0043420A"/>
    <w:rsid w:val="00435A0A"/>
    <w:rsid w:val="00435C1A"/>
    <w:rsid w:val="00441E86"/>
    <w:rsid w:val="00447018"/>
    <w:rsid w:val="004517F0"/>
    <w:rsid w:val="004563A6"/>
    <w:rsid w:val="004566C1"/>
    <w:rsid w:val="0046333E"/>
    <w:rsid w:val="00465E94"/>
    <w:rsid w:val="0046666B"/>
    <w:rsid w:val="00480D81"/>
    <w:rsid w:val="00483EF6"/>
    <w:rsid w:val="00486E98"/>
    <w:rsid w:val="00494DAE"/>
    <w:rsid w:val="004A1CC7"/>
    <w:rsid w:val="004A3CE8"/>
    <w:rsid w:val="004A43B0"/>
    <w:rsid w:val="004A48E1"/>
    <w:rsid w:val="004A796E"/>
    <w:rsid w:val="004A7F6C"/>
    <w:rsid w:val="004B3DAC"/>
    <w:rsid w:val="004C1FF6"/>
    <w:rsid w:val="004C3A19"/>
    <w:rsid w:val="004D1790"/>
    <w:rsid w:val="004D5487"/>
    <w:rsid w:val="004D5870"/>
    <w:rsid w:val="004D6C33"/>
    <w:rsid w:val="004E1B4D"/>
    <w:rsid w:val="004E1E1C"/>
    <w:rsid w:val="004E3256"/>
    <w:rsid w:val="004F2C92"/>
    <w:rsid w:val="004F3D41"/>
    <w:rsid w:val="004F52EE"/>
    <w:rsid w:val="00500D03"/>
    <w:rsid w:val="00501AAC"/>
    <w:rsid w:val="00503802"/>
    <w:rsid w:val="00503F6B"/>
    <w:rsid w:val="00506C5C"/>
    <w:rsid w:val="00506E25"/>
    <w:rsid w:val="00510928"/>
    <w:rsid w:val="005144BC"/>
    <w:rsid w:val="00514B2C"/>
    <w:rsid w:val="00516C6E"/>
    <w:rsid w:val="00517A0C"/>
    <w:rsid w:val="005230FB"/>
    <w:rsid w:val="0052504B"/>
    <w:rsid w:val="00526659"/>
    <w:rsid w:val="00526908"/>
    <w:rsid w:val="00527D2B"/>
    <w:rsid w:val="005308E4"/>
    <w:rsid w:val="0053102E"/>
    <w:rsid w:val="0053349A"/>
    <w:rsid w:val="00534662"/>
    <w:rsid w:val="0053672B"/>
    <w:rsid w:val="00537AF6"/>
    <w:rsid w:val="0055411E"/>
    <w:rsid w:val="0055524B"/>
    <w:rsid w:val="005558FB"/>
    <w:rsid w:val="00556356"/>
    <w:rsid w:val="00557E9F"/>
    <w:rsid w:val="00566186"/>
    <w:rsid w:val="005663B8"/>
    <w:rsid w:val="00566758"/>
    <w:rsid w:val="00566A29"/>
    <w:rsid w:val="00566EF1"/>
    <w:rsid w:val="0056785E"/>
    <w:rsid w:val="00571245"/>
    <w:rsid w:val="00573181"/>
    <w:rsid w:val="005739D1"/>
    <w:rsid w:val="00574450"/>
    <w:rsid w:val="005758BE"/>
    <w:rsid w:val="00576383"/>
    <w:rsid w:val="00576449"/>
    <w:rsid w:val="005800FC"/>
    <w:rsid w:val="005835CA"/>
    <w:rsid w:val="00585698"/>
    <w:rsid w:val="005876C4"/>
    <w:rsid w:val="00592EAD"/>
    <w:rsid w:val="00594018"/>
    <w:rsid w:val="005A001F"/>
    <w:rsid w:val="005A04A9"/>
    <w:rsid w:val="005A2F86"/>
    <w:rsid w:val="005A7E9A"/>
    <w:rsid w:val="005B3392"/>
    <w:rsid w:val="005B6D37"/>
    <w:rsid w:val="005C00B1"/>
    <w:rsid w:val="005C10A5"/>
    <w:rsid w:val="005C1FCA"/>
    <w:rsid w:val="005C1FD6"/>
    <w:rsid w:val="005C2FD1"/>
    <w:rsid w:val="005C5597"/>
    <w:rsid w:val="005C59A3"/>
    <w:rsid w:val="005C5C6B"/>
    <w:rsid w:val="005D5123"/>
    <w:rsid w:val="005D60D6"/>
    <w:rsid w:val="005D753C"/>
    <w:rsid w:val="005E1CEF"/>
    <w:rsid w:val="005E2F9C"/>
    <w:rsid w:val="005E7318"/>
    <w:rsid w:val="005F364F"/>
    <w:rsid w:val="005F6A7D"/>
    <w:rsid w:val="005F6D42"/>
    <w:rsid w:val="00607EEA"/>
    <w:rsid w:val="006106B7"/>
    <w:rsid w:val="00610F46"/>
    <w:rsid w:val="00611293"/>
    <w:rsid w:val="00615F0D"/>
    <w:rsid w:val="00616853"/>
    <w:rsid w:val="0061758B"/>
    <w:rsid w:val="006215C4"/>
    <w:rsid w:val="00621E13"/>
    <w:rsid w:val="006264D7"/>
    <w:rsid w:val="006306F2"/>
    <w:rsid w:val="006314F1"/>
    <w:rsid w:val="00631B4F"/>
    <w:rsid w:val="006331E8"/>
    <w:rsid w:val="006334F7"/>
    <w:rsid w:val="00637ED1"/>
    <w:rsid w:val="00637F5A"/>
    <w:rsid w:val="00640865"/>
    <w:rsid w:val="00643C4D"/>
    <w:rsid w:val="0064667C"/>
    <w:rsid w:val="00647035"/>
    <w:rsid w:val="006474B5"/>
    <w:rsid w:val="00647850"/>
    <w:rsid w:val="00647DDF"/>
    <w:rsid w:val="00650C04"/>
    <w:rsid w:val="00653B4C"/>
    <w:rsid w:val="006564A3"/>
    <w:rsid w:val="00657A07"/>
    <w:rsid w:val="00663DCF"/>
    <w:rsid w:val="00671560"/>
    <w:rsid w:val="00671E17"/>
    <w:rsid w:val="00672A14"/>
    <w:rsid w:val="00674F30"/>
    <w:rsid w:val="00676609"/>
    <w:rsid w:val="00680391"/>
    <w:rsid w:val="006825EB"/>
    <w:rsid w:val="00682A07"/>
    <w:rsid w:val="00682ACB"/>
    <w:rsid w:val="00683832"/>
    <w:rsid w:val="00685E0C"/>
    <w:rsid w:val="0068665A"/>
    <w:rsid w:val="006869C7"/>
    <w:rsid w:val="006940F7"/>
    <w:rsid w:val="00694945"/>
    <w:rsid w:val="006A0C70"/>
    <w:rsid w:val="006A6C0D"/>
    <w:rsid w:val="006B0707"/>
    <w:rsid w:val="006B0E0B"/>
    <w:rsid w:val="006B10F6"/>
    <w:rsid w:val="006B1635"/>
    <w:rsid w:val="006B176B"/>
    <w:rsid w:val="006B4F45"/>
    <w:rsid w:val="006C0834"/>
    <w:rsid w:val="006C270A"/>
    <w:rsid w:val="006C586F"/>
    <w:rsid w:val="006D0322"/>
    <w:rsid w:val="006D2F06"/>
    <w:rsid w:val="006E375C"/>
    <w:rsid w:val="006E4186"/>
    <w:rsid w:val="006E5A7F"/>
    <w:rsid w:val="006E605F"/>
    <w:rsid w:val="006E7977"/>
    <w:rsid w:val="006E7B6B"/>
    <w:rsid w:val="006E7BEC"/>
    <w:rsid w:val="006F6E30"/>
    <w:rsid w:val="007003A0"/>
    <w:rsid w:val="00700CAD"/>
    <w:rsid w:val="00702D06"/>
    <w:rsid w:val="00704F91"/>
    <w:rsid w:val="00711796"/>
    <w:rsid w:val="007120CD"/>
    <w:rsid w:val="00712344"/>
    <w:rsid w:val="00715210"/>
    <w:rsid w:val="0071557A"/>
    <w:rsid w:val="007203DE"/>
    <w:rsid w:val="007208BF"/>
    <w:rsid w:val="0072438D"/>
    <w:rsid w:val="007249FD"/>
    <w:rsid w:val="00731434"/>
    <w:rsid w:val="00737DE6"/>
    <w:rsid w:val="00741727"/>
    <w:rsid w:val="00744CD1"/>
    <w:rsid w:val="00744CE8"/>
    <w:rsid w:val="00751F64"/>
    <w:rsid w:val="00753DC7"/>
    <w:rsid w:val="007551F9"/>
    <w:rsid w:val="00755C91"/>
    <w:rsid w:val="007614F4"/>
    <w:rsid w:val="0076166F"/>
    <w:rsid w:val="00762093"/>
    <w:rsid w:val="00762C7D"/>
    <w:rsid w:val="00762FCC"/>
    <w:rsid w:val="00764F36"/>
    <w:rsid w:val="007651CD"/>
    <w:rsid w:val="007659BA"/>
    <w:rsid w:val="00767FEA"/>
    <w:rsid w:val="0077252F"/>
    <w:rsid w:val="00775F76"/>
    <w:rsid w:val="00780F03"/>
    <w:rsid w:val="007836EB"/>
    <w:rsid w:val="0078610E"/>
    <w:rsid w:val="00787F63"/>
    <w:rsid w:val="0079097A"/>
    <w:rsid w:val="007910A8"/>
    <w:rsid w:val="00793383"/>
    <w:rsid w:val="007957A7"/>
    <w:rsid w:val="00796971"/>
    <w:rsid w:val="007A1F91"/>
    <w:rsid w:val="007A226C"/>
    <w:rsid w:val="007A2952"/>
    <w:rsid w:val="007A3709"/>
    <w:rsid w:val="007A4FA1"/>
    <w:rsid w:val="007A52CD"/>
    <w:rsid w:val="007A5581"/>
    <w:rsid w:val="007B41C3"/>
    <w:rsid w:val="007C04CD"/>
    <w:rsid w:val="007C0562"/>
    <w:rsid w:val="007C2006"/>
    <w:rsid w:val="007C2E83"/>
    <w:rsid w:val="007C371F"/>
    <w:rsid w:val="007C472E"/>
    <w:rsid w:val="007D147B"/>
    <w:rsid w:val="007D2FAD"/>
    <w:rsid w:val="007E2C85"/>
    <w:rsid w:val="007E3854"/>
    <w:rsid w:val="007E5C26"/>
    <w:rsid w:val="007E6BC0"/>
    <w:rsid w:val="007E774C"/>
    <w:rsid w:val="007F0ED7"/>
    <w:rsid w:val="00803F2B"/>
    <w:rsid w:val="00804823"/>
    <w:rsid w:val="00805413"/>
    <w:rsid w:val="00805965"/>
    <w:rsid w:val="00807392"/>
    <w:rsid w:val="0081097F"/>
    <w:rsid w:val="00811FBC"/>
    <w:rsid w:val="00816283"/>
    <w:rsid w:val="00821176"/>
    <w:rsid w:val="008212F3"/>
    <w:rsid w:val="00830330"/>
    <w:rsid w:val="00830E62"/>
    <w:rsid w:val="00832AAA"/>
    <w:rsid w:val="00834219"/>
    <w:rsid w:val="00834AD7"/>
    <w:rsid w:val="00837C69"/>
    <w:rsid w:val="00845046"/>
    <w:rsid w:val="00846544"/>
    <w:rsid w:val="00846766"/>
    <w:rsid w:val="00850993"/>
    <w:rsid w:val="00855D56"/>
    <w:rsid w:val="0086743B"/>
    <w:rsid w:val="00871597"/>
    <w:rsid w:val="00877AC3"/>
    <w:rsid w:val="00877C4A"/>
    <w:rsid w:val="00880681"/>
    <w:rsid w:val="00887EB5"/>
    <w:rsid w:val="008906B7"/>
    <w:rsid w:val="00890DA0"/>
    <w:rsid w:val="00892EEB"/>
    <w:rsid w:val="008930E4"/>
    <w:rsid w:val="008939F2"/>
    <w:rsid w:val="008951DF"/>
    <w:rsid w:val="00896F39"/>
    <w:rsid w:val="0089753D"/>
    <w:rsid w:val="008A2581"/>
    <w:rsid w:val="008A40BF"/>
    <w:rsid w:val="008A751E"/>
    <w:rsid w:val="008B273D"/>
    <w:rsid w:val="008B435F"/>
    <w:rsid w:val="008B5C2D"/>
    <w:rsid w:val="008B6706"/>
    <w:rsid w:val="008B717E"/>
    <w:rsid w:val="008C010B"/>
    <w:rsid w:val="008C0117"/>
    <w:rsid w:val="008C0C34"/>
    <w:rsid w:val="008C4E82"/>
    <w:rsid w:val="008D27D5"/>
    <w:rsid w:val="008D41B3"/>
    <w:rsid w:val="008D5E8B"/>
    <w:rsid w:val="008E34DA"/>
    <w:rsid w:val="008E5591"/>
    <w:rsid w:val="008E7EC6"/>
    <w:rsid w:val="008F0E7B"/>
    <w:rsid w:val="008F6C43"/>
    <w:rsid w:val="008F7384"/>
    <w:rsid w:val="00902696"/>
    <w:rsid w:val="00906063"/>
    <w:rsid w:val="00907A00"/>
    <w:rsid w:val="00910DF1"/>
    <w:rsid w:val="00912DEE"/>
    <w:rsid w:val="00914578"/>
    <w:rsid w:val="00916066"/>
    <w:rsid w:val="00917614"/>
    <w:rsid w:val="00917A25"/>
    <w:rsid w:val="00917BE3"/>
    <w:rsid w:val="009214F9"/>
    <w:rsid w:val="00921761"/>
    <w:rsid w:val="00925AE7"/>
    <w:rsid w:val="00925FB0"/>
    <w:rsid w:val="0093323A"/>
    <w:rsid w:val="00940C28"/>
    <w:rsid w:val="00943450"/>
    <w:rsid w:val="00944F72"/>
    <w:rsid w:val="00945294"/>
    <w:rsid w:val="00946E92"/>
    <w:rsid w:val="00947F93"/>
    <w:rsid w:val="00950531"/>
    <w:rsid w:val="00950714"/>
    <w:rsid w:val="00954FFC"/>
    <w:rsid w:val="00956B93"/>
    <w:rsid w:val="00961BDB"/>
    <w:rsid w:val="00961FE3"/>
    <w:rsid w:val="00962102"/>
    <w:rsid w:val="00965431"/>
    <w:rsid w:val="00970390"/>
    <w:rsid w:val="00970F3C"/>
    <w:rsid w:val="00972455"/>
    <w:rsid w:val="009760BE"/>
    <w:rsid w:val="00981A50"/>
    <w:rsid w:val="009828E0"/>
    <w:rsid w:val="0098416B"/>
    <w:rsid w:val="00986149"/>
    <w:rsid w:val="0098661F"/>
    <w:rsid w:val="009922EB"/>
    <w:rsid w:val="009949A8"/>
    <w:rsid w:val="009B1F60"/>
    <w:rsid w:val="009B2833"/>
    <w:rsid w:val="009B3D63"/>
    <w:rsid w:val="009B3D7F"/>
    <w:rsid w:val="009B63EA"/>
    <w:rsid w:val="009C3203"/>
    <w:rsid w:val="009C4C13"/>
    <w:rsid w:val="009C5865"/>
    <w:rsid w:val="009C7FDF"/>
    <w:rsid w:val="009D0BEA"/>
    <w:rsid w:val="009D1120"/>
    <w:rsid w:val="009D1E0C"/>
    <w:rsid w:val="009D5644"/>
    <w:rsid w:val="009E0386"/>
    <w:rsid w:val="009E6EDA"/>
    <w:rsid w:val="009F130A"/>
    <w:rsid w:val="009F267D"/>
    <w:rsid w:val="00A05F20"/>
    <w:rsid w:val="00A07BE1"/>
    <w:rsid w:val="00A07FCF"/>
    <w:rsid w:val="00A156AB"/>
    <w:rsid w:val="00A15E2C"/>
    <w:rsid w:val="00A15E89"/>
    <w:rsid w:val="00A165CA"/>
    <w:rsid w:val="00A22B40"/>
    <w:rsid w:val="00A26430"/>
    <w:rsid w:val="00A27C05"/>
    <w:rsid w:val="00A312DD"/>
    <w:rsid w:val="00A3143F"/>
    <w:rsid w:val="00A317CF"/>
    <w:rsid w:val="00A33980"/>
    <w:rsid w:val="00A35D7A"/>
    <w:rsid w:val="00A3679D"/>
    <w:rsid w:val="00A45F5A"/>
    <w:rsid w:val="00A46616"/>
    <w:rsid w:val="00A511FE"/>
    <w:rsid w:val="00A57251"/>
    <w:rsid w:val="00A65289"/>
    <w:rsid w:val="00A6544D"/>
    <w:rsid w:val="00A70560"/>
    <w:rsid w:val="00A706AE"/>
    <w:rsid w:val="00A74538"/>
    <w:rsid w:val="00A75AC2"/>
    <w:rsid w:val="00A770AF"/>
    <w:rsid w:val="00A807AE"/>
    <w:rsid w:val="00A857A4"/>
    <w:rsid w:val="00A85A1F"/>
    <w:rsid w:val="00A85A52"/>
    <w:rsid w:val="00A86594"/>
    <w:rsid w:val="00A87720"/>
    <w:rsid w:val="00A900EA"/>
    <w:rsid w:val="00A92AAC"/>
    <w:rsid w:val="00A93DB6"/>
    <w:rsid w:val="00A96152"/>
    <w:rsid w:val="00AB2AB1"/>
    <w:rsid w:val="00AB43E1"/>
    <w:rsid w:val="00AC2A0E"/>
    <w:rsid w:val="00AC3B52"/>
    <w:rsid w:val="00AC67DB"/>
    <w:rsid w:val="00AC6DEB"/>
    <w:rsid w:val="00AC78D2"/>
    <w:rsid w:val="00AD0530"/>
    <w:rsid w:val="00AD17D1"/>
    <w:rsid w:val="00AD3899"/>
    <w:rsid w:val="00AD3A84"/>
    <w:rsid w:val="00AD4CBA"/>
    <w:rsid w:val="00AD5557"/>
    <w:rsid w:val="00AE1152"/>
    <w:rsid w:val="00AE2094"/>
    <w:rsid w:val="00AE2FD3"/>
    <w:rsid w:val="00AE4D00"/>
    <w:rsid w:val="00AE534E"/>
    <w:rsid w:val="00AE61FA"/>
    <w:rsid w:val="00AE6A8B"/>
    <w:rsid w:val="00AE791B"/>
    <w:rsid w:val="00AE7ED5"/>
    <w:rsid w:val="00AF0646"/>
    <w:rsid w:val="00AF0CFA"/>
    <w:rsid w:val="00AF2106"/>
    <w:rsid w:val="00AF264C"/>
    <w:rsid w:val="00AF3CF5"/>
    <w:rsid w:val="00AF5129"/>
    <w:rsid w:val="00AF6877"/>
    <w:rsid w:val="00AF6928"/>
    <w:rsid w:val="00AF7153"/>
    <w:rsid w:val="00AF723B"/>
    <w:rsid w:val="00AF7DD2"/>
    <w:rsid w:val="00B02397"/>
    <w:rsid w:val="00B0353E"/>
    <w:rsid w:val="00B101C3"/>
    <w:rsid w:val="00B1043E"/>
    <w:rsid w:val="00B111BB"/>
    <w:rsid w:val="00B11F53"/>
    <w:rsid w:val="00B1297F"/>
    <w:rsid w:val="00B139A0"/>
    <w:rsid w:val="00B14573"/>
    <w:rsid w:val="00B1523C"/>
    <w:rsid w:val="00B15E90"/>
    <w:rsid w:val="00B2298E"/>
    <w:rsid w:val="00B22C5B"/>
    <w:rsid w:val="00B318BF"/>
    <w:rsid w:val="00B31E79"/>
    <w:rsid w:val="00B336CB"/>
    <w:rsid w:val="00B3745B"/>
    <w:rsid w:val="00B4036C"/>
    <w:rsid w:val="00B421F9"/>
    <w:rsid w:val="00B44EB6"/>
    <w:rsid w:val="00B45EB0"/>
    <w:rsid w:val="00B505F5"/>
    <w:rsid w:val="00B50CAF"/>
    <w:rsid w:val="00B650C1"/>
    <w:rsid w:val="00B6648B"/>
    <w:rsid w:val="00B6727B"/>
    <w:rsid w:val="00B7006C"/>
    <w:rsid w:val="00B7010B"/>
    <w:rsid w:val="00B72CF0"/>
    <w:rsid w:val="00B7332B"/>
    <w:rsid w:val="00B7398B"/>
    <w:rsid w:val="00B756F3"/>
    <w:rsid w:val="00B75CDA"/>
    <w:rsid w:val="00B75DE1"/>
    <w:rsid w:val="00B80FB6"/>
    <w:rsid w:val="00B8209E"/>
    <w:rsid w:val="00B82420"/>
    <w:rsid w:val="00B82689"/>
    <w:rsid w:val="00B83244"/>
    <w:rsid w:val="00B864EE"/>
    <w:rsid w:val="00B86C7D"/>
    <w:rsid w:val="00B904D5"/>
    <w:rsid w:val="00B92088"/>
    <w:rsid w:val="00B947FC"/>
    <w:rsid w:val="00B948DF"/>
    <w:rsid w:val="00BA1434"/>
    <w:rsid w:val="00BB0BA4"/>
    <w:rsid w:val="00BB119B"/>
    <w:rsid w:val="00BB3517"/>
    <w:rsid w:val="00BB377F"/>
    <w:rsid w:val="00BC2905"/>
    <w:rsid w:val="00BC7A0A"/>
    <w:rsid w:val="00BD18AC"/>
    <w:rsid w:val="00BD1B1D"/>
    <w:rsid w:val="00BD2003"/>
    <w:rsid w:val="00BD2C60"/>
    <w:rsid w:val="00BD2F3A"/>
    <w:rsid w:val="00BD6D28"/>
    <w:rsid w:val="00BE25B3"/>
    <w:rsid w:val="00BE3175"/>
    <w:rsid w:val="00BE357B"/>
    <w:rsid w:val="00BE508D"/>
    <w:rsid w:val="00BE694E"/>
    <w:rsid w:val="00BF18E5"/>
    <w:rsid w:val="00C00268"/>
    <w:rsid w:val="00C03480"/>
    <w:rsid w:val="00C137D9"/>
    <w:rsid w:val="00C22FBD"/>
    <w:rsid w:val="00C24A8F"/>
    <w:rsid w:val="00C27D6F"/>
    <w:rsid w:val="00C3004E"/>
    <w:rsid w:val="00C321BB"/>
    <w:rsid w:val="00C406FF"/>
    <w:rsid w:val="00C4088C"/>
    <w:rsid w:val="00C40A20"/>
    <w:rsid w:val="00C40A76"/>
    <w:rsid w:val="00C41D60"/>
    <w:rsid w:val="00C47C5B"/>
    <w:rsid w:val="00C52F81"/>
    <w:rsid w:val="00C537D0"/>
    <w:rsid w:val="00C53DBD"/>
    <w:rsid w:val="00C55287"/>
    <w:rsid w:val="00C620D8"/>
    <w:rsid w:val="00C675F9"/>
    <w:rsid w:val="00C7197E"/>
    <w:rsid w:val="00C74D40"/>
    <w:rsid w:val="00C75C2E"/>
    <w:rsid w:val="00C77EF8"/>
    <w:rsid w:val="00C83D0D"/>
    <w:rsid w:val="00C8448F"/>
    <w:rsid w:val="00C85BDC"/>
    <w:rsid w:val="00C9181B"/>
    <w:rsid w:val="00C91FB2"/>
    <w:rsid w:val="00C932E2"/>
    <w:rsid w:val="00C94F33"/>
    <w:rsid w:val="00C96F4B"/>
    <w:rsid w:val="00C97F1F"/>
    <w:rsid w:val="00CA0FA7"/>
    <w:rsid w:val="00CA56C7"/>
    <w:rsid w:val="00CB2121"/>
    <w:rsid w:val="00CB2380"/>
    <w:rsid w:val="00CB5455"/>
    <w:rsid w:val="00CB67D2"/>
    <w:rsid w:val="00CC05E0"/>
    <w:rsid w:val="00CC09D3"/>
    <w:rsid w:val="00CC18CB"/>
    <w:rsid w:val="00CC3302"/>
    <w:rsid w:val="00CD1A4B"/>
    <w:rsid w:val="00CD719F"/>
    <w:rsid w:val="00CD75BF"/>
    <w:rsid w:val="00CE2856"/>
    <w:rsid w:val="00CE689C"/>
    <w:rsid w:val="00CF157F"/>
    <w:rsid w:val="00CF1B52"/>
    <w:rsid w:val="00CF26AC"/>
    <w:rsid w:val="00CF4D45"/>
    <w:rsid w:val="00CF4D91"/>
    <w:rsid w:val="00CF6EE7"/>
    <w:rsid w:val="00CF7C0A"/>
    <w:rsid w:val="00D03638"/>
    <w:rsid w:val="00D049E0"/>
    <w:rsid w:val="00D05EBE"/>
    <w:rsid w:val="00D0692C"/>
    <w:rsid w:val="00D1048A"/>
    <w:rsid w:val="00D1055F"/>
    <w:rsid w:val="00D1167C"/>
    <w:rsid w:val="00D117BA"/>
    <w:rsid w:val="00D120C5"/>
    <w:rsid w:val="00D2231D"/>
    <w:rsid w:val="00D23F50"/>
    <w:rsid w:val="00D23FCC"/>
    <w:rsid w:val="00D24976"/>
    <w:rsid w:val="00D258B2"/>
    <w:rsid w:val="00D3120E"/>
    <w:rsid w:val="00D3528F"/>
    <w:rsid w:val="00D352AC"/>
    <w:rsid w:val="00D35427"/>
    <w:rsid w:val="00D368AF"/>
    <w:rsid w:val="00D428B2"/>
    <w:rsid w:val="00D446D3"/>
    <w:rsid w:val="00D46BF2"/>
    <w:rsid w:val="00D519B4"/>
    <w:rsid w:val="00D533F1"/>
    <w:rsid w:val="00D549CC"/>
    <w:rsid w:val="00D56760"/>
    <w:rsid w:val="00D5791F"/>
    <w:rsid w:val="00D62B85"/>
    <w:rsid w:val="00D62E65"/>
    <w:rsid w:val="00D64F98"/>
    <w:rsid w:val="00D65164"/>
    <w:rsid w:val="00D6577F"/>
    <w:rsid w:val="00D65C7E"/>
    <w:rsid w:val="00D66BDE"/>
    <w:rsid w:val="00D71445"/>
    <w:rsid w:val="00D74677"/>
    <w:rsid w:val="00D7557E"/>
    <w:rsid w:val="00D765ED"/>
    <w:rsid w:val="00D80338"/>
    <w:rsid w:val="00D83FE8"/>
    <w:rsid w:val="00D8417D"/>
    <w:rsid w:val="00D849D4"/>
    <w:rsid w:val="00D906A3"/>
    <w:rsid w:val="00D94284"/>
    <w:rsid w:val="00DA4118"/>
    <w:rsid w:val="00DB00FC"/>
    <w:rsid w:val="00DB230D"/>
    <w:rsid w:val="00DB7168"/>
    <w:rsid w:val="00DC30A3"/>
    <w:rsid w:val="00DC5BD4"/>
    <w:rsid w:val="00DC7163"/>
    <w:rsid w:val="00DD34F2"/>
    <w:rsid w:val="00DD3D18"/>
    <w:rsid w:val="00DE01DB"/>
    <w:rsid w:val="00DE071C"/>
    <w:rsid w:val="00DE4E4E"/>
    <w:rsid w:val="00DE6631"/>
    <w:rsid w:val="00DE70B2"/>
    <w:rsid w:val="00DF384F"/>
    <w:rsid w:val="00DF388B"/>
    <w:rsid w:val="00DF3F14"/>
    <w:rsid w:val="00DF77E0"/>
    <w:rsid w:val="00E022B3"/>
    <w:rsid w:val="00E022BB"/>
    <w:rsid w:val="00E05D47"/>
    <w:rsid w:val="00E101E0"/>
    <w:rsid w:val="00E11807"/>
    <w:rsid w:val="00E11A10"/>
    <w:rsid w:val="00E12FCF"/>
    <w:rsid w:val="00E13022"/>
    <w:rsid w:val="00E15F96"/>
    <w:rsid w:val="00E161B6"/>
    <w:rsid w:val="00E2136A"/>
    <w:rsid w:val="00E22D92"/>
    <w:rsid w:val="00E24DEB"/>
    <w:rsid w:val="00E265F7"/>
    <w:rsid w:val="00E26906"/>
    <w:rsid w:val="00E26F04"/>
    <w:rsid w:val="00E32CD9"/>
    <w:rsid w:val="00E3301F"/>
    <w:rsid w:val="00E339E9"/>
    <w:rsid w:val="00E33C26"/>
    <w:rsid w:val="00E374B9"/>
    <w:rsid w:val="00E413BC"/>
    <w:rsid w:val="00E41ED2"/>
    <w:rsid w:val="00E47A70"/>
    <w:rsid w:val="00E51856"/>
    <w:rsid w:val="00E53BAB"/>
    <w:rsid w:val="00E54ABD"/>
    <w:rsid w:val="00E56F1B"/>
    <w:rsid w:val="00E5782C"/>
    <w:rsid w:val="00E657BE"/>
    <w:rsid w:val="00E728BB"/>
    <w:rsid w:val="00E729FA"/>
    <w:rsid w:val="00E75E12"/>
    <w:rsid w:val="00E810A2"/>
    <w:rsid w:val="00E865AE"/>
    <w:rsid w:val="00E874D3"/>
    <w:rsid w:val="00E87768"/>
    <w:rsid w:val="00E90570"/>
    <w:rsid w:val="00E909D6"/>
    <w:rsid w:val="00E90BFD"/>
    <w:rsid w:val="00E91D3C"/>
    <w:rsid w:val="00E94C7B"/>
    <w:rsid w:val="00EA1EC2"/>
    <w:rsid w:val="00EA289E"/>
    <w:rsid w:val="00EA5D6B"/>
    <w:rsid w:val="00EA6407"/>
    <w:rsid w:val="00EB189E"/>
    <w:rsid w:val="00EB42EA"/>
    <w:rsid w:val="00EB4924"/>
    <w:rsid w:val="00EB5EB7"/>
    <w:rsid w:val="00EB7C94"/>
    <w:rsid w:val="00EC05F0"/>
    <w:rsid w:val="00EC180D"/>
    <w:rsid w:val="00ED023D"/>
    <w:rsid w:val="00ED04A8"/>
    <w:rsid w:val="00ED4C02"/>
    <w:rsid w:val="00EE0FD5"/>
    <w:rsid w:val="00EE2F29"/>
    <w:rsid w:val="00EE51BD"/>
    <w:rsid w:val="00EE7090"/>
    <w:rsid w:val="00EF0ECC"/>
    <w:rsid w:val="00EF275B"/>
    <w:rsid w:val="00EF5722"/>
    <w:rsid w:val="00EF7AC5"/>
    <w:rsid w:val="00F00421"/>
    <w:rsid w:val="00F00595"/>
    <w:rsid w:val="00F00B79"/>
    <w:rsid w:val="00F011C7"/>
    <w:rsid w:val="00F0128B"/>
    <w:rsid w:val="00F077BB"/>
    <w:rsid w:val="00F2046A"/>
    <w:rsid w:val="00F2535B"/>
    <w:rsid w:val="00F27EFD"/>
    <w:rsid w:val="00F31964"/>
    <w:rsid w:val="00F41521"/>
    <w:rsid w:val="00F428A9"/>
    <w:rsid w:val="00F459C1"/>
    <w:rsid w:val="00F4742A"/>
    <w:rsid w:val="00F52DBD"/>
    <w:rsid w:val="00F53910"/>
    <w:rsid w:val="00F540F5"/>
    <w:rsid w:val="00F5486B"/>
    <w:rsid w:val="00F54F9E"/>
    <w:rsid w:val="00F5708E"/>
    <w:rsid w:val="00F60743"/>
    <w:rsid w:val="00F62290"/>
    <w:rsid w:val="00F67E44"/>
    <w:rsid w:val="00F72B7F"/>
    <w:rsid w:val="00F8670F"/>
    <w:rsid w:val="00F91AED"/>
    <w:rsid w:val="00F92087"/>
    <w:rsid w:val="00F940AF"/>
    <w:rsid w:val="00F945C5"/>
    <w:rsid w:val="00F965A7"/>
    <w:rsid w:val="00F97945"/>
    <w:rsid w:val="00FA403B"/>
    <w:rsid w:val="00FA4536"/>
    <w:rsid w:val="00FA4B8E"/>
    <w:rsid w:val="00FB3D11"/>
    <w:rsid w:val="00FB3E8F"/>
    <w:rsid w:val="00FB3F74"/>
    <w:rsid w:val="00FB4AC0"/>
    <w:rsid w:val="00FB57AF"/>
    <w:rsid w:val="00FB7910"/>
    <w:rsid w:val="00FC13B1"/>
    <w:rsid w:val="00FC21C0"/>
    <w:rsid w:val="00FC3092"/>
    <w:rsid w:val="00FC3F2C"/>
    <w:rsid w:val="00FC42F1"/>
    <w:rsid w:val="00FC67A6"/>
    <w:rsid w:val="00FC7B5A"/>
    <w:rsid w:val="00FD2505"/>
    <w:rsid w:val="00FD2DB1"/>
    <w:rsid w:val="00FD650B"/>
    <w:rsid w:val="00FD6D7B"/>
    <w:rsid w:val="00FE4D97"/>
    <w:rsid w:val="00FE6A9B"/>
    <w:rsid w:val="00FF30C7"/>
    <w:rsid w:val="00FF5059"/>
    <w:rsid w:val="00FF5F50"/>
    <w:rsid w:val="00FF6618"/>
    <w:rsid w:val="00FF6CA8"/>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AF16B"/>
  <w15:docId w15:val="{09A4BA17-3330-45A9-B92C-A44CE4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GB"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pPr>
      <w:spacing w:before="120" w:after="0"/>
      <w:jc w:val="left"/>
    </w:pPr>
    <w:rPr>
      <w:rFonts w:asciiTheme="minorHAnsi" w:hAnsiTheme="minorHAnsi"/>
      <w:b/>
      <w:bCs/>
    </w:rPr>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spacing w:after="0"/>
      <w:ind w:left="240"/>
      <w:jc w:val="left"/>
    </w:pPr>
    <w:rPr>
      <w:rFonts w:asciiTheme="minorHAnsi" w:hAnsiTheme="minorHAnsi"/>
      <w:b/>
      <w:bCs/>
      <w:sz w:val="22"/>
      <w:szCs w:val="22"/>
    </w:r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spacing w:after="0"/>
      <w:ind w:left="480"/>
      <w:jc w:val="left"/>
    </w:pPr>
    <w:rPr>
      <w:rFonts w:asciiTheme="minorHAnsi" w:hAnsiTheme="minorHAnsi"/>
      <w:sz w:val="22"/>
      <w:szCs w:val="22"/>
    </w:rPr>
  </w:style>
  <w:style w:type="character" w:customStyle="1" w:styleId="FooterChar">
    <w:name w:val="Footer Char"/>
    <w:basedOn w:val="DefaultParagraphFont"/>
    <w:link w:val="Footer"/>
    <w:uiPriority w:val="99"/>
    <w:rsid w:val="00A770AF"/>
    <w:rPr>
      <w:rFonts w:ascii="Arial" w:hAnsi="Arial"/>
      <w:sz w:val="24"/>
      <w:szCs w:val="24"/>
      <w:lang w:val="en-US" w:eastAsia="en-US"/>
    </w:rPr>
  </w:style>
  <w:style w:type="paragraph" w:styleId="Title">
    <w:name w:val="Title"/>
    <w:basedOn w:val="Normal"/>
    <w:link w:val="TitleChar"/>
    <w:qFormat/>
    <w:rsid w:val="00D80338"/>
    <w:pPr>
      <w:spacing w:before="240" w:after="60" w:line="240" w:lineRule="auto"/>
      <w:outlineLvl w:val="0"/>
    </w:pPr>
    <w:rPr>
      <w:rFonts w:cs="Arial"/>
      <w:b/>
      <w:bCs/>
      <w:kern w:val="28"/>
      <w:sz w:val="32"/>
      <w:szCs w:val="32"/>
    </w:rPr>
  </w:style>
  <w:style w:type="character" w:customStyle="1" w:styleId="TitleChar">
    <w:name w:val="Title Char"/>
    <w:basedOn w:val="DefaultParagraphFont"/>
    <w:link w:val="Title"/>
    <w:rsid w:val="00D80338"/>
    <w:rPr>
      <w:rFonts w:ascii="Arial" w:hAnsi="Arial" w:cs="Arial"/>
      <w:b/>
      <w:bCs/>
      <w:kern w:val="28"/>
      <w:sz w:val="32"/>
      <w:szCs w:val="32"/>
      <w:lang w:val="en-GB" w:eastAsia="en-US"/>
    </w:rPr>
  </w:style>
  <w:style w:type="paragraph" w:styleId="NoSpacing">
    <w:name w:val="No Spacing"/>
    <w:link w:val="NoSpacingChar"/>
    <w:uiPriority w:val="1"/>
    <w:qFormat/>
    <w:rsid w:val="00D80338"/>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D80338"/>
    <w:rPr>
      <w:rFonts w:asciiTheme="minorHAnsi" w:eastAsiaTheme="minorEastAsia" w:hAnsiTheme="minorHAnsi" w:cstheme="minorBidi"/>
      <w:sz w:val="22"/>
      <w:szCs w:val="22"/>
      <w:lang w:val="en-US" w:eastAsia="zh-CN"/>
    </w:rPr>
  </w:style>
  <w:style w:type="paragraph" w:customStyle="1" w:styleId="A">
    <w:name w:val="A"/>
    <w:basedOn w:val="Normal"/>
    <w:rsid w:val="003912B3"/>
    <w:pPr>
      <w:numPr>
        <w:numId w:val="11"/>
      </w:numPr>
      <w:tabs>
        <w:tab w:val="clear" w:pos="1800"/>
      </w:tabs>
      <w:spacing w:after="0" w:line="240" w:lineRule="auto"/>
      <w:ind w:left="357" w:hanging="357"/>
      <w:jc w:val="left"/>
    </w:pPr>
    <w:rPr>
      <w:szCs w:val="20"/>
    </w:rPr>
  </w:style>
  <w:style w:type="paragraph" w:styleId="ListParagraph">
    <w:name w:val="List Paragraph"/>
    <w:basedOn w:val="Normal"/>
    <w:uiPriority w:val="34"/>
    <w:qFormat/>
    <w:rsid w:val="003912B3"/>
    <w:pPr>
      <w:spacing w:before="120" w:line="240" w:lineRule="auto"/>
      <w:ind w:left="720"/>
      <w:contextualSpacing/>
    </w:pPr>
    <w:rPr>
      <w:szCs w:val="20"/>
    </w:rPr>
  </w:style>
  <w:style w:type="character" w:customStyle="1" w:styleId="apple-converted-space">
    <w:name w:val="apple-converted-space"/>
    <w:basedOn w:val="DefaultParagraphFont"/>
    <w:rsid w:val="004D6C33"/>
  </w:style>
  <w:style w:type="paragraph" w:styleId="NormalWeb">
    <w:name w:val="Normal (Web)"/>
    <w:basedOn w:val="Normal"/>
    <w:uiPriority w:val="99"/>
    <w:unhideWhenUsed/>
    <w:rsid w:val="006C270A"/>
    <w:pPr>
      <w:spacing w:before="100" w:beforeAutospacing="1" w:after="100" w:afterAutospacing="1" w:line="240" w:lineRule="auto"/>
      <w:jc w:val="left"/>
    </w:pPr>
    <w:rPr>
      <w:rFonts w:ascii="Times New Roman" w:hAnsi="Times New Roman"/>
      <w:lang w:val="en-US"/>
    </w:rPr>
  </w:style>
  <w:style w:type="paragraph" w:styleId="TOCHeading">
    <w:name w:val="TOC Heading"/>
    <w:basedOn w:val="Heading1"/>
    <w:next w:val="Normal"/>
    <w:uiPriority w:val="39"/>
    <w:unhideWhenUsed/>
    <w:qFormat/>
    <w:rsid w:val="001F6ED9"/>
    <w:pPr>
      <w:keepLines/>
      <w:pageBreakBefore w:val="0"/>
      <w:numPr>
        <w:numId w:val="0"/>
      </w:numPr>
      <w:spacing w:before="240" w:after="0"/>
      <w:outlineLvl w:val="9"/>
    </w:pPr>
    <w:rPr>
      <w:rFonts w:asciiTheme="majorHAnsi" w:eastAsiaTheme="majorEastAsia" w:hAnsiTheme="majorHAnsi" w:cstheme="majorBidi"/>
      <w:b w:val="0"/>
      <w:bCs w:val="0"/>
      <w:color w:val="365F91" w:themeColor="accent1" w:themeShade="BF"/>
      <w:kern w:val="0"/>
    </w:rPr>
  </w:style>
  <w:style w:type="character" w:styleId="Strong">
    <w:name w:val="Strong"/>
    <w:basedOn w:val="DefaultParagraphFont"/>
    <w:uiPriority w:val="22"/>
    <w:qFormat/>
    <w:rsid w:val="00D56760"/>
    <w:rPr>
      <w:b/>
      <w:bCs/>
    </w:rPr>
  </w:style>
  <w:style w:type="character" w:customStyle="1" w:styleId="selectable">
    <w:name w:val="selectable"/>
    <w:basedOn w:val="DefaultParagraphFont"/>
    <w:rsid w:val="00D56760"/>
  </w:style>
  <w:style w:type="character" w:customStyle="1" w:styleId="Heading3Char">
    <w:name w:val="Heading 3 Char"/>
    <w:basedOn w:val="DefaultParagraphFont"/>
    <w:link w:val="Heading3"/>
    <w:uiPriority w:val="9"/>
    <w:rsid w:val="007249FD"/>
    <w:rPr>
      <w:rFonts w:ascii="Arial" w:hAnsi="Arial" w:cs="Arial"/>
      <w:b/>
      <w:bCs/>
      <w:sz w:val="26"/>
      <w:szCs w:val="26"/>
      <w:lang w:val="en-GB" w:eastAsia="en-US"/>
    </w:rPr>
  </w:style>
  <w:style w:type="paragraph" w:styleId="TOC4">
    <w:name w:val="toc 4"/>
    <w:basedOn w:val="Normal"/>
    <w:next w:val="Normal"/>
    <w:autoRedefine/>
    <w:semiHidden/>
    <w:unhideWhenUsed/>
    <w:rsid w:val="00BD6D28"/>
    <w:pPr>
      <w:spacing w:after="0"/>
      <w:ind w:left="720"/>
      <w:jc w:val="left"/>
    </w:pPr>
    <w:rPr>
      <w:rFonts w:asciiTheme="minorHAnsi" w:hAnsiTheme="minorHAnsi"/>
      <w:sz w:val="20"/>
      <w:szCs w:val="20"/>
    </w:rPr>
  </w:style>
  <w:style w:type="paragraph" w:styleId="TOC5">
    <w:name w:val="toc 5"/>
    <w:basedOn w:val="Normal"/>
    <w:next w:val="Normal"/>
    <w:autoRedefine/>
    <w:semiHidden/>
    <w:unhideWhenUsed/>
    <w:rsid w:val="00BD6D28"/>
    <w:pPr>
      <w:spacing w:after="0"/>
      <w:ind w:left="960"/>
      <w:jc w:val="left"/>
    </w:pPr>
    <w:rPr>
      <w:rFonts w:asciiTheme="minorHAnsi" w:hAnsiTheme="minorHAnsi"/>
      <w:sz w:val="20"/>
      <w:szCs w:val="20"/>
    </w:rPr>
  </w:style>
  <w:style w:type="paragraph" w:styleId="TOC6">
    <w:name w:val="toc 6"/>
    <w:basedOn w:val="Normal"/>
    <w:next w:val="Normal"/>
    <w:autoRedefine/>
    <w:semiHidden/>
    <w:unhideWhenUsed/>
    <w:rsid w:val="00BD6D28"/>
    <w:pPr>
      <w:spacing w:after="0"/>
      <w:ind w:left="1200"/>
      <w:jc w:val="left"/>
    </w:pPr>
    <w:rPr>
      <w:rFonts w:asciiTheme="minorHAnsi" w:hAnsiTheme="minorHAnsi"/>
      <w:sz w:val="20"/>
      <w:szCs w:val="20"/>
    </w:rPr>
  </w:style>
  <w:style w:type="paragraph" w:styleId="TOC7">
    <w:name w:val="toc 7"/>
    <w:basedOn w:val="Normal"/>
    <w:next w:val="Normal"/>
    <w:autoRedefine/>
    <w:semiHidden/>
    <w:unhideWhenUsed/>
    <w:rsid w:val="00BD6D28"/>
    <w:pPr>
      <w:spacing w:after="0"/>
      <w:ind w:left="1440"/>
      <w:jc w:val="left"/>
    </w:pPr>
    <w:rPr>
      <w:rFonts w:asciiTheme="minorHAnsi" w:hAnsiTheme="minorHAnsi"/>
      <w:sz w:val="20"/>
      <w:szCs w:val="20"/>
    </w:rPr>
  </w:style>
  <w:style w:type="paragraph" w:styleId="TOC8">
    <w:name w:val="toc 8"/>
    <w:basedOn w:val="Normal"/>
    <w:next w:val="Normal"/>
    <w:autoRedefine/>
    <w:semiHidden/>
    <w:unhideWhenUsed/>
    <w:rsid w:val="00BD6D28"/>
    <w:pPr>
      <w:spacing w:after="0"/>
      <w:ind w:left="1680"/>
      <w:jc w:val="left"/>
    </w:pPr>
    <w:rPr>
      <w:rFonts w:asciiTheme="minorHAnsi" w:hAnsiTheme="minorHAnsi"/>
      <w:sz w:val="20"/>
      <w:szCs w:val="20"/>
    </w:rPr>
  </w:style>
  <w:style w:type="paragraph" w:styleId="TOC9">
    <w:name w:val="toc 9"/>
    <w:basedOn w:val="Normal"/>
    <w:next w:val="Normal"/>
    <w:autoRedefine/>
    <w:semiHidden/>
    <w:unhideWhenUsed/>
    <w:rsid w:val="00BD6D28"/>
    <w:pPr>
      <w:spacing w:after="0"/>
      <w:ind w:left="1920"/>
      <w:jc w:val="left"/>
    </w:pPr>
    <w:rPr>
      <w:rFonts w:asciiTheme="minorHAnsi" w:hAnsiTheme="minorHAnsi"/>
      <w:sz w:val="20"/>
      <w:szCs w:val="20"/>
    </w:rPr>
  </w:style>
  <w:style w:type="character" w:styleId="IntenseReference">
    <w:name w:val="Intense Reference"/>
    <w:basedOn w:val="DefaultParagraphFont"/>
    <w:uiPriority w:val="32"/>
    <w:qFormat/>
    <w:rsid w:val="009B3D63"/>
    <w:rPr>
      <w:b/>
      <w:bCs/>
      <w:smallCaps/>
      <w:color w:val="4F81BD" w:themeColor="accent1"/>
      <w:spacing w:val="5"/>
    </w:rPr>
  </w:style>
  <w:style w:type="character" w:styleId="SubtleReference">
    <w:name w:val="Subtle Reference"/>
    <w:basedOn w:val="DefaultParagraphFont"/>
    <w:uiPriority w:val="31"/>
    <w:qFormat/>
    <w:rsid w:val="009B3D63"/>
    <w:rPr>
      <w:smallCaps/>
      <w:color w:val="5A5A5A" w:themeColor="text1" w:themeTint="A5"/>
    </w:rPr>
  </w:style>
  <w:style w:type="character" w:styleId="FollowedHyperlink">
    <w:name w:val="FollowedHyperlink"/>
    <w:basedOn w:val="DefaultParagraphFont"/>
    <w:semiHidden/>
    <w:unhideWhenUsed/>
    <w:rsid w:val="006E79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9454">
      <w:bodyDiv w:val="1"/>
      <w:marLeft w:val="0"/>
      <w:marRight w:val="0"/>
      <w:marTop w:val="0"/>
      <w:marBottom w:val="0"/>
      <w:divBdr>
        <w:top w:val="none" w:sz="0" w:space="0" w:color="auto"/>
        <w:left w:val="none" w:sz="0" w:space="0" w:color="auto"/>
        <w:bottom w:val="none" w:sz="0" w:space="0" w:color="auto"/>
        <w:right w:val="none" w:sz="0" w:space="0" w:color="auto"/>
      </w:divBdr>
    </w:div>
    <w:div w:id="261689123">
      <w:bodyDiv w:val="1"/>
      <w:marLeft w:val="0"/>
      <w:marRight w:val="0"/>
      <w:marTop w:val="0"/>
      <w:marBottom w:val="0"/>
      <w:divBdr>
        <w:top w:val="none" w:sz="0" w:space="0" w:color="auto"/>
        <w:left w:val="none" w:sz="0" w:space="0" w:color="auto"/>
        <w:bottom w:val="none" w:sz="0" w:space="0" w:color="auto"/>
        <w:right w:val="none" w:sz="0" w:space="0" w:color="auto"/>
      </w:divBdr>
    </w:div>
    <w:div w:id="315033174">
      <w:bodyDiv w:val="1"/>
      <w:marLeft w:val="0"/>
      <w:marRight w:val="0"/>
      <w:marTop w:val="0"/>
      <w:marBottom w:val="0"/>
      <w:divBdr>
        <w:top w:val="none" w:sz="0" w:space="0" w:color="auto"/>
        <w:left w:val="none" w:sz="0" w:space="0" w:color="auto"/>
        <w:bottom w:val="none" w:sz="0" w:space="0" w:color="auto"/>
        <w:right w:val="none" w:sz="0" w:space="0" w:color="auto"/>
      </w:divBdr>
    </w:div>
    <w:div w:id="444352253">
      <w:bodyDiv w:val="1"/>
      <w:marLeft w:val="0"/>
      <w:marRight w:val="0"/>
      <w:marTop w:val="0"/>
      <w:marBottom w:val="0"/>
      <w:divBdr>
        <w:top w:val="none" w:sz="0" w:space="0" w:color="auto"/>
        <w:left w:val="none" w:sz="0" w:space="0" w:color="auto"/>
        <w:bottom w:val="none" w:sz="0" w:space="0" w:color="auto"/>
        <w:right w:val="none" w:sz="0" w:space="0" w:color="auto"/>
      </w:divBdr>
    </w:div>
    <w:div w:id="448015741">
      <w:bodyDiv w:val="1"/>
      <w:marLeft w:val="0"/>
      <w:marRight w:val="0"/>
      <w:marTop w:val="0"/>
      <w:marBottom w:val="0"/>
      <w:divBdr>
        <w:top w:val="none" w:sz="0" w:space="0" w:color="auto"/>
        <w:left w:val="none" w:sz="0" w:space="0" w:color="auto"/>
        <w:bottom w:val="none" w:sz="0" w:space="0" w:color="auto"/>
        <w:right w:val="none" w:sz="0" w:space="0" w:color="auto"/>
      </w:divBdr>
    </w:div>
    <w:div w:id="537085364">
      <w:bodyDiv w:val="1"/>
      <w:marLeft w:val="0"/>
      <w:marRight w:val="0"/>
      <w:marTop w:val="0"/>
      <w:marBottom w:val="0"/>
      <w:divBdr>
        <w:top w:val="none" w:sz="0" w:space="0" w:color="auto"/>
        <w:left w:val="none" w:sz="0" w:space="0" w:color="auto"/>
        <w:bottom w:val="none" w:sz="0" w:space="0" w:color="auto"/>
        <w:right w:val="none" w:sz="0" w:space="0" w:color="auto"/>
      </w:divBdr>
    </w:div>
    <w:div w:id="614563788">
      <w:bodyDiv w:val="1"/>
      <w:marLeft w:val="0"/>
      <w:marRight w:val="0"/>
      <w:marTop w:val="0"/>
      <w:marBottom w:val="0"/>
      <w:divBdr>
        <w:top w:val="none" w:sz="0" w:space="0" w:color="auto"/>
        <w:left w:val="none" w:sz="0" w:space="0" w:color="auto"/>
        <w:bottom w:val="none" w:sz="0" w:space="0" w:color="auto"/>
        <w:right w:val="none" w:sz="0" w:space="0" w:color="auto"/>
      </w:divBdr>
    </w:div>
    <w:div w:id="1080522207">
      <w:bodyDiv w:val="1"/>
      <w:marLeft w:val="0"/>
      <w:marRight w:val="0"/>
      <w:marTop w:val="0"/>
      <w:marBottom w:val="0"/>
      <w:divBdr>
        <w:top w:val="none" w:sz="0" w:space="0" w:color="auto"/>
        <w:left w:val="none" w:sz="0" w:space="0" w:color="auto"/>
        <w:bottom w:val="none" w:sz="0" w:space="0" w:color="auto"/>
        <w:right w:val="none" w:sz="0" w:space="0" w:color="auto"/>
      </w:divBdr>
    </w:div>
    <w:div w:id="1158763621">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249">
      <w:bodyDiv w:val="1"/>
      <w:marLeft w:val="0"/>
      <w:marRight w:val="0"/>
      <w:marTop w:val="0"/>
      <w:marBottom w:val="0"/>
      <w:divBdr>
        <w:top w:val="none" w:sz="0" w:space="0" w:color="auto"/>
        <w:left w:val="none" w:sz="0" w:space="0" w:color="auto"/>
        <w:bottom w:val="none" w:sz="0" w:space="0" w:color="auto"/>
        <w:right w:val="none" w:sz="0" w:space="0" w:color="auto"/>
      </w:divBdr>
    </w:div>
    <w:div w:id="1285578710">
      <w:bodyDiv w:val="1"/>
      <w:marLeft w:val="0"/>
      <w:marRight w:val="0"/>
      <w:marTop w:val="0"/>
      <w:marBottom w:val="0"/>
      <w:divBdr>
        <w:top w:val="none" w:sz="0" w:space="0" w:color="auto"/>
        <w:left w:val="none" w:sz="0" w:space="0" w:color="auto"/>
        <w:bottom w:val="none" w:sz="0" w:space="0" w:color="auto"/>
        <w:right w:val="none" w:sz="0" w:space="0" w:color="auto"/>
      </w:divBdr>
    </w:div>
    <w:div w:id="1306936641">
      <w:bodyDiv w:val="1"/>
      <w:marLeft w:val="0"/>
      <w:marRight w:val="0"/>
      <w:marTop w:val="0"/>
      <w:marBottom w:val="0"/>
      <w:divBdr>
        <w:top w:val="none" w:sz="0" w:space="0" w:color="auto"/>
        <w:left w:val="none" w:sz="0" w:space="0" w:color="auto"/>
        <w:bottom w:val="none" w:sz="0" w:space="0" w:color="auto"/>
        <w:right w:val="none" w:sz="0" w:space="0" w:color="auto"/>
      </w:divBdr>
    </w:div>
    <w:div w:id="1319845979">
      <w:bodyDiv w:val="1"/>
      <w:marLeft w:val="0"/>
      <w:marRight w:val="0"/>
      <w:marTop w:val="0"/>
      <w:marBottom w:val="0"/>
      <w:divBdr>
        <w:top w:val="none" w:sz="0" w:space="0" w:color="auto"/>
        <w:left w:val="none" w:sz="0" w:space="0" w:color="auto"/>
        <w:bottom w:val="none" w:sz="0" w:space="0" w:color="auto"/>
        <w:right w:val="none" w:sz="0" w:space="0" w:color="auto"/>
      </w:divBdr>
    </w:div>
    <w:div w:id="1701197481">
      <w:bodyDiv w:val="1"/>
      <w:marLeft w:val="0"/>
      <w:marRight w:val="0"/>
      <w:marTop w:val="0"/>
      <w:marBottom w:val="0"/>
      <w:divBdr>
        <w:top w:val="none" w:sz="0" w:space="0" w:color="auto"/>
        <w:left w:val="none" w:sz="0" w:space="0" w:color="auto"/>
        <w:bottom w:val="none" w:sz="0" w:space="0" w:color="auto"/>
        <w:right w:val="none" w:sz="0" w:space="0" w:color="auto"/>
      </w:divBdr>
    </w:div>
    <w:div w:id="1804884114">
      <w:bodyDiv w:val="1"/>
      <w:marLeft w:val="0"/>
      <w:marRight w:val="0"/>
      <w:marTop w:val="0"/>
      <w:marBottom w:val="0"/>
      <w:divBdr>
        <w:top w:val="none" w:sz="0" w:space="0" w:color="auto"/>
        <w:left w:val="none" w:sz="0" w:space="0" w:color="auto"/>
        <w:bottom w:val="none" w:sz="0" w:space="0" w:color="auto"/>
        <w:right w:val="none" w:sz="0" w:space="0" w:color="auto"/>
      </w:divBdr>
    </w:div>
    <w:div w:id="1950624149">
      <w:bodyDiv w:val="1"/>
      <w:marLeft w:val="0"/>
      <w:marRight w:val="0"/>
      <w:marTop w:val="0"/>
      <w:marBottom w:val="0"/>
      <w:divBdr>
        <w:top w:val="none" w:sz="0" w:space="0" w:color="auto"/>
        <w:left w:val="none" w:sz="0" w:space="0" w:color="auto"/>
        <w:bottom w:val="none" w:sz="0" w:space="0" w:color="auto"/>
        <w:right w:val="none" w:sz="0" w:space="0" w:color="auto"/>
      </w:divBdr>
    </w:div>
    <w:div w:id="2079210004">
      <w:bodyDiv w:val="1"/>
      <w:marLeft w:val="0"/>
      <w:marRight w:val="0"/>
      <w:marTop w:val="0"/>
      <w:marBottom w:val="0"/>
      <w:divBdr>
        <w:top w:val="none" w:sz="0" w:space="0" w:color="auto"/>
        <w:left w:val="none" w:sz="0" w:space="0" w:color="auto"/>
        <w:bottom w:val="none" w:sz="0" w:space="0" w:color="auto"/>
        <w:right w:val="none" w:sz="0" w:space="0" w:color="auto"/>
      </w:divBdr>
    </w:div>
    <w:div w:id="2088501581">
      <w:bodyDiv w:val="1"/>
      <w:marLeft w:val="0"/>
      <w:marRight w:val="0"/>
      <w:marTop w:val="0"/>
      <w:marBottom w:val="0"/>
      <w:divBdr>
        <w:top w:val="none" w:sz="0" w:space="0" w:color="auto"/>
        <w:left w:val="none" w:sz="0" w:space="0" w:color="auto"/>
        <w:bottom w:val="none" w:sz="0" w:space="0" w:color="auto"/>
        <w:right w:val="none" w:sz="0" w:space="0" w:color="auto"/>
      </w:divBdr>
    </w:div>
    <w:div w:id="211389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emf"/><Relationship Id="rId23" Type="http://schemas.openxmlformats.org/officeDocument/2006/relationships/hyperlink" Target="https://www.r-bloggers.com/" TargetMode="External"/><Relationship Id="rId24" Type="http://schemas.openxmlformats.org/officeDocument/2006/relationships/hyperlink" Target="https://cran.r-project.org/doc/contrib/Zhao_R_and_data_mining.pdf" TargetMode="External"/><Relationship Id="rId25" Type="http://schemas.openxmlformats.org/officeDocument/2006/relationships/image" Target="media/image12.png"/><Relationship Id="rId26" Type="http://schemas.openxmlformats.org/officeDocument/2006/relationships/image" Target="media/image13.emf"/><Relationship Id="rId27" Type="http://schemas.openxmlformats.org/officeDocument/2006/relationships/image" Target="media/image14.emf"/><Relationship Id="rId28" Type="http://schemas.openxmlformats.org/officeDocument/2006/relationships/image" Target="media/image15.em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gif"/><Relationship Id="rId12" Type="http://schemas.openxmlformats.org/officeDocument/2006/relationships/image" Target="media/image2.png"/><Relationship Id="rId13" Type="http://schemas.openxmlformats.org/officeDocument/2006/relationships/hyperlink" Target="file://localhost/Users/declanbarnes/Documents/FinalYearProject/Technical%20Report.docx"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gif"/><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4C25E-72DC-7D47-BC53-0184E227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E:\NCI\Project HDSSD\Proj Presentation\Technical Report.dotx</Template>
  <TotalTime>656</TotalTime>
  <Pages>49</Pages>
  <Words>7500</Words>
  <Characters>42752</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50152</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Declan Barnes</dc:creator>
  <cp:lastModifiedBy>Declan Barnes</cp:lastModifiedBy>
  <cp:revision>918</cp:revision>
  <cp:lastPrinted>2005-03-03T15:39:00Z</cp:lastPrinted>
  <dcterms:created xsi:type="dcterms:W3CDTF">2016-11-28T15:38:00Z</dcterms:created>
  <dcterms:modified xsi:type="dcterms:W3CDTF">2016-12-09T20:21:00Z</dcterms:modified>
</cp:coreProperties>
</file>